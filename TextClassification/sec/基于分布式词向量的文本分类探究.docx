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79" w:rsidRDefault="00651AB8" w:rsidP="00E34F79">
      <w:pPr>
        <w:pStyle w:val="aff0"/>
        <w:rPr>
          <w:rFonts w:ascii="宋体" w:hAnsi="宋体"/>
          <w:sz w:val="21"/>
          <w:szCs w:val="21"/>
        </w:rPr>
      </w:pPr>
      <w:bookmarkStart w:id="0" w:name="OLE_LINK26"/>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bookmarkEnd w:id="0"/>
    <w:p w:rsidR="00340DBE" w:rsidRDefault="00340DBE" w:rsidP="00A264F0">
      <w:pPr>
        <w:spacing w:line="240" w:lineRule="auto"/>
        <w:ind w:firstLine="0"/>
        <w:rPr>
          <w:b/>
          <w:sz w:val="21"/>
          <w:szCs w:val="21"/>
        </w:rPr>
      </w:pPr>
    </w:p>
    <w:p w:rsidR="00E46A08" w:rsidRPr="00A038C9" w:rsidRDefault="00E46A08" w:rsidP="00E46A08">
      <w:pPr>
        <w:spacing w:line="240" w:lineRule="auto"/>
        <w:ind w:firstLine="0"/>
        <w:rPr>
          <w:sz w:val="21"/>
          <w:szCs w:val="21"/>
        </w:rPr>
      </w:pPr>
      <w:r w:rsidRPr="00A038C9">
        <w:rPr>
          <w:rFonts w:hint="eastAsia"/>
          <w:sz w:val="21"/>
          <w:szCs w:val="21"/>
        </w:rPr>
        <w:t>牛坤</w:t>
      </w:r>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E46A08"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00BB4004" w:rsidRPr="00BB4004">
        <w:rPr>
          <w:sz w:val="21"/>
          <w:szCs w:val="21"/>
          <w:vertAlign w:val="superscript"/>
        </w:rPr>
        <w:t>1</w:t>
      </w:r>
      <w:r w:rsidRPr="00A038C9">
        <w:rPr>
          <w:sz w:val="21"/>
          <w:szCs w:val="21"/>
        </w:rPr>
        <w:t>, ZHANG Huanhuan</w:t>
      </w:r>
      <w:r w:rsidR="00BB4004" w:rsidRPr="00BB4004">
        <w:rPr>
          <w:sz w:val="21"/>
          <w:szCs w:val="21"/>
          <w:vertAlign w:val="superscript"/>
        </w:rPr>
        <w:t>2</w:t>
      </w:r>
    </w:p>
    <w:p w:rsidR="00A038C9" w:rsidRPr="00A038C9" w:rsidRDefault="00A038C9" w:rsidP="00A264F0">
      <w:pPr>
        <w:spacing w:line="240" w:lineRule="auto"/>
        <w:ind w:firstLine="0"/>
        <w:rPr>
          <w:sz w:val="21"/>
          <w:szCs w:val="21"/>
        </w:rPr>
      </w:pPr>
    </w:p>
    <w:p w:rsidR="00A038C9" w:rsidRDefault="00A038C9" w:rsidP="00A264F0">
      <w:pPr>
        <w:spacing w:line="240" w:lineRule="auto"/>
        <w:ind w:firstLine="0"/>
        <w:rPr>
          <w:sz w:val="21"/>
          <w:szCs w:val="21"/>
        </w:rPr>
      </w:pPr>
      <w:bookmarkStart w:id="1" w:name="OLE_LINK15"/>
      <w:bookmarkStart w:id="2" w:name="OLE_LINK16"/>
      <w:r w:rsidRPr="00A038C9">
        <w:rPr>
          <w:rFonts w:hint="eastAsia"/>
          <w:sz w:val="21"/>
          <w:szCs w:val="21"/>
        </w:rPr>
        <w:t>华东理工大学，</w:t>
      </w:r>
      <w:bookmarkStart w:id="3" w:name="OLE_LINK8"/>
      <w:r>
        <w:rPr>
          <w:rFonts w:hint="eastAsia"/>
          <w:sz w:val="21"/>
          <w:szCs w:val="21"/>
        </w:rPr>
        <w:t>信息科学与工程学院</w:t>
      </w:r>
      <w:bookmarkEnd w:id="3"/>
      <w:r>
        <w:rPr>
          <w:sz w:val="21"/>
          <w:szCs w:val="21"/>
        </w:rPr>
        <w:t>，上海，</w:t>
      </w:r>
      <w:r>
        <w:rPr>
          <w:rFonts w:hint="eastAsia"/>
          <w:sz w:val="21"/>
          <w:szCs w:val="21"/>
        </w:rPr>
        <w:t>200237</w:t>
      </w:r>
    </w:p>
    <w:p w:rsidR="00127045" w:rsidRDefault="00615300" w:rsidP="00A264F0">
      <w:pPr>
        <w:spacing w:line="240" w:lineRule="auto"/>
        <w:ind w:firstLine="0"/>
        <w:rPr>
          <w:sz w:val="21"/>
          <w:szCs w:val="21"/>
        </w:rPr>
      </w:pPr>
      <w:r>
        <w:rPr>
          <w:rFonts w:hint="eastAsia"/>
          <w:sz w:val="21"/>
          <w:szCs w:val="21"/>
        </w:rPr>
        <w:t>S</w:t>
      </w:r>
      <w:r>
        <w:rPr>
          <w:sz w:val="21"/>
          <w:szCs w:val="21"/>
        </w:rPr>
        <w:t xml:space="preserve">chool of information </w:t>
      </w:r>
      <w:proofErr w:type="gramStart"/>
      <w:r>
        <w:rPr>
          <w:sz w:val="21"/>
          <w:szCs w:val="21"/>
        </w:rPr>
        <w:t>Science</w:t>
      </w:r>
      <w:proofErr w:type="gramEnd"/>
      <w:r>
        <w:rPr>
          <w:sz w:val="21"/>
          <w:szCs w:val="21"/>
        </w:rPr>
        <w:t xml:space="preserve"> and Engineering, </w:t>
      </w:r>
      <w:r w:rsidR="00127045" w:rsidRPr="00127045">
        <w:rPr>
          <w:sz w:val="21"/>
          <w:szCs w:val="21"/>
        </w:rPr>
        <w:t>East China University Of Science and Technology</w:t>
      </w:r>
      <w:r w:rsidR="00127045">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bookmarkEnd w:id="1"/>
    <w:bookmarkEnd w:id="2"/>
    <w:p w:rsidR="00AD1630" w:rsidRDefault="00AD1630" w:rsidP="00A264F0">
      <w:pPr>
        <w:spacing w:line="240" w:lineRule="auto"/>
        <w:ind w:firstLine="0"/>
        <w:rPr>
          <w:sz w:val="21"/>
          <w:szCs w:val="21"/>
        </w:rPr>
      </w:pPr>
    </w:p>
    <w:p w:rsidR="00AD1630" w:rsidRPr="00734B41" w:rsidRDefault="00AD1630" w:rsidP="00734B41">
      <w:pPr>
        <w:spacing w:line="240" w:lineRule="auto"/>
        <w:ind w:firstLine="0"/>
        <w:rPr>
          <w:b/>
          <w:sz w:val="21"/>
          <w:szCs w:val="21"/>
        </w:rPr>
      </w:pPr>
      <w:r w:rsidRPr="001606C1">
        <w:rPr>
          <w:rFonts w:hint="eastAsia"/>
          <w:b/>
          <w:sz w:val="21"/>
          <w:szCs w:val="21"/>
        </w:rPr>
        <w:t xml:space="preserve">NIU </w:t>
      </w:r>
      <w:r w:rsidRPr="001606C1">
        <w:rPr>
          <w:b/>
          <w:sz w:val="21"/>
          <w:szCs w:val="21"/>
        </w:rPr>
        <w:t xml:space="preserve">Kun, ZHANG </w:t>
      </w:r>
      <w:proofErr w:type="spellStart"/>
      <w:r w:rsidRPr="001606C1">
        <w:rPr>
          <w:b/>
          <w:sz w:val="21"/>
          <w:szCs w:val="21"/>
        </w:rPr>
        <w:t>Huanhuan</w:t>
      </w:r>
      <w:proofErr w:type="spellEnd"/>
      <w:r w:rsidR="00843DB7" w:rsidRPr="001606C1">
        <w:rPr>
          <w:b/>
          <w:sz w:val="21"/>
          <w:szCs w:val="21"/>
        </w:rPr>
        <w:t>.</w:t>
      </w:r>
      <w:r w:rsidR="00843DB7" w:rsidRPr="001606C1">
        <w:rPr>
          <w:b/>
        </w:rPr>
        <w:t xml:space="preserve"> </w:t>
      </w:r>
      <w:bookmarkStart w:id="4" w:name="OLE_LINK27"/>
      <w:bookmarkStart w:id="5" w:name="OLE_LINK28"/>
      <w:r w:rsidR="00FE3AB7">
        <w:rPr>
          <w:rFonts w:hint="eastAsia"/>
          <w:b/>
        </w:rPr>
        <w:t>Research on</w:t>
      </w:r>
      <w:r w:rsidR="00FE3AB7" w:rsidRPr="00FE3AB7">
        <w:rPr>
          <w:b/>
          <w:sz w:val="21"/>
          <w:szCs w:val="21"/>
        </w:rPr>
        <w:t xml:space="preserve"> </w:t>
      </w:r>
      <w:r w:rsidR="00FE3AB7" w:rsidRPr="001606C1">
        <w:rPr>
          <w:b/>
          <w:sz w:val="21"/>
          <w:szCs w:val="21"/>
        </w:rPr>
        <w:t>document classification</w:t>
      </w:r>
      <w:r w:rsidR="00FE3AB7" w:rsidRPr="00FE3AB7">
        <w:rPr>
          <w:b/>
          <w:sz w:val="21"/>
          <w:szCs w:val="21"/>
        </w:rPr>
        <w:t xml:space="preserve"> </w:t>
      </w:r>
      <w:r w:rsidR="00FE3AB7" w:rsidRPr="001606C1">
        <w:rPr>
          <w:b/>
          <w:sz w:val="21"/>
          <w:szCs w:val="21"/>
        </w:rPr>
        <w:t>based</w:t>
      </w:r>
      <w:r w:rsidR="00FE3AB7">
        <w:rPr>
          <w:b/>
        </w:rPr>
        <w:t xml:space="preserve"> on </w:t>
      </w:r>
      <w:r w:rsidR="00FE3AB7">
        <w:rPr>
          <w:b/>
          <w:sz w:val="21"/>
          <w:szCs w:val="21"/>
        </w:rPr>
        <w:t>d</w:t>
      </w:r>
      <w:r w:rsidR="00843DB7" w:rsidRPr="001606C1">
        <w:rPr>
          <w:b/>
          <w:sz w:val="21"/>
          <w:szCs w:val="21"/>
        </w:rPr>
        <w:t xml:space="preserve">istributed </w:t>
      </w:r>
      <w:r w:rsidR="00FE3AB7">
        <w:rPr>
          <w:b/>
          <w:sz w:val="21"/>
          <w:szCs w:val="21"/>
        </w:rPr>
        <w:t xml:space="preserve">word </w:t>
      </w:r>
      <w:r w:rsidR="00E74D5E" w:rsidRPr="001606C1">
        <w:rPr>
          <w:b/>
          <w:sz w:val="21"/>
          <w:szCs w:val="21"/>
        </w:rPr>
        <w:t>r</w:t>
      </w:r>
      <w:r w:rsidR="002D49C5" w:rsidRPr="001606C1">
        <w:rPr>
          <w:b/>
          <w:sz w:val="21"/>
          <w:szCs w:val="21"/>
        </w:rPr>
        <w:t>epresentation</w:t>
      </w:r>
      <w:bookmarkEnd w:id="4"/>
      <w:bookmarkEnd w:id="5"/>
      <w:r w:rsidR="00843DB7" w:rsidRPr="001606C1">
        <w:rPr>
          <w:rStyle w:val="af0"/>
          <w:b/>
          <w:bCs/>
          <w:i w:val="0"/>
          <w:sz w:val="21"/>
          <w:szCs w:val="21"/>
        </w:rPr>
        <w:t>.</w:t>
      </w:r>
      <w:r w:rsidR="00E74D5E" w:rsidRPr="001606C1">
        <w:rPr>
          <w:rStyle w:val="af0"/>
          <w:b/>
          <w:bCs/>
          <w:i w:val="0"/>
          <w:sz w:val="21"/>
          <w:szCs w:val="21"/>
        </w:rPr>
        <w:t xml:space="preserve"> </w:t>
      </w:r>
      <w:r w:rsidR="00843DB7" w:rsidRPr="001606C1">
        <w:rPr>
          <w:rStyle w:val="af0"/>
          <w:b/>
          <w:bCs/>
          <w:i w:val="0"/>
          <w:sz w:val="21"/>
          <w:szCs w:val="21"/>
        </w:rPr>
        <w:t>Computer Engineering and Applications</w:t>
      </w:r>
    </w:p>
    <w:p w:rsidR="0015404C" w:rsidRPr="00734B41" w:rsidRDefault="00E34F79" w:rsidP="00734B41">
      <w:pPr>
        <w:snapToGrid/>
        <w:spacing w:beforeLines="100" w:before="299" w:afterLines="100" w:after="299" w:line="270" w:lineRule="atLeast"/>
        <w:ind w:firstLine="0"/>
        <w:rPr>
          <w:sz w:val="21"/>
          <w:szCs w:val="21"/>
        </w:rPr>
      </w:pPr>
      <w:r w:rsidRPr="00CF2299">
        <w:rPr>
          <w:b/>
          <w:sz w:val="21"/>
          <w:szCs w:val="21"/>
        </w:rPr>
        <w:t>Abstract</w:t>
      </w:r>
      <w:r w:rsidR="00DD54B2">
        <w:rPr>
          <w:sz w:val="21"/>
          <w:szCs w:val="21"/>
        </w:rPr>
        <w:t xml:space="preserve">: </w:t>
      </w:r>
      <w:bookmarkStart w:id="6" w:name="OLE_LINK29"/>
      <w:r w:rsidR="00963C27" w:rsidRPr="004A2C30">
        <w:rPr>
          <w:sz w:val="21"/>
          <w:szCs w:val="21"/>
        </w:rPr>
        <w:t>Text</w:t>
      </w:r>
      <w:r w:rsidR="00C34064" w:rsidRPr="004A2C30">
        <w:rPr>
          <w:sz w:val="21"/>
          <w:szCs w:val="21"/>
        </w:rPr>
        <w:t xml:space="preserve"> classification is </w:t>
      </w:r>
      <w:r w:rsidR="00C34064" w:rsidRPr="004A2C30">
        <w:rPr>
          <w:rStyle w:val="fontstyle01"/>
          <w:rFonts w:ascii="Times New Roman" w:hAnsi="Times New Roman"/>
          <w:sz w:val="21"/>
          <w:szCs w:val="21"/>
        </w:rPr>
        <w:t>constrained by</w:t>
      </w:r>
      <w:r w:rsidR="00EE1BA1" w:rsidRPr="004A2C30">
        <w:rPr>
          <w:sz w:val="21"/>
          <w:szCs w:val="21"/>
        </w:rPr>
        <w:t xml:space="preserve"> high dimension</w:t>
      </w:r>
      <w:r w:rsidR="00F563E0" w:rsidRPr="004A2C30">
        <w:rPr>
          <w:rStyle w:val="fontstyle01"/>
          <w:rFonts w:ascii="Times New Roman" w:hAnsi="Times New Roman"/>
          <w:sz w:val="21"/>
          <w:szCs w:val="21"/>
        </w:rPr>
        <w:t xml:space="preserve"> </w:t>
      </w:r>
      <w:r w:rsidR="00F563E0" w:rsidRPr="004A2C30">
        <w:rPr>
          <w:sz w:val="21"/>
          <w:szCs w:val="21"/>
        </w:rPr>
        <w:t>text representation</w:t>
      </w:r>
      <w:r w:rsidR="00C34064" w:rsidRPr="004A2C30">
        <w:rPr>
          <w:sz w:val="21"/>
          <w:szCs w:val="21"/>
        </w:rPr>
        <w:t xml:space="preserve"> and the missing of word context information</w:t>
      </w:r>
      <w:r w:rsidR="00963C27" w:rsidRPr="004A2C30">
        <w:rPr>
          <w:sz w:val="21"/>
          <w:szCs w:val="21"/>
        </w:rPr>
        <w:t>, a text categorization algorithm</w:t>
      </w:r>
      <w:r w:rsidR="00770A11" w:rsidRPr="004A2C30">
        <w:rPr>
          <w:sz w:val="21"/>
          <w:szCs w:val="21"/>
        </w:rPr>
        <w:t xml:space="preserve"> named Distributed Representation and TFIDF Based Document Classification</w:t>
      </w:r>
      <w:r w:rsidR="00963C27" w:rsidRPr="004A2C30">
        <w:rPr>
          <w:sz w:val="21"/>
          <w:szCs w:val="21"/>
        </w:rPr>
        <w:t xml:space="preserve"> </w:t>
      </w:r>
      <w:r w:rsidR="00770A11" w:rsidRPr="004A2C30">
        <w:rPr>
          <w:sz w:val="21"/>
          <w:szCs w:val="21"/>
        </w:rPr>
        <w:t xml:space="preserve">(DRTB-DC) </w:t>
      </w:r>
      <w:r w:rsidR="00963C27" w:rsidRPr="004A2C30">
        <w:rPr>
          <w:sz w:val="21"/>
          <w:szCs w:val="21"/>
        </w:rPr>
        <w:t>based on word distributed representation is proposed.</w:t>
      </w:r>
      <w:r w:rsidR="00770A11" w:rsidRPr="004A2C30">
        <w:rPr>
          <w:sz w:val="21"/>
          <w:szCs w:val="21"/>
        </w:rPr>
        <w:t xml:space="preserve"> The algorithm using Word2vec to carry on the training of distributed representation model to the data set with context information retained, </w:t>
      </w:r>
      <w:r w:rsidR="006F0DED" w:rsidRPr="004A2C30">
        <w:rPr>
          <w:sz w:val="21"/>
          <w:szCs w:val="21"/>
        </w:rPr>
        <w:t xml:space="preserve">then using the </w:t>
      </w:r>
      <w:proofErr w:type="spellStart"/>
      <w:r w:rsidR="006F0DED" w:rsidRPr="004A2C30">
        <w:rPr>
          <w:sz w:val="21"/>
          <w:szCs w:val="21"/>
        </w:rPr>
        <w:t>tfidf</w:t>
      </w:r>
      <w:proofErr w:type="spellEnd"/>
      <w:r w:rsidR="006F0DED" w:rsidRPr="004A2C30">
        <w:rPr>
          <w:sz w:val="21"/>
          <w:szCs w:val="21"/>
        </w:rPr>
        <w:t xml:space="preserve"> algorithm to extract the keywords from the uncategorized text,</w:t>
      </w:r>
      <w:r w:rsidR="00D739EC" w:rsidRPr="004A2C30">
        <w:rPr>
          <w:sz w:val="21"/>
          <w:szCs w:val="21"/>
        </w:rPr>
        <w:t xml:space="preserve"> </w:t>
      </w:r>
      <w:proofErr w:type="gramStart"/>
      <w:r w:rsidR="00D739EC" w:rsidRPr="004A2C30">
        <w:rPr>
          <w:sz w:val="21"/>
          <w:szCs w:val="21"/>
        </w:rPr>
        <w:t>Finally</w:t>
      </w:r>
      <w:proofErr w:type="gramEnd"/>
      <w:r w:rsidR="00D739EC" w:rsidRPr="004A2C30">
        <w:rPr>
          <w:sz w:val="21"/>
          <w:szCs w:val="21"/>
        </w:rPr>
        <w:t>, getting</w:t>
      </w:r>
      <w:r w:rsidR="00781811" w:rsidRPr="004A2C30">
        <w:rPr>
          <w:sz w:val="21"/>
          <w:szCs w:val="21"/>
        </w:rPr>
        <w:t xml:space="preserve"> the </w:t>
      </w:r>
      <w:r w:rsidR="001174A2" w:rsidRPr="001174A2">
        <w:rPr>
          <w:sz w:val="21"/>
          <w:szCs w:val="21"/>
        </w:rPr>
        <w:t>semantic similarity</w:t>
      </w:r>
      <w:r w:rsidR="00BE6660" w:rsidRPr="004A2C30">
        <w:rPr>
          <w:sz w:val="21"/>
          <w:szCs w:val="21"/>
        </w:rPr>
        <w:t xml:space="preserve"> </w:t>
      </w:r>
      <w:r w:rsidR="00C03C17">
        <w:rPr>
          <w:rFonts w:hint="eastAsia"/>
          <w:sz w:val="21"/>
          <w:szCs w:val="21"/>
        </w:rPr>
        <w:t>between</w:t>
      </w:r>
      <w:r w:rsidR="00781811" w:rsidRPr="004A2C30">
        <w:rPr>
          <w:sz w:val="21"/>
          <w:szCs w:val="21"/>
        </w:rPr>
        <w:t xml:space="preserve"> keywords and classes </w:t>
      </w:r>
      <w:r w:rsidR="00D739EC" w:rsidRPr="004A2C30">
        <w:rPr>
          <w:sz w:val="21"/>
          <w:szCs w:val="21"/>
        </w:rPr>
        <w:t>calculated by the distributed representation model</w:t>
      </w:r>
      <w:r w:rsidR="006F0DED" w:rsidRPr="004A2C30">
        <w:rPr>
          <w:sz w:val="21"/>
          <w:szCs w:val="21"/>
        </w:rPr>
        <w:t>.</w:t>
      </w:r>
      <w:r w:rsidR="00781811" w:rsidRPr="004A2C30">
        <w:rPr>
          <w:sz w:val="21"/>
          <w:szCs w:val="21"/>
        </w:rPr>
        <w:t xml:space="preserve"> The experimental results show that the proposed method </w:t>
      </w:r>
      <w:r w:rsidR="00393D0E">
        <w:rPr>
          <w:sz w:val="21"/>
          <w:szCs w:val="21"/>
        </w:rPr>
        <w:t xml:space="preserve">can achieve </w:t>
      </w:r>
      <w:r w:rsidR="00393D0E" w:rsidRPr="00393D0E">
        <w:rPr>
          <w:sz w:val="21"/>
          <w:szCs w:val="21"/>
        </w:rPr>
        <w:t>effective</w:t>
      </w:r>
      <w:r w:rsidR="00393D0E">
        <w:rPr>
          <w:sz w:val="21"/>
          <w:szCs w:val="21"/>
        </w:rPr>
        <w:t xml:space="preserve"> performance </w:t>
      </w:r>
      <w:r w:rsidR="00393D0E" w:rsidRPr="00393D0E">
        <w:rPr>
          <w:sz w:val="21"/>
          <w:szCs w:val="21"/>
        </w:rPr>
        <w:t>in two classification and three classification experiments</w:t>
      </w:r>
      <w:r w:rsidR="00781811" w:rsidRPr="004A2C30">
        <w:rPr>
          <w:sz w:val="21"/>
          <w:szCs w:val="21"/>
        </w:rPr>
        <w:t>.</w:t>
      </w:r>
      <w:bookmarkEnd w:id="6"/>
    </w:p>
    <w:p w:rsidR="00E34F79" w:rsidRDefault="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005C4923" w:rsidRPr="00DD54B2">
        <w:rPr>
          <w:sz w:val="21"/>
          <w:szCs w:val="21"/>
        </w:rPr>
        <w:t>;</w:t>
      </w:r>
      <w:r w:rsidR="004A2C30">
        <w:rPr>
          <w:sz w:val="21"/>
          <w:szCs w:val="21"/>
        </w:rPr>
        <w:t xml:space="preserve"> </w:t>
      </w:r>
      <w:r w:rsidR="00A9701C" w:rsidRPr="00DD54B2">
        <w:rPr>
          <w:sz w:val="21"/>
          <w:szCs w:val="21"/>
        </w:rPr>
        <w:t>w</w:t>
      </w:r>
      <w:r w:rsidR="004A2C30">
        <w:rPr>
          <w:sz w:val="21"/>
          <w:szCs w:val="21"/>
        </w:rPr>
        <w:t>ord2vec</w:t>
      </w:r>
      <w:r w:rsidR="004A2C30" w:rsidRPr="00DD54B2">
        <w:rPr>
          <w:sz w:val="21"/>
          <w:szCs w:val="21"/>
        </w:rPr>
        <w:t>;</w:t>
      </w:r>
      <w:r w:rsidR="004A2C30">
        <w:rPr>
          <w:sz w:val="21"/>
          <w:szCs w:val="21"/>
        </w:rPr>
        <w:t xml:space="preserve"> </w:t>
      </w:r>
      <w:r w:rsidR="004A2C30" w:rsidRPr="004A2C30">
        <w:rPr>
          <w:sz w:val="21"/>
          <w:szCs w:val="21"/>
        </w:rPr>
        <w:t>distributed word representation</w:t>
      </w:r>
    </w:p>
    <w:p w:rsidR="00AE75FA" w:rsidRPr="004A2C30" w:rsidRDefault="00652EEE" w:rsidP="001174A2">
      <w:pPr>
        <w:pStyle w:val="af7"/>
        <w:spacing w:line="270" w:lineRule="atLeast"/>
        <w:ind w:firstLine="0"/>
        <w:rPr>
          <w:rFonts w:hint="default"/>
          <w:snapToGrid w:val="0"/>
          <w:spacing w:val="2"/>
          <w:kern w:val="2"/>
          <w:sz w:val="21"/>
          <w:szCs w:val="21"/>
        </w:rPr>
      </w:pPr>
      <w:r w:rsidRPr="00652EEE">
        <w:rPr>
          <w:b/>
          <w:color w:val="000000" w:themeColor="text1"/>
          <w:sz w:val="21"/>
          <w:szCs w:val="21"/>
        </w:rPr>
        <w:t>摘 要：</w:t>
      </w:r>
      <w:bookmarkStart w:id="7" w:name="OLE_LINK30"/>
      <w:r w:rsidR="004A2C30" w:rsidRPr="00C834B8">
        <w:rPr>
          <w:rFonts w:ascii="楷体_GB2312" w:eastAsia="楷体_GB2312"/>
          <w:color w:val="000000"/>
          <w:sz w:val="21"/>
          <w:szCs w:val="21"/>
        </w:rPr>
        <w:t>针对文本分类方法中表示文本</w:t>
      </w:r>
      <w:r w:rsidR="004A2C30" w:rsidRPr="00C834B8">
        <w:rPr>
          <w:rFonts w:ascii="楷体_GB2312" w:eastAsia="楷体_GB2312" w:hint="default"/>
          <w:color w:val="000000"/>
          <w:sz w:val="21"/>
          <w:szCs w:val="21"/>
        </w:rPr>
        <w:t>向量</w:t>
      </w:r>
      <w:r w:rsidR="004A2C30" w:rsidRPr="00C834B8">
        <w:rPr>
          <w:rFonts w:ascii="楷体_GB2312" w:eastAsia="楷体_GB2312"/>
          <w:color w:val="000000"/>
          <w:sz w:val="21"/>
          <w:szCs w:val="21"/>
        </w:rPr>
        <w:t>的</w:t>
      </w:r>
      <w:r w:rsidR="004A2C30" w:rsidRPr="00C834B8">
        <w:rPr>
          <w:rFonts w:ascii="楷体_GB2312" w:eastAsia="楷体_GB2312" w:hint="default"/>
          <w:color w:val="000000"/>
          <w:sz w:val="21"/>
          <w:szCs w:val="21"/>
        </w:rPr>
        <w:t>维数较高，</w:t>
      </w:r>
      <w:bookmarkStart w:id="8" w:name="OLE_LINK6"/>
      <w:bookmarkStart w:id="9" w:name="OLE_LINK11"/>
      <w:r w:rsidR="004A2C30" w:rsidRPr="00C834B8">
        <w:rPr>
          <w:rFonts w:ascii="楷体_GB2312" w:eastAsia="楷体_GB2312"/>
          <w:color w:val="000000"/>
          <w:sz w:val="21"/>
          <w:szCs w:val="21"/>
        </w:rPr>
        <w:t>词</w:t>
      </w:r>
      <w:r w:rsidR="004A2C30" w:rsidRPr="00C834B8">
        <w:rPr>
          <w:rFonts w:ascii="楷体_GB2312" w:eastAsia="楷体_GB2312" w:hint="default"/>
          <w:color w:val="000000"/>
          <w:sz w:val="21"/>
          <w:szCs w:val="21"/>
        </w:rPr>
        <w:t>的</w:t>
      </w:r>
      <w:r w:rsidR="004A2C30" w:rsidRPr="00C834B8">
        <w:rPr>
          <w:rFonts w:ascii="楷体_GB2312" w:eastAsia="楷体_GB2312"/>
          <w:color w:val="000000"/>
          <w:sz w:val="21"/>
          <w:szCs w:val="21"/>
        </w:rPr>
        <w:t>上下文信息丢失</w:t>
      </w:r>
      <w:bookmarkEnd w:id="8"/>
      <w:bookmarkEnd w:id="9"/>
      <w:r w:rsidR="004A2C30" w:rsidRPr="00C834B8">
        <w:rPr>
          <w:rFonts w:ascii="楷体_GB2312" w:eastAsia="楷体_GB2312"/>
          <w:color w:val="000000"/>
          <w:sz w:val="21"/>
          <w:szCs w:val="21"/>
        </w:rPr>
        <w:t>这一问题，提出基于分布式词向量的文本分类方法。该方法使用</w:t>
      </w:r>
      <w:r w:rsidR="004A2C30" w:rsidRPr="004A2C30">
        <w:rPr>
          <w:rFonts w:ascii="Times New Roman" w:eastAsia="楷体_GB2312" w:hAnsi="Times New Roman" w:hint="default"/>
          <w:color w:val="000000"/>
          <w:sz w:val="21"/>
          <w:szCs w:val="21"/>
        </w:rPr>
        <w:t>word2vec</w:t>
      </w:r>
      <w:r w:rsidR="004A2C30" w:rsidRPr="00C834B8">
        <w:rPr>
          <w:rFonts w:ascii="楷体_GB2312" w:eastAsia="楷体_GB2312"/>
          <w:color w:val="000000"/>
          <w:sz w:val="21"/>
          <w:szCs w:val="21"/>
        </w:rPr>
        <w:t>对</w:t>
      </w:r>
      <w:r w:rsidR="004A2C30" w:rsidRPr="00C834B8">
        <w:rPr>
          <w:rFonts w:ascii="楷体_GB2312" w:eastAsia="楷体_GB2312" w:hint="default"/>
          <w:color w:val="000000"/>
          <w:sz w:val="21"/>
          <w:szCs w:val="21"/>
        </w:rPr>
        <w:t>收集到的大规模数据集</w:t>
      </w:r>
      <w:r w:rsidR="004A2C30" w:rsidRPr="00C834B8">
        <w:rPr>
          <w:rFonts w:ascii="楷体_GB2312" w:eastAsia="楷体_GB2312"/>
          <w:color w:val="000000"/>
          <w:sz w:val="21"/>
          <w:szCs w:val="21"/>
        </w:rPr>
        <w:t>进行</w:t>
      </w:r>
      <w:r w:rsidR="004A2C30" w:rsidRPr="00C834B8">
        <w:rPr>
          <w:rFonts w:ascii="楷体_GB2312" w:eastAsia="楷体_GB2312" w:hint="default"/>
          <w:color w:val="000000"/>
          <w:sz w:val="21"/>
          <w:szCs w:val="21"/>
        </w:rPr>
        <w:t>处理</w:t>
      </w:r>
      <w:r w:rsidR="004A2C30" w:rsidRPr="00C834B8">
        <w:rPr>
          <w:rFonts w:ascii="楷体_GB2312" w:eastAsia="楷体_GB2312"/>
          <w:color w:val="000000"/>
          <w:sz w:val="21"/>
          <w:szCs w:val="21"/>
        </w:rPr>
        <w:t>得到分布式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模型</w:t>
      </w:r>
      <w:r w:rsidR="004A2C30" w:rsidRPr="00C834B8">
        <w:rPr>
          <w:rFonts w:ascii="楷体_GB2312" w:eastAsia="楷体_GB2312"/>
          <w:color w:val="000000"/>
          <w:sz w:val="21"/>
          <w:szCs w:val="21"/>
        </w:rPr>
        <w:t>可以</w:t>
      </w:r>
      <w:r w:rsidR="004A2C30" w:rsidRPr="00C834B8">
        <w:rPr>
          <w:rFonts w:ascii="楷体_GB2312" w:eastAsia="楷体_GB2312" w:hint="default"/>
          <w:color w:val="000000"/>
          <w:sz w:val="21"/>
          <w:szCs w:val="21"/>
        </w:rPr>
        <w:t>保留训练语料中词的</w:t>
      </w:r>
      <w:r w:rsidR="004A2C30" w:rsidRPr="00C834B8">
        <w:rPr>
          <w:rFonts w:ascii="楷体_GB2312" w:eastAsia="楷体_GB2312"/>
          <w:color w:val="000000"/>
          <w:sz w:val="21"/>
          <w:szCs w:val="21"/>
        </w:rPr>
        <w:t>上下文</w:t>
      </w:r>
      <w:r w:rsidR="004A2C30" w:rsidRPr="00C834B8">
        <w:rPr>
          <w:rFonts w:ascii="楷体_GB2312" w:eastAsia="楷体_GB2312" w:hint="default"/>
          <w:color w:val="000000"/>
          <w:sz w:val="21"/>
          <w:szCs w:val="21"/>
        </w:rPr>
        <w:t>信息</w:t>
      </w:r>
      <w:r w:rsidR="004A2C30" w:rsidRPr="00C834B8">
        <w:rPr>
          <w:rFonts w:ascii="楷体_GB2312" w:eastAsia="楷体_GB2312"/>
          <w:color w:val="000000"/>
          <w:sz w:val="21"/>
          <w:szCs w:val="21"/>
        </w:rPr>
        <w:t>，</w:t>
      </w:r>
      <w:bookmarkStart w:id="10" w:name="OLE_LINK12"/>
      <w:r w:rsidR="004A2C30" w:rsidRPr="00C834B8">
        <w:rPr>
          <w:rFonts w:ascii="楷体_GB2312" w:eastAsia="楷体_GB2312"/>
          <w:color w:val="000000"/>
          <w:sz w:val="21"/>
          <w:szCs w:val="21"/>
        </w:rPr>
        <w:t>然后使用</w:t>
      </w:r>
      <w:proofErr w:type="spellStart"/>
      <w:r w:rsidR="004A2C30" w:rsidRPr="004A2C30">
        <w:rPr>
          <w:rFonts w:ascii="Times New Roman" w:eastAsia="楷体_GB2312" w:hAnsi="Times New Roman" w:hint="default"/>
          <w:color w:val="000000"/>
          <w:sz w:val="21"/>
          <w:szCs w:val="21"/>
        </w:rPr>
        <w:t>tfidf</w:t>
      </w:r>
      <w:proofErr w:type="spellEnd"/>
      <w:r w:rsidR="004A2C30" w:rsidRPr="00C834B8">
        <w:rPr>
          <w:rFonts w:ascii="楷体_GB2312" w:eastAsia="楷体_GB2312" w:hint="default"/>
          <w:color w:val="000000"/>
          <w:sz w:val="21"/>
          <w:szCs w:val="21"/>
        </w:rPr>
        <w:t>算法提取出待分类文本的关键词</w:t>
      </w:r>
      <w:bookmarkEnd w:id="10"/>
      <w:r w:rsidR="004A2C30" w:rsidRPr="00C834B8">
        <w:rPr>
          <w:rFonts w:ascii="楷体_GB2312" w:eastAsia="楷体_GB2312"/>
          <w:color w:val="000000"/>
          <w:sz w:val="21"/>
          <w:szCs w:val="21"/>
        </w:rPr>
        <w:t>，</w:t>
      </w:r>
      <w:r w:rsidR="004A2C30" w:rsidRPr="00C834B8">
        <w:rPr>
          <w:rFonts w:ascii="楷体_GB2312" w:eastAsia="楷体_GB2312" w:hint="default"/>
          <w:color w:val="000000"/>
          <w:sz w:val="21"/>
          <w:szCs w:val="21"/>
        </w:rPr>
        <w:t>使用</w:t>
      </w:r>
      <w:r w:rsidR="004A2C30" w:rsidRPr="00C834B8">
        <w:rPr>
          <w:rFonts w:ascii="楷体_GB2312" w:eastAsia="楷体_GB2312"/>
          <w:color w:val="000000"/>
          <w:sz w:val="21"/>
          <w:szCs w:val="21"/>
        </w:rPr>
        <w:t>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计算得到关键词</w:t>
      </w:r>
      <w:r w:rsidR="004A2C30" w:rsidRPr="00C834B8">
        <w:rPr>
          <w:rFonts w:ascii="楷体_GB2312" w:eastAsia="楷体_GB2312" w:hint="default"/>
          <w:color w:val="000000"/>
          <w:sz w:val="21"/>
          <w:szCs w:val="21"/>
        </w:rPr>
        <w:t>集合与</w:t>
      </w:r>
      <w:r w:rsidR="00FD0DAF">
        <w:rPr>
          <w:rFonts w:ascii="楷体_GB2312" w:eastAsia="楷体_GB2312"/>
          <w:color w:val="000000"/>
          <w:sz w:val="21"/>
          <w:szCs w:val="21"/>
        </w:rPr>
        <w:t>每个</w:t>
      </w:r>
      <w:r w:rsidR="004A2C30" w:rsidRPr="00C834B8">
        <w:rPr>
          <w:rFonts w:ascii="楷体_GB2312" w:eastAsia="楷体_GB2312" w:hint="default"/>
          <w:color w:val="000000"/>
          <w:sz w:val="21"/>
          <w:szCs w:val="21"/>
        </w:rPr>
        <w:t>类别的</w:t>
      </w:r>
      <w:r w:rsidR="001174A2">
        <w:rPr>
          <w:rFonts w:ascii="楷体_GB2312" w:eastAsia="楷体_GB2312"/>
          <w:color w:val="000000"/>
          <w:sz w:val="21"/>
          <w:szCs w:val="21"/>
        </w:rPr>
        <w:t>语义相似度</w:t>
      </w:r>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从而判断得出</w:t>
      </w:r>
      <w:r w:rsidR="004A2C30" w:rsidRPr="00C834B8">
        <w:rPr>
          <w:rFonts w:ascii="楷体_GB2312" w:eastAsia="楷体_GB2312" w:hint="default"/>
          <w:color w:val="000000"/>
          <w:sz w:val="21"/>
          <w:szCs w:val="21"/>
        </w:rPr>
        <w:t>待分类文本</w:t>
      </w:r>
      <w:r w:rsidR="004A2C30" w:rsidRPr="00C834B8">
        <w:rPr>
          <w:rFonts w:ascii="楷体_GB2312" w:eastAsia="楷体_GB2312"/>
          <w:color w:val="000000"/>
          <w:sz w:val="21"/>
          <w:szCs w:val="21"/>
        </w:rPr>
        <w:t>所属</w:t>
      </w:r>
      <w:r w:rsidR="004A2C30" w:rsidRPr="00C834B8">
        <w:rPr>
          <w:rFonts w:ascii="楷体_GB2312" w:eastAsia="楷体_GB2312" w:hint="default"/>
          <w:color w:val="000000"/>
          <w:sz w:val="21"/>
          <w:szCs w:val="21"/>
        </w:rPr>
        <w:t>类别</w:t>
      </w:r>
      <w:r w:rsidR="004A2C30" w:rsidRPr="00C834B8">
        <w:rPr>
          <w:rFonts w:ascii="楷体_GB2312" w:eastAsia="楷体_GB2312"/>
          <w:color w:val="000000"/>
          <w:sz w:val="21"/>
          <w:szCs w:val="21"/>
        </w:rPr>
        <w:t>。实验</w:t>
      </w:r>
      <w:r w:rsidR="004A2C30" w:rsidRPr="00C834B8">
        <w:rPr>
          <w:rFonts w:ascii="楷体_GB2312" w:eastAsia="楷体_GB2312" w:hint="default"/>
          <w:color w:val="000000"/>
          <w:sz w:val="21"/>
          <w:szCs w:val="21"/>
        </w:rPr>
        <w:t>证明，</w:t>
      </w:r>
      <w:r w:rsidR="004A2C30" w:rsidRPr="00C834B8">
        <w:rPr>
          <w:rFonts w:ascii="楷体_GB2312" w:eastAsia="楷体_GB2312"/>
          <w:color w:val="000000"/>
          <w:sz w:val="21"/>
          <w:szCs w:val="21"/>
        </w:rPr>
        <w:t>在</w:t>
      </w:r>
      <w:bookmarkStart w:id="11" w:name="OLE_LINK13"/>
      <w:bookmarkStart w:id="12" w:name="OLE_LINK14"/>
      <w:r w:rsidR="004A2C30" w:rsidRPr="00C834B8">
        <w:rPr>
          <w:rFonts w:ascii="楷体_GB2312" w:eastAsia="楷体_GB2312" w:hint="default"/>
          <w:color w:val="000000"/>
          <w:sz w:val="21"/>
          <w:szCs w:val="21"/>
        </w:rPr>
        <w:t>二分类</w:t>
      </w:r>
      <w:r w:rsidR="004A2C30" w:rsidRPr="00C834B8">
        <w:rPr>
          <w:rFonts w:ascii="楷体_GB2312" w:eastAsia="楷体_GB2312"/>
          <w:color w:val="000000"/>
          <w:sz w:val="21"/>
          <w:szCs w:val="21"/>
        </w:rPr>
        <w:t>和</w:t>
      </w:r>
      <w:r w:rsidR="004A2C30" w:rsidRPr="00C834B8">
        <w:rPr>
          <w:rFonts w:ascii="楷体_GB2312" w:eastAsia="楷体_GB2312" w:hint="default"/>
          <w:color w:val="000000"/>
          <w:sz w:val="21"/>
          <w:szCs w:val="21"/>
        </w:rPr>
        <w:t>三分类试验中</w:t>
      </w:r>
      <w:bookmarkEnd w:id="11"/>
      <w:bookmarkEnd w:id="12"/>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方法取得了较高的</w:t>
      </w:r>
      <w:r w:rsidR="004A2C30" w:rsidRPr="00C834B8">
        <w:rPr>
          <w:rFonts w:ascii="楷体_GB2312" w:eastAsia="楷体_GB2312"/>
          <w:color w:val="000000"/>
          <w:sz w:val="21"/>
          <w:szCs w:val="21"/>
        </w:rPr>
        <w:t>准确率</w:t>
      </w:r>
      <w:r w:rsidR="004A2C30" w:rsidRPr="00C834B8">
        <w:rPr>
          <w:rFonts w:ascii="楷体_GB2312" w:eastAsia="楷体_GB2312" w:hint="default"/>
          <w:color w:val="000000"/>
          <w:sz w:val="21"/>
          <w:szCs w:val="21"/>
        </w:rPr>
        <w:t>。</w:t>
      </w:r>
      <w:bookmarkEnd w:id="7"/>
    </w:p>
    <w:p w:rsidR="00E34F79" w:rsidRPr="008F1A65" w:rsidRDefault="00F96D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004B0CE8" w:rsidRPr="00F87BDB">
        <w:rPr>
          <w:rFonts w:ascii="楷体_GB2312" w:eastAsia="楷体_GB2312" w:hAnsi="楷体"/>
          <w:color w:val="000000"/>
          <w:sz w:val="21"/>
          <w:szCs w:val="21"/>
        </w:rPr>
        <w:t>文本分类</w:t>
      </w:r>
      <w:r w:rsidR="004B0CE8" w:rsidRPr="002247BD">
        <w:rPr>
          <w:rFonts w:ascii="楷体_GB2312" w:eastAsia="楷体_GB2312" w:hAnsi="楷体"/>
          <w:color w:val="000000"/>
          <w:sz w:val="21"/>
          <w:szCs w:val="21"/>
        </w:rPr>
        <w:t>；</w:t>
      </w:r>
      <w:r w:rsidR="002247BD" w:rsidRPr="004A2C30">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002247BD" w:rsidRPr="002247BD">
        <w:rPr>
          <w:rFonts w:ascii="楷体_GB2312" w:eastAsia="楷体_GB2312" w:hAnsi="楷体"/>
          <w:color w:val="000000"/>
          <w:sz w:val="21"/>
          <w:szCs w:val="21"/>
        </w:rPr>
        <w:t>词</w:t>
      </w:r>
      <w:r w:rsidR="002247BD" w:rsidRPr="002247BD">
        <w:rPr>
          <w:rFonts w:ascii="楷体_GB2312" w:eastAsia="楷体_GB2312" w:hAnsi="楷体" w:hint="default"/>
          <w:color w:val="000000"/>
          <w:sz w:val="21"/>
          <w:szCs w:val="21"/>
        </w:rPr>
        <w:t>向量</w:t>
      </w:r>
    </w:p>
    <w:p w:rsidR="006778AF" w:rsidRPr="007847C4" w:rsidRDefault="003C68B7"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9"/>
          <w:headerReference w:type="default" r:id="rId10"/>
          <w:headerReference w:type="first" r:id="rId11"/>
          <w:footerReference w:type="first" r:id="rId12"/>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bookmarkStart w:id="13" w:name="OLE_LINK31"/>
      <w:r w:rsidR="00DB5711">
        <w:rPr>
          <w:rFonts w:asciiTheme="minorEastAsia" w:eastAsia="方正书宋简体" w:hAnsiTheme="minorEastAsia" w:hint="eastAsia"/>
          <w:iCs w:val="0"/>
          <w:snapToGrid w:val="0"/>
          <w:spacing w:val="2"/>
          <w:kern w:val="2"/>
          <w:sz w:val="21"/>
          <w:szCs w:val="21"/>
        </w:rPr>
        <w:t xml:space="preserve"> </w:t>
      </w:r>
      <w:r w:rsidR="00037D35" w:rsidRPr="004E1513">
        <w:rPr>
          <w:rFonts w:eastAsia="方正书宋简体"/>
          <w:iCs w:val="0"/>
          <w:snapToGrid w:val="0"/>
          <w:spacing w:val="2"/>
          <w:kern w:val="2"/>
          <w:sz w:val="21"/>
          <w:szCs w:val="21"/>
        </w:rPr>
        <w:t>TP391</w:t>
      </w:r>
      <w:bookmarkEnd w:id="13"/>
    </w:p>
    <w:p w:rsidR="00496EA3" w:rsidRDefault="000665C0" w:rsidP="00CA4309">
      <w:pPr>
        <w:pStyle w:val="1"/>
        <w:rPr>
          <w:b w:val="0"/>
        </w:rPr>
      </w:pPr>
      <w:r>
        <w:rPr>
          <w:rFonts w:hint="eastAsia"/>
        </w:rPr>
        <w:lastRenderedPageBreak/>
        <w:t>1</w:t>
      </w:r>
      <w:r>
        <w:t xml:space="preserve">  </w:t>
      </w:r>
      <w:r w:rsidR="00496EA3" w:rsidRPr="00D604B9">
        <w:rPr>
          <w:rFonts w:hint="eastAsia"/>
        </w:rPr>
        <w:t>引言</w:t>
      </w:r>
    </w:p>
    <w:p w:rsidR="00F0308C" w:rsidRPr="00F52B02" w:rsidRDefault="006A7011" w:rsidP="00392350">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00384081" w:rsidRPr="00F52B02">
        <w:rPr>
          <w:rFonts w:ascii="方正书宋简体" w:hAnsiTheme="minorEastAsia" w:hint="eastAsia"/>
          <w:sz w:val="21"/>
          <w:szCs w:val="21"/>
        </w:rPr>
        <w:t>国外文本分类</w:t>
      </w:r>
      <w:r w:rsidR="004113FE" w:rsidRPr="00F52B02">
        <w:rPr>
          <w:rFonts w:ascii="方正书宋简体" w:hAnsiTheme="minorEastAsia" w:hint="eastAsia"/>
          <w:sz w:val="21"/>
          <w:szCs w:val="21"/>
        </w:rPr>
        <w:t>工作可追溯到</w:t>
      </w:r>
      <w:r w:rsidR="00384081" w:rsidRPr="00F52B02">
        <w:rPr>
          <w:rFonts w:ascii="方正书宋简体" w:hAnsiTheme="minorEastAsia" w:hint="eastAsia"/>
          <w:sz w:val="21"/>
          <w:szCs w:val="21"/>
        </w:rPr>
        <w:t>上世纪</w:t>
      </w:r>
      <w:r w:rsidR="00384081" w:rsidRPr="004055D5">
        <w:rPr>
          <w:rFonts w:hint="eastAsia"/>
          <w:sz w:val="21"/>
          <w:szCs w:val="21"/>
        </w:rPr>
        <w:t>50</w:t>
      </w:r>
      <w:r w:rsidR="00384081" w:rsidRPr="004055D5">
        <w:rPr>
          <w:rFonts w:hint="eastAsia"/>
          <w:sz w:val="21"/>
          <w:szCs w:val="21"/>
        </w:rPr>
        <w:t>年代</w:t>
      </w:r>
      <w:r w:rsidR="00384081" w:rsidRPr="00F52B02">
        <w:rPr>
          <w:rFonts w:ascii="方正书宋简体" w:hAnsiTheme="minorEastAsia" w:hint="eastAsia"/>
          <w:sz w:val="21"/>
          <w:szCs w:val="21"/>
        </w:rPr>
        <w:t>，</w:t>
      </w:r>
      <w:bookmarkStart w:id="14" w:name="OLE_LINK9"/>
      <w:bookmarkStart w:id="15" w:name="OLE_LINK10"/>
      <w:proofErr w:type="spellStart"/>
      <w:r w:rsidR="00384081" w:rsidRPr="004055D5">
        <w:rPr>
          <w:sz w:val="21"/>
          <w:szCs w:val="21"/>
        </w:rPr>
        <w:t>Luhn</w:t>
      </w:r>
      <w:bookmarkEnd w:id="14"/>
      <w:bookmarkEnd w:id="15"/>
      <w:proofErr w:type="spellEnd"/>
      <w:r w:rsidR="00384081" w:rsidRPr="004055D5">
        <w:rPr>
          <w:sz w:val="21"/>
          <w:szCs w:val="21"/>
        </w:rPr>
        <w:fldChar w:fldCharType="begin"/>
      </w:r>
      <w:r w:rsidR="00384081" w:rsidRPr="004055D5">
        <w:rPr>
          <w:sz w:val="21"/>
          <w:szCs w:val="21"/>
        </w:rPr>
        <w:instrText xml:space="preserve"> REF _Ref477596450 \r \h </w:instrText>
      </w:r>
      <w:r w:rsidR="00F52B02" w:rsidRPr="004055D5">
        <w:rPr>
          <w:sz w:val="21"/>
          <w:szCs w:val="21"/>
        </w:rPr>
        <w:instrText xml:space="preserve"> \* MERGEFORMAT </w:instrText>
      </w:r>
      <w:r w:rsidR="00384081" w:rsidRPr="004055D5">
        <w:rPr>
          <w:sz w:val="21"/>
          <w:szCs w:val="21"/>
        </w:rPr>
      </w:r>
      <w:r w:rsidR="00384081" w:rsidRPr="004055D5">
        <w:rPr>
          <w:sz w:val="21"/>
          <w:szCs w:val="21"/>
        </w:rPr>
        <w:fldChar w:fldCharType="separate"/>
      </w:r>
      <w:r w:rsidR="008A1021">
        <w:rPr>
          <w:sz w:val="21"/>
          <w:szCs w:val="21"/>
        </w:rPr>
        <w:t>[1]</w:t>
      </w:r>
      <w:r w:rsidR="00384081" w:rsidRPr="004055D5">
        <w:rPr>
          <w:sz w:val="21"/>
          <w:szCs w:val="21"/>
        </w:rPr>
        <w:fldChar w:fldCharType="end"/>
      </w:r>
      <w:r w:rsidR="002B2877" w:rsidRPr="00F52B02">
        <w:rPr>
          <w:rFonts w:ascii="方正书宋简体" w:hAnsiTheme="minorEastAsia" w:hint="eastAsia"/>
          <w:sz w:val="21"/>
          <w:szCs w:val="21"/>
        </w:rPr>
        <w:t>首次提出将词频统计应用到文本分类当中</w:t>
      </w:r>
      <w:r w:rsidR="00384081" w:rsidRPr="00F52B02">
        <w:rPr>
          <w:rFonts w:ascii="方正书宋简体" w:hAnsiTheme="minorEastAsia" w:hint="eastAsia"/>
          <w:sz w:val="21"/>
          <w:szCs w:val="21"/>
        </w:rPr>
        <w:t>。</w:t>
      </w:r>
      <w:bookmarkStart w:id="16" w:name="OLE_LINK4"/>
      <w:r w:rsidR="00722B0B" w:rsidRPr="00F52B02">
        <w:rPr>
          <w:rFonts w:ascii="方正书宋简体" w:hAnsiTheme="minorEastAsia" w:hint="eastAsia"/>
          <w:sz w:val="21"/>
          <w:szCs w:val="21"/>
        </w:rPr>
        <w:t>二十世纪</w:t>
      </w:r>
      <w:r w:rsidR="00722B0B" w:rsidRPr="00B85075">
        <w:rPr>
          <w:rFonts w:hint="eastAsia"/>
          <w:sz w:val="21"/>
          <w:szCs w:val="21"/>
        </w:rPr>
        <w:t>90</w:t>
      </w:r>
      <w:r w:rsidR="00722B0B" w:rsidRPr="00F52B02">
        <w:rPr>
          <w:rFonts w:ascii="方正书宋简体" w:hAnsiTheme="minorEastAsia" w:hint="eastAsia"/>
          <w:sz w:val="21"/>
          <w:szCs w:val="21"/>
        </w:rPr>
        <w:t>年代</w:t>
      </w:r>
      <w:r w:rsidR="00722B0B">
        <w:rPr>
          <w:rFonts w:ascii="方正书宋简体" w:hAnsiTheme="minorEastAsia" w:hint="eastAsia"/>
          <w:sz w:val="21"/>
          <w:szCs w:val="21"/>
        </w:rPr>
        <w:t>以后</w:t>
      </w:r>
      <w:r w:rsidR="00722B0B" w:rsidRPr="00F52B02">
        <w:rPr>
          <w:rFonts w:ascii="方正书宋简体" w:hAnsiTheme="minorEastAsia" w:hint="eastAsia"/>
          <w:sz w:val="21"/>
          <w:szCs w:val="21"/>
        </w:rPr>
        <w:t>，</w:t>
      </w:r>
      <w:r w:rsidR="00722B0B">
        <w:rPr>
          <w:rFonts w:ascii="方正书宋简体" w:hAnsiTheme="minorEastAsia" w:hint="eastAsia"/>
          <w:sz w:val="21"/>
          <w:szCs w:val="21"/>
        </w:rPr>
        <w:t>文本分类进入</w:t>
      </w:r>
      <w:r w:rsidR="00722B0B" w:rsidRPr="00F52B02">
        <w:rPr>
          <w:rFonts w:ascii="方正书宋简体" w:hAnsiTheme="minorEastAsia" w:hint="eastAsia"/>
          <w:sz w:val="21"/>
          <w:szCs w:val="21"/>
        </w:rPr>
        <w:t>基于机</w:t>
      </w:r>
      <w:r w:rsidR="00722B0B" w:rsidRPr="00F52B02">
        <w:rPr>
          <w:rFonts w:ascii="方正书宋简体" w:hAnsiTheme="minorEastAsia" w:hint="eastAsia"/>
          <w:sz w:val="21"/>
          <w:szCs w:val="21"/>
        </w:rPr>
        <w:lastRenderedPageBreak/>
        <w:t>器学习的</w:t>
      </w:r>
      <w:r w:rsidR="00722B0B">
        <w:rPr>
          <w:rFonts w:ascii="方正书宋简体" w:hAnsiTheme="minorEastAsia" w:hint="eastAsia"/>
          <w:sz w:val="21"/>
          <w:szCs w:val="21"/>
        </w:rPr>
        <w:t>阶段</w:t>
      </w:r>
      <w:r w:rsidR="00722B0B" w:rsidRPr="00B85075">
        <w:rPr>
          <w:sz w:val="21"/>
          <w:szCs w:val="21"/>
        </w:rPr>
        <w:fldChar w:fldCharType="begin"/>
      </w:r>
      <w:r w:rsidR="00722B0B" w:rsidRPr="00B85075">
        <w:rPr>
          <w:sz w:val="21"/>
          <w:szCs w:val="21"/>
        </w:rPr>
        <w:instrText xml:space="preserve"> </w:instrText>
      </w:r>
      <w:r w:rsidR="00722B0B" w:rsidRPr="00B85075">
        <w:rPr>
          <w:rFonts w:hint="eastAsia"/>
          <w:sz w:val="21"/>
          <w:szCs w:val="21"/>
        </w:rPr>
        <w:instrText>REF _Ref477176595 \r \h</w:instrText>
      </w:r>
      <w:r w:rsidR="00722B0B" w:rsidRPr="00B85075">
        <w:rPr>
          <w:sz w:val="21"/>
          <w:szCs w:val="21"/>
        </w:rPr>
        <w:instrText xml:space="preserve"> </w:instrText>
      </w:r>
      <w:r w:rsidR="00722B0B">
        <w:rPr>
          <w:sz w:val="21"/>
          <w:szCs w:val="21"/>
        </w:rPr>
        <w:instrText xml:space="preserve"> \* MERGEFORMAT </w:instrText>
      </w:r>
      <w:r w:rsidR="00722B0B" w:rsidRPr="00B85075">
        <w:rPr>
          <w:sz w:val="21"/>
          <w:szCs w:val="21"/>
        </w:rPr>
      </w:r>
      <w:r w:rsidR="00722B0B" w:rsidRPr="00B85075">
        <w:rPr>
          <w:sz w:val="21"/>
          <w:szCs w:val="21"/>
        </w:rPr>
        <w:fldChar w:fldCharType="separate"/>
      </w:r>
      <w:r w:rsidR="008A1021">
        <w:rPr>
          <w:sz w:val="21"/>
          <w:szCs w:val="21"/>
        </w:rPr>
        <w:t>[2]</w:t>
      </w:r>
      <w:r w:rsidR="00722B0B" w:rsidRPr="00B85075">
        <w:rPr>
          <w:sz w:val="21"/>
          <w:szCs w:val="21"/>
        </w:rPr>
        <w:fldChar w:fldCharType="end"/>
      </w:r>
      <w:r w:rsidR="00722B0B" w:rsidRPr="00F52B02">
        <w:rPr>
          <w:rFonts w:ascii="方正书宋简体" w:hAnsiTheme="minorEastAsia" w:hint="eastAsia"/>
          <w:sz w:val="21"/>
          <w:szCs w:val="21"/>
        </w:rPr>
        <w:t>，并且</w:t>
      </w:r>
      <w:r w:rsidR="00894972">
        <w:rPr>
          <w:rFonts w:ascii="方正书宋简体" w:hAnsiTheme="minorEastAsia" w:hint="eastAsia"/>
          <w:sz w:val="21"/>
          <w:szCs w:val="21"/>
        </w:rPr>
        <w:t>基于机器学习的文本分类</w:t>
      </w:r>
      <w:r w:rsidR="00722B0B" w:rsidRPr="00F52B02">
        <w:rPr>
          <w:rFonts w:ascii="方正书宋简体" w:hAnsiTheme="minorEastAsia" w:hint="eastAsia"/>
          <w:sz w:val="21"/>
          <w:szCs w:val="21"/>
        </w:rPr>
        <w:t>很快成为文本分类领域的主流技术。</w:t>
      </w:r>
      <w:bookmarkStart w:id="17" w:name="OLE_LINK18"/>
      <w:bookmarkStart w:id="18" w:name="OLE_LINK21"/>
      <w:bookmarkEnd w:id="16"/>
      <w:r w:rsidR="00894972" w:rsidRPr="00A14279">
        <w:rPr>
          <w:sz w:val="21"/>
          <w:szCs w:val="21"/>
        </w:rPr>
        <w:t xml:space="preserve">Thorsten </w:t>
      </w:r>
      <w:proofErr w:type="spellStart"/>
      <w:r w:rsidR="00894972" w:rsidRPr="00A14279">
        <w:rPr>
          <w:sz w:val="21"/>
          <w:szCs w:val="21"/>
        </w:rPr>
        <w:t>Joachims</w:t>
      </w:r>
      <w:bookmarkEnd w:id="17"/>
      <w:bookmarkEnd w:id="18"/>
      <w:proofErr w:type="spellEnd"/>
      <w:r w:rsidR="00894972">
        <w:rPr>
          <w:rFonts w:ascii="方正书宋简体" w:hAnsiTheme="minorEastAsia" w:hint="eastAsia"/>
          <w:sz w:val="21"/>
          <w:szCs w:val="21"/>
        </w:rPr>
        <w:t>提出了使用支持向量机进行文本分类；</w:t>
      </w:r>
      <w:bookmarkStart w:id="19" w:name="OLE_LINK22"/>
      <w:bookmarkStart w:id="20" w:name="OLE_LINK23"/>
      <w:proofErr w:type="spellStart"/>
      <w:r w:rsidR="00131AB2" w:rsidRPr="00A14279">
        <w:rPr>
          <w:sz w:val="21"/>
          <w:szCs w:val="21"/>
        </w:rPr>
        <w:t>Yi</w:t>
      </w:r>
      <w:r w:rsidR="00894972" w:rsidRPr="00A14279">
        <w:rPr>
          <w:sz w:val="21"/>
          <w:szCs w:val="21"/>
        </w:rPr>
        <w:t>Ming</w:t>
      </w:r>
      <w:proofErr w:type="spellEnd"/>
      <w:r w:rsidR="00894972" w:rsidRPr="00A14279">
        <w:rPr>
          <w:sz w:val="21"/>
          <w:szCs w:val="21"/>
        </w:rPr>
        <w:t xml:space="preserve"> Yang</w:t>
      </w:r>
      <w:bookmarkEnd w:id="19"/>
      <w:bookmarkEnd w:id="20"/>
      <w:r w:rsidR="00894972">
        <w:rPr>
          <w:rFonts w:ascii="方正书宋简体" w:hAnsiTheme="minorEastAsia" w:hint="eastAsia"/>
          <w:sz w:val="21"/>
          <w:szCs w:val="21"/>
        </w:rPr>
        <w:t>等</w:t>
      </w:r>
      <w:r w:rsidR="000708F3">
        <w:rPr>
          <w:rFonts w:ascii="方正书宋简体" w:hAnsiTheme="minorEastAsia"/>
          <w:sz w:val="21"/>
          <w:szCs w:val="21"/>
        </w:rPr>
        <w:fldChar w:fldCharType="begin"/>
      </w:r>
      <w:r w:rsidR="000708F3">
        <w:rPr>
          <w:rFonts w:ascii="方正书宋简体" w:hAnsiTheme="minorEastAsia"/>
          <w:sz w:val="21"/>
          <w:szCs w:val="21"/>
        </w:rPr>
        <w:instrText xml:space="preserve"> </w:instrText>
      </w:r>
      <w:r w:rsidR="000708F3">
        <w:rPr>
          <w:rFonts w:ascii="方正书宋简体" w:hAnsiTheme="minorEastAsia" w:hint="eastAsia"/>
          <w:sz w:val="21"/>
          <w:szCs w:val="21"/>
        </w:rPr>
        <w:instrText>REF _Ref497865350 \r \h</w:instrText>
      </w:r>
      <w:r w:rsidR="000708F3">
        <w:rPr>
          <w:rFonts w:ascii="方正书宋简体" w:hAnsiTheme="minorEastAsia"/>
          <w:sz w:val="21"/>
          <w:szCs w:val="21"/>
        </w:rPr>
        <w:instrText xml:space="preserve"> </w:instrText>
      </w:r>
      <w:r w:rsidR="000708F3">
        <w:rPr>
          <w:rFonts w:ascii="方正书宋简体" w:hAnsiTheme="minorEastAsia"/>
          <w:sz w:val="21"/>
          <w:szCs w:val="21"/>
        </w:rPr>
      </w:r>
      <w:r w:rsidR="000708F3">
        <w:rPr>
          <w:rFonts w:ascii="方正书宋简体" w:hAnsiTheme="minorEastAsia"/>
          <w:sz w:val="21"/>
          <w:szCs w:val="21"/>
        </w:rPr>
        <w:fldChar w:fldCharType="separate"/>
      </w:r>
      <w:r w:rsidR="008A1021">
        <w:rPr>
          <w:rFonts w:ascii="方正书宋简体" w:hAnsiTheme="minorEastAsia"/>
          <w:sz w:val="21"/>
          <w:szCs w:val="21"/>
        </w:rPr>
        <w:t>[3]</w:t>
      </w:r>
      <w:r w:rsidR="000708F3">
        <w:rPr>
          <w:rFonts w:ascii="方正书宋简体" w:hAnsiTheme="minorEastAsia"/>
          <w:sz w:val="21"/>
          <w:szCs w:val="21"/>
        </w:rPr>
        <w:fldChar w:fldCharType="end"/>
      </w:r>
      <w:r w:rsidR="00894972">
        <w:rPr>
          <w:rFonts w:ascii="方正书宋简体" w:hAnsiTheme="minorEastAsia" w:hint="eastAsia"/>
          <w:sz w:val="21"/>
          <w:szCs w:val="21"/>
        </w:rPr>
        <w:t>随后提出将决策树应用到文本分类当中，文献</w:t>
      </w:r>
      <w:r w:rsidR="00F85D9A" w:rsidRPr="00A14279">
        <w:rPr>
          <w:sz w:val="21"/>
          <w:szCs w:val="21"/>
        </w:rPr>
        <w:t xml:space="preserve">David M. </w:t>
      </w:r>
      <w:proofErr w:type="spellStart"/>
      <w:r w:rsidR="00F85D9A" w:rsidRPr="00A14279">
        <w:rPr>
          <w:sz w:val="21"/>
          <w:szCs w:val="21"/>
        </w:rPr>
        <w:t>Blei</w:t>
      </w:r>
      <w:proofErr w:type="spellEnd"/>
      <w:r w:rsidR="00384E1A">
        <w:rPr>
          <w:rFonts w:ascii="方正书宋简体" w:hAnsiTheme="minorEastAsia" w:hint="eastAsia"/>
          <w:sz w:val="21"/>
          <w:szCs w:val="21"/>
        </w:rPr>
        <w:t>等</w:t>
      </w:r>
      <w:r w:rsidR="000708F3">
        <w:rPr>
          <w:rFonts w:ascii="方正书宋简体" w:hAnsiTheme="minorEastAsia"/>
          <w:sz w:val="21"/>
          <w:szCs w:val="21"/>
        </w:rPr>
        <w:fldChar w:fldCharType="begin"/>
      </w:r>
      <w:r w:rsidR="000708F3">
        <w:rPr>
          <w:rFonts w:ascii="方正书宋简体" w:hAnsiTheme="minorEastAsia"/>
          <w:sz w:val="21"/>
          <w:szCs w:val="21"/>
        </w:rPr>
        <w:instrText xml:space="preserve"> </w:instrText>
      </w:r>
      <w:r w:rsidR="000708F3">
        <w:rPr>
          <w:rFonts w:ascii="方正书宋简体" w:hAnsiTheme="minorEastAsia" w:hint="eastAsia"/>
          <w:sz w:val="21"/>
          <w:szCs w:val="21"/>
        </w:rPr>
        <w:instrText>REF _Ref497865365 \r \h</w:instrText>
      </w:r>
      <w:r w:rsidR="000708F3">
        <w:rPr>
          <w:rFonts w:ascii="方正书宋简体" w:hAnsiTheme="minorEastAsia"/>
          <w:sz w:val="21"/>
          <w:szCs w:val="21"/>
        </w:rPr>
        <w:instrText xml:space="preserve"> </w:instrText>
      </w:r>
      <w:r w:rsidR="000708F3">
        <w:rPr>
          <w:rFonts w:ascii="方正书宋简体" w:hAnsiTheme="minorEastAsia"/>
          <w:sz w:val="21"/>
          <w:szCs w:val="21"/>
        </w:rPr>
      </w:r>
      <w:r w:rsidR="000708F3">
        <w:rPr>
          <w:rFonts w:ascii="方正书宋简体" w:hAnsiTheme="minorEastAsia"/>
          <w:sz w:val="21"/>
          <w:szCs w:val="21"/>
        </w:rPr>
        <w:fldChar w:fldCharType="separate"/>
      </w:r>
      <w:r w:rsidR="008A1021">
        <w:rPr>
          <w:rFonts w:ascii="方正书宋简体" w:hAnsiTheme="minorEastAsia"/>
          <w:sz w:val="21"/>
          <w:szCs w:val="21"/>
        </w:rPr>
        <w:t>[4]</w:t>
      </w:r>
      <w:r w:rsidR="000708F3">
        <w:rPr>
          <w:rFonts w:ascii="方正书宋简体" w:hAnsiTheme="minorEastAsia"/>
          <w:sz w:val="21"/>
          <w:szCs w:val="21"/>
        </w:rPr>
        <w:fldChar w:fldCharType="end"/>
      </w:r>
      <w:r w:rsidR="00992C39">
        <w:rPr>
          <w:rFonts w:ascii="方正书宋简体" w:hAnsiTheme="minorEastAsia"/>
          <w:sz w:val="21"/>
          <w:szCs w:val="21"/>
        </w:rPr>
        <w:fldChar w:fldCharType="begin"/>
      </w:r>
      <w:r w:rsidR="00992C39">
        <w:rPr>
          <w:rFonts w:ascii="方正书宋简体" w:hAnsiTheme="minorEastAsia"/>
          <w:sz w:val="21"/>
          <w:szCs w:val="21"/>
        </w:rPr>
        <w:instrText xml:space="preserve"> </w:instrText>
      </w:r>
      <w:r w:rsidR="00992C39">
        <w:rPr>
          <w:rFonts w:ascii="方正书宋简体" w:hAnsiTheme="minorEastAsia" w:hint="eastAsia"/>
          <w:sz w:val="21"/>
          <w:szCs w:val="21"/>
        </w:rPr>
        <w:instrText>REF _Ref497864930 \r \h</w:instrText>
      </w:r>
      <w:r w:rsidR="00992C39">
        <w:rPr>
          <w:rFonts w:ascii="方正书宋简体" w:hAnsiTheme="minorEastAsia"/>
          <w:sz w:val="21"/>
          <w:szCs w:val="21"/>
        </w:rPr>
        <w:instrText xml:space="preserve"> </w:instrText>
      </w:r>
      <w:r w:rsidR="00992C39">
        <w:rPr>
          <w:rFonts w:ascii="方正书宋简体" w:hAnsiTheme="minorEastAsia"/>
          <w:sz w:val="21"/>
          <w:szCs w:val="21"/>
        </w:rPr>
      </w:r>
      <w:r w:rsidR="008A1021">
        <w:rPr>
          <w:rFonts w:ascii="方正书宋简体" w:hAnsiTheme="minorEastAsia"/>
          <w:sz w:val="21"/>
          <w:szCs w:val="21"/>
        </w:rPr>
        <w:fldChar w:fldCharType="separate"/>
      </w:r>
      <w:r w:rsidR="008A1021">
        <w:rPr>
          <w:rFonts w:ascii="方正书宋简体" w:hAnsiTheme="minorEastAsia"/>
          <w:sz w:val="21"/>
          <w:szCs w:val="21"/>
        </w:rPr>
        <w:t>[3]</w:t>
      </w:r>
      <w:r w:rsidR="00992C39">
        <w:rPr>
          <w:rFonts w:ascii="方正书宋简体" w:hAnsiTheme="minorEastAsia"/>
          <w:sz w:val="21"/>
          <w:szCs w:val="21"/>
        </w:rPr>
        <w:fldChar w:fldCharType="end"/>
      </w:r>
      <w:r w:rsidR="00015427">
        <w:rPr>
          <w:rFonts w:ascii="方正书宋简体" w:hAnsiTheme="minorEastAsia" w:hint="eastAsia"/>
          <w:sz w:val="21"/>
          <w:szCs w:val="21"/>
        </w:rPr>
        <w:t>人</w:t>
      </w:r>
      <w:r w:rsidR="00894972">
        <w:rPr>
          <w:rFonts w:ascii="方正书宋简体" w:hAnsiTheme="minorEastAsia" w:hint="eastAsia"/>
          <w:sz w:val="21"/>
          <w:szCs w:val="21"/>
        </w:rPr>
        <w:t>提出</w:t>
      </w:r>
      <w:r w:rsidR="00894972" w:rsidRPr="00A14279">
        <w:rPr>
          <w:rFonts w:hint="eastAsia"/>
          <w:sz w:val="21"/>
          <w:szCs w:val="21"/>
        </w:rPr>
        <w:t>LDA</w:t>
      </w:r>
      <w:r w:rsidR="00894972" w:rsidRPr="00A14279">
        <w:rPr>
          <w:rFonts w:hint="eastAsia"/>
          <w:sz w:val="21"/>
          <w:szCs w:val="21"/>
        </w:rPr>
        <w:t>（</w:t>
      </w:r>
      <w:r w:rsidR="0027470A" w:rsidRPr="00A14279">
        <w:rPr>
          <w:sz w:val="21"/>
          <w:szCs w:val="21"/>
        </w:rPr>
        <w:t xml:space="preserve">Latent </w:t>
      </w:r>
      <w:proofErr w:type="spellStart"/>
      <w:r w:rsidR="0027470A" w:rsidRPr="00A14279">
        <w:rPr>
          <w:sz w:val="21"/>
          <w:szCs w:val="21"/>
        </w:rPr>
        <w:t>Dirichlet</w:t>
      </w:r>
      <w:proofErr w:type="spellEnd"/>
      <w:r w:rsidR="0027470A" w:rsidRPr="00A14279">
        <w:rPr>
          <w:sz w:val="21"/>
          <w:szCs w:val="21"/>
        </w:rPr>
        <w:t xml:space="preserve"> Allocation</w:t>
      </w:r>
      <w:r w:rsidR="00894972" w:rsidRPr="00A14279">
        <w:rPr>
          <w:rFonts w:hint="eastAsia"/>
          <w:sz w:val="21"/>
          <w:szCs w:val="21"/>
        </w:rPr>
        <w:t>）</w:t>
      </w:r>
      <w:r w:rsidR="00894972">
        <w:rPr>
          <w:rFonts w:ascii="方正书宋简体" w:hAnsiTheme="minorEastAsia" w:hint="eastAsia"/>
          <w:sz w:val="21"/>
          <w:szCs w:val="21"/>
        </w:rPr>
        <w:t>主题模型</w:t>
      </w:r>
      <w:r w:rsidR="00327A49">
        <w:rPr>
          <w:rFonts w:ascii="方正书宋简体" w:hAnsiTheme="minorEastAsia" w:hint="eastAsia"/>
          <w:sz w:val="21"/>
          <w:szCs w:val="21"/>
        </w:rPr>
        <w:t>，该模型具有发现潜在主题等优势，被广泛应用于文本主题挖掘当中。</w:t>
      </w:r>
    </w:p>
    <w:p w:rsidR="002866E7" w:rsidRDefault="00E969CD" w:rsidP="00227035">
      <w:pPr>
        <w:spacing w:line="240" w:lineRule="auto"/>
        <w:ind w:firstLine="0"/>
        <w:rPr>
          <w:sz w:val="21"/>
          <w:szCs w:val="21"/>
        </w:rPr>
      </w:pPr>
      <w:r>
        <w:rPr>
          <w:sz w:val="21"/>
          <w:szCs w:val="21"/>
        </w:rPr>
        <w:lastRenderedPageBreak/>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r>
      <w:r w:rsidR="00823114">
        <w:rPr>
          <w:sz w:val="21"/>
          <w:szCs w:val="21"/>
        </w:rPr>
        <w:fldChar w:fldCharType="separate"/>
      </w:r>
      <w:r w:rsidR="008A1021">
        <w:rPr>
          <w:sz w:val="21"/>
          <w:szCs w:val="21"/>
        </w:rPr>
        <w:t>[5]</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r>
      <w:r w:rsidR="0018112D">
        <w:rPr>
          <w:sz w:val="21"/>
          <w:szCs w:val="21"/>
        </w:rPr>
        <w:fldChar w:fldCharType="separate"/>
      </w:r>
      <w:r w:rsidR="008A1021">
        <w:rPr>
          <w:sz w:val="21"/>
          <w:szCs w:val="21"/>
        </w:rPr>
        <w:t>[6]</w:t>
      </w:r>
      <w:r w:rsidR="0018112D">
        <w:rPr>
          <w:sz w:val="21"/>
          <w:szCs w:val="21"/>
        </w:rPr>
        <w:fldChar w:fldCharType="end"/>
      </w:r>
      <w:r w:rsidR="00A5054E">
        <w:rPr>
          <w:rFonts w:hint="eastAsia"/>
          <w:sz w:val="21"/>
          <w:szCs w:val="21"/>
        </w:rPr>
        <w:t>。</w:t>
      </w:r>
      <w:r w:rsidR="009B1883">
        <w:rPr>
          <w:rFonts w:hint="eastAsia"/>
          <w:sz w:val="21"/>
          <w:szCs w:val="21"/>
        </w:rPr>
        <w:t>张玉芬等人在</w:t>
      </w:r>
      <w:r w:rsidR="009B1883">
        <w:rPr>
          <w:rFonts w:hint="eastAsia"/>
          <w:sz w:val="21"/>
          <w:szCs w:val="21"/>
        </w:rPr>
        <w:t>2006</w:t>
      </w:r>
      <w:r w:rsidR="009B1883">
        <w:rPr>
          <w:rFonts w:hint="eastAsia"/>
          <w:sz w:val="21"/>
          <w:szCs w:val="21"/>
        </w:rPr>
        <w:t>年提出一种改进的基于</w:t>
      </w:r>
      <w:proofErr w:type="spellStart"/>
      <w:r w:rsidR="009B1883">
        <w:rPr>
          <w:rFonts w:hint="eastAsia"/>
          <w:sz w:val="21"/>
          <w:szCs w:val="21"/>
        </w:rPr>
        <w:t>tfidf</w:t>
      </w:r>
      <w:proofErr w:type="spellEnd"/>
      <w:r w:rsidR="009B1883">
        <w:rPr>
          <w:rFonts w:hint="eastAsia"/>
          <w:sz w:val="21"/>
          <w:szCs w:val="21"/>
        </w:rPr>
        <w:t>权重的文本分类方法，增加文档中出现频率较高的特征项的权重，实验论证了方法的有效性</w:t>
      </w:r>
      <w:r w:rsidR="00923F08">
        <w:rPr>
          <w:rFonts w:hint="eastAsia"/>
          <w:sz w:val="21"/>
          <w:szCs w:val="21"/>
        </w:rPr>
        <w:t>。</w:t>
      </w:r>
      <w:r w:rsidR="00E51B04">
        <w:rPr>
          <w:rFonts w:hint="eastAsia"/>
          <w:sz w:val="21"/>
          <w:szCs w:val="21"/>
        </w:rPr>
        <w:t>张志飞等人</w:t>
      </w:r>
      <w:r w:rsidR="000708F3">
        <w:rPr>
          <w:sz w:val="21"/>
          <w:szCs w:val="21"/>
        </w:rPr>
        <w:fldChar w:fldCharType="begin"/>
      </w:r>
      <w:r w:rsidR="000708F3">
        <w:rPr>
          <w:sz w:val="21"/>
          <w:szCs w:val="21"/>
        </w:rPr>
        <w:instrText xml:space="preserve"> </w:instrText>
      </w:r>
      <w:r w:rsidR="000708F3">
        <w:rPr>
          <w:rFonts w:hint="eastAsia"/>
          <w:sz w:val="21"/>
          <w:szCs w:val="21"/>
        </w:rPr>
        <w:instrText>REF _Ref497865227 \r \h</w:instrText>
      </w:r>
      <w:r w:rsidR="000708F3">
        <w:rPr>
          <w:sz w:val="21"/>
          <w:szCs w:val="21"/>
        </w:rPr>
        <w:instrText xml:space="preserve"> </w:instrText>
      </w:r>
      <w:r w:rsidR="000708F3">
        <w:rPr>
          <w:sz w:val="21"/>
          <w:szCs w:val="21"/>
        </w:rPr>
      </w:r>
      <w:r w:rsidR="000708F3">
        <w:rPr>
          <w:sz w:val="21"/>
          <w:szCs w:val="21"/>
        </w:rPr>
        <w:fldChar w:fldCharType="separate"/>
      </w:r>
      <w:r w:rsidR="008A1021">
        <w:rPr>
          <w:sz w:val="21"/>
          <w:szCs w:val="21"/>
        </w:rPr>
        <w:t>[7]</w:t>
      </w:r>
      <w:r w:rsidR="000708F3">
        <w:rPr>
          <w:sz w:val="21"/>
          <w:szCs w:val="21"/>
        </w:rPr>
        <w:fldChar w:fldCharType="end"/>
      </w:r>
      <w:r w:rsidR="00E51B04">
        <w:rPr>
          <w:rFonts w:hint="eastAsia"/>
          <w:sz w:val="21"/>
          <w:szCs w:val="21"/>
        </w:rPr>
        <w:t>在</w:t>
      </w:r>
      <w:r w:rsidR="00E51B04">
        <w:rPr>
          <w:rFonts w:hint="eastAsia"/>
          <w:sz w:val="21"/>
          <w:szCs w:val="21"/>
        </w:rPr>
        <w:t>2013</w:t>
      </w:r>
      <w:r w:rsidR="00E51B04">
        <w:rPr>
          <w:rFonts w:hint="eastAsia"/>
          <w:sz w:val="21"/>
          <w:szCs w:val="21"/>
        </w:rPr>
        <w:t>年提出基于</w:t>
      </w:r>
      <w:r w:rsidR="00E51B04">
        <w:rPr>
          <w:rFonts w:hint="eastAsia"/>
          <w:sz w:val="21"/>
          <w:szCs w:val="21"/>
        </w:rPr>
        <w:t>LDA</w:t>
      </w:r>
      <w:r w:rsidR="00E51B04">
        <w:rPr>
          <w:rFonts w:hint="eastAsia"/>
          <w:sz w:val="21"/>
          <w:szCs w:val="21"/>
        </w:rPr>
        <w:t>主题模型的短文本分类方法，主要解决了文本特征稀疏和上下文依赖性的问题</w:t>
      </w:r>
      <w:r w:rsidR="00823114">
        <w:rPr>
          <w:sz w:val="21"/>
          <w:szCs w:val="21"/>
        </w:rPr>
        <w:t>。</w:t>
      </w:r>
    </w:p>
    <w:p w:rsidR="00F0308C" w:rsidRPr="00227035" w:rsidRDefault="000108E7" w:rsidP="002866E7">
      <w:pPr>
        <w:spacing w:line="240" w:lineRule="auto"/>
        <w:ind w:firstLineChars="200" w:firstLine="428"/>
        <w:rPr>
          <w:sz w:val="21"/>
          <w:szCs w:val="21"/>
        </w:rPr>
      </w:pPr>
      <w:r>
        <w:rPr>
          <w:rFonts w:hint="eastAsia"/>
          <w:sz w:val="21"/>
          <w:szCs w:val="21"/>
        </w:rPr>
        <w:t>目前主要的文本</w:t>
      </w:r>
      <w:r w:rsidR="00FF73A4">
        <w:rPr>
          <w:rFonts w:hint="eastAsia"/>
          <w:sz w:val="21"/>
          <w:szCs w:val="21"/>
        </w:rPr>
        <w:t>建模</w:t>
      </w:r>
      <w:r>
        <w:rPr>
          <w:rFonts w:hint="eastAsia"/>
          <w:sz w:val="21"/>
          <w:szCs w:val="21"/>
        </w:rPr>
        <w:t>方法包括空间向量模</w:t>
      </w:r>
      <w:r w:rsidR="004F3C7E">
        <w:rPr>
          <w:rFonts w:hint="eastAsia"/>
          <w:sz w:val="21"/>
          <w:szCs w:val="21"/>
        </w:rPr>
        <w:t>型和主题模型。使用最广泛的是向量空间模型，但是向量空间模型存在维</w:t>
      </w:r>
      <w:r>
        <w:rPr>
          <w:rFonts w:hint="eastAsia"/>
          <w:sz w:val="21"/>
          <w:szCs w:val="21"/>
        </w:rPr>
        <w:t>度高、稀疏性较高</w:t>
      </w:r>
      <w:r w:rsidR="007961AA">
        <w:rPr>
          <w:rFonts w:hint="eastAsia"/>
          <w:sz w:val="21"/>
          <w:szCs w:val="21"/>
        </w:rPr>
        <w:t>等问题</w:t>
      </w:r>
      <w:r>
        <w:rPr>
          <w:rFonts w:hint="eastAsia"/>
          <w:sz w:val="21"/>
          <w:szCs w:val="21"/>
        </w:rPr>
        <w:t>；主题模型可以实现降维，发现潜在</w:t>
      </w:r>
      <w:r w:rsidR="00D72342">
        <w:rPr>
          <w:rFonts w:hint="eastAsia"/>
          <w:sz w:val="21"/>
          <w:szCs w:val="21"/>
        </w:rPr>
        <w:t>的文档</w:t>
      </w:r>
      <w:r>
        <w:rPr>
          <w:rFonts w:hint="eastAsia"/>
          <w:sz w:val="21"/>
          <w:szCs w:val="21"/>
        </w:rPr>
        <w:t>主题，解决部分语义问题，但是需要大量文本进行训练，非常耗时，分类效率不高。</w:t>
      </w:r>
      <w:r w:rsidR="00C009A8" w:rsidRPr="00C009A8">
        <w:rPr>
          <w:rFonts w:hint="eastAsia"/>
          <w:sz w:val="21"/>
          <w:szCs w:val="21"/>
        </w:rPr>
        <w:t>本文</w:t>
      </w:r>
      <w:r w:rsidR="008E2091">
        <w:rPr>
          <w:rFonts w:hint="eastAsia"/>
          <w:sz w:val="21"/>
          <w:szCs w:val="21"/>
        </w:rPr>
        <w:t>研究</w:t>
      </w:r>
      <w:r w:rsidR="00D72342">
        <w:rPr>
          <w:rFonts w:hint="eastAsia"/>
          <w:sz w:val="21"/>
          <w:szCs w:val="21"/>
        </w:rPr>
        <w:t>了</w:t>
      </w:r>
      <w:r w:rsidR="00B75F70">
        <w:rPr>
          <w:rFonts w:hint="eastAsia"/>
          <w:sz w:val="21"/>
          <w:szCs w:val="21"/>
        </w:rPr>
        <w:t>文本表示相关技术</w:t>
      </w:r>
      <w:r w:rsidR="008E2091">
        <w:rPr>
          <w:rFonts w:hint="eastAsia"/>
          <w:sz w:val="21"/>
          <w:szCs w:val="21"/>
        </w:rPr>
        <w:t>，</w:t>
      </w:r>
      <w:r w:rsidR="00C009A8" w:rsidRPr="00C009A8">
        <w:rPr>
          <w:rFonts w:hint="eastAsia"/>
          <w:sz w:val="21"/>
          <w:szCs w:val="21"/>
        </w:rPr>
        <w:t>介绍一种基于</w:t>
      </w:r>
      <w:r w:rsidR="00813A02">
        <w:rPr>
          <w:rFonts w:hint="eastAsia"/>
          <w:sz w:val="21"/>
          <w:szCs w:val="21"/>
        </w:rPr>
        <w:t>分布式</w:t>
      </w:r>
      <w:r w:rsidR="00C009A8" w:rsidRPr="00C009A8">
        <w:rPr>
          <w:rFonts w:hint="eastAsia"/>
          <w:sz w:val="21"/>
          <w:szCs w:val="21"/>
        </w:rPr>
        <w:t>词向量和</w:t>
      </w:r>
      <w:proofErr w:type="spellStart"/>
      <w:r w:rsidR="00813A02">
        <w:rPr>
          <w:sz w:val="21"/>
          <w:szCs w:val="21"/>
        </w:rPr>
        <w:t>tfidf</w:t>
      </w:r>
      <w:proofErr w:type="spellEnd"/>
      <w:r w:rsidR="005B1473">
        <w:rPr>
          <w:rFonts w:hint="eastAsia"/>
          <w:sz w:val="21"/>
          <w:szCs w:val="21"/>
        </w:rPr>
        <w:t>的</w:t>
      </w:r>
      <w:r w:rsidR="00C009A8" w:rsidRPr="00C009A8">
        <w:rPr>
          <w:rFonts w:hint="eastAsia"/>
          <w:sz w:val="21"/>
          <w:szCs w:val="21"/>
        </w:rPr>
        <w:t>文本分类算法（</w:t>
      </w:r>
      <w:r w:rsidR="00640B74" w:rsidRPr="00D05FD2">
        <w:t xml:space="preserve">Distributed </w:t>
      </w:r>
      <w:r w:rsidR="00200C9C" w:rsidRPr="00D05FD2">
        <w:t>Representation</w:t>
      </w:r>
      <w:r w:rsidR="00200C9C" w:rsidRPr="00C009A8">
        <w:rPr>
          <w:rFonts w:hint="eastAsia"/>
          <w:sz w:val="21"/>
          <w:szCs w:val="21"/>
        </w:rPr>
        <w:t xml:space="preserve"> </w:t>
      </w:r>
      <w:r w:rsidR="00C009A8" w:rsidRPr="00C009A8">
        <w:rPr>
          <w:rFonts w:hint="eastAsia"/>
          <w:sz w:val="21"/>
          <w:szCs w:val="21"/>
        </w:rPr>
        <w:t xml:space="preserve">and </w:t>
      </w:r>
      <w:r w:rsidR="00813A02">
        <w:rPr>
          <w:sz w:val="21"/>
          <w:szCs w:val="21"/>
        </w:rPr>
        <w:t>TFIDF</w:t>
      </w:r>
      <w:r w:rsidR="00C009A8" w:rsidRPr="00C009A8">
        <w:rPr>
          <w:rFonts w:hint="eastAsia"/>
          <w:sz w:val="21"/>
          <w:szCs w:val="21"/>
        </w:rPr>
        <w:t xml:space="preserve"> Based Document Classification</w:t>
      </w:r>
      <w:r w:rsidR="00C009A8" w:rsidRPr="00C009A8">
        <w:rPr>
          <w:rFonts w:hint="eastAsia"/>
          <w:sz w:val="21"/>
          <w:szCs w:val="21"/>
        </w:rPr>
        <w:t>简称</w:t>
      </w:r>
      <w:r w:rsidR="00C009A8" w:rsidRPr="00C009A8">
        <w:rPr>
          <w:rFonts w:hint="eastAsia"/>
          <w:sz w:val="21"/>
          <w:szCs w:val="21"/>
        </w:rPr>
        <w:t>:</w:t>
      </w:r>
      <w:r w:rsidR="00293CA0">
        <w:rPr>
          <w:sz w:val="21"/>
          <w:szCs w:val="21"/>
        </w:rPr>
        <w:t xml:space="preserve"> </w:t>
      </w:r>
      <w:r w:rsidR="00200C9C">
        <w:rPr>
          <w:sz w:val="21"/>
          <w:szCs w:val="21"/>
        </w:rPr>
        <w:t>DRT</w:t>
      </w:r>
      <w:r w:rsidR="00C009A8" w:rsidRPr="00C009A8">
        <w:rPr>
          <w:rFonts w:hint="eastAsia"/>
          <w:sz w:val="21"/>
          <w:szCs w:val="21"/>
        </w:rPr>
        <w:t>B-DC</w:t>
      </w:r>
      <w:r w:rsidR="00C009A8" w:rsidRPr="00C009A8">
        <w:rPr>
          <w:rFonts w:hint="eastAsia"/>
          <w:sz w:val="21"/>
          <w:szCs w:val="21"/>
        </w:rPr>
        <w:t>），该方法</w:t>
      </w:r>
      <w:r w:rsidR="00967D88">
        <w:rPr>
          <w:rFonts w:hint="eastAsia"/>
          <w:sz w:val="21"/>
          <w:szCs w:val="21"/>
        </w:rPr>
        <w:t>使用</w:t>
      </w:r>
      <w:r w:rsidR="00D72342">
        <w:rPr>
          <w:rFonts w:hint="eastAsia"/>
          <w:sz w:val="21"/>
          <w:szCs w:val="21"/>
        </w:rPr>
        <w:t>分布式词向量表示，降低了</w:t>
      </w:r>
      <w:r w:rsidR="00967D88">
        <w:rPr>
          <w:rFonts w:hint="eastAsia"/>
          <w:sz w:val="21"/>
          <w:szCs w:val="21"/>
        </w:rPr>
        <w:t>特征项</w:t>
      </w:r>
      <w:r w:rsidR="00D72342">
        <w:rPr>
          <w:rFonts w:hint="eastAsia"/>
          <w:sz w:val="21"/>
          <w:szCs w:val="21"/>
        </w:rPr>
        <w:t>表示维度</w:t>
      </w:r>
      <w:r w:rsidR="00967D88">
        <w:rPr>
          <w:rFonts w:hint="eastAsia"/>
          <w:sz w:val="21"/>
          <w:szCs w:val="21"/>
        </w:rPr>
        <w:t>，</w:t>
      </w:r>
      <w:r w:rsidR="002A11DE">
        <w:rPr>
          <w:rFonts w:hint="eastAsia"/>
          <w:sz w:val="21"/>
          <w:szCs w:val="21"/>
        </w:rPr>
        <w:t>方法中</w:t>
      </w:r>
      <w:r w:rsidR="006F0808">
        <w:rPr>
          <w:rFonts w:hint="eastAsia"/>
          <w:sz w:val="21"/>
          <w:szCs w:val="21"/>
        </w:rPr>
        <w:t>神经网络语言模型</w:t>
      </w:r>
      <w:r w:rsidR="000A6803">
        <w:rPr>
          <w:rFonts w:hint="eastAsia"/>
          <w:sz w:val="21"/>
          <w:szCs w:val="21"/>
        </w:rPr>
        <w:t>的训练</w:t>
      </w:r>
      <w:r w:rsidR="00C009A8" w:rsidRPr="00C009A8">
        <w:rPr>
          <w:rFonts w:hint="eastAsia"/>
          <w:sz w:val="21"/>
          <w:szCs w:val="21"/>
        </w:rPr>
        <w:t>有效</w:t>
      </w:r>
      <w:r w:rsidR="000A6803">
        <w:rPr>
          <w:rFonts w:hint="eastAsia"/>
          <w:sz w:val="21"/>
          <w:szCs w:val="21"/>
        </w:rPr>
        <w:t>地保留</w:t>
      </w:r>
      <w:r w:rsidR="000D3736">
        <w:rPr>
          <w:rFonts w:hint="eastAsia"/>
          <w:sz w:val="21"/>
          <w:szCs w:val="21"/>
        </w:rPr>
        <w:t>了</w:t>
      </w:r>
      <w:r w:rsidR="002D52C1">
        <w:rPr>
          <w:rFonts w:hint="eastAsia"/>
          <w:sz w:val="21"/>
          <w:szCs w:val="21"/>
        </w:rPr>
        <w:t>训练语料</w:t>
      </w:r>
      <w:r w:rsidR="00C009A8" w:rsidRPr="00C009A8">
        <w:rPr>
          <w:rFonts w:hint="eastAsia"/>
          <w:sz w:val="21"/>
          <w:szCs w:val="21"/>
        </w:rPr>
        <w:t>中</w:t>
      </w:r>
      <w:r w:rsidR="00060069">
        <w:rPr>
          <w:rFonts w:hint="eastAsia"/>
          <w:sz w:val="21"/>
          <w:szCs w:val="21"/>
        </w:rPr>
        <w:t>词的上下文</w:t>
      </w:r>
      <w:r w:rsidR="00C009A8" w:rsidRPr="00C009A8">
        <w:rPr>
          <w:rFonts w:hint="eastAsia"/>
          <w:sz w:val="21"/>
          <w:szCs w:val="21"/>
        </w:rPr>
        <w:t>信息</w:t>
      </w:r>
      <w:r w:rsidR="004E2E7E">
        <w:rPr>
          <w:rFonts w:hint="eastAsia"/>
          <w:sz w:val="21"/>
          <w:szCs w:val="21"/>
        </w:rPr>
        <w:t>。</w:t>
      </w:r>
    </w:p>
    <w:p w:rsidR="00F0308C" w:rsidRPr="008850D3" w:rsidRDefault="008850D3" w:rsidP="00CA4309">
      <w:pPr>
        <w:pStyle w:val="1"/>
      </w:pPr>
      <w:r>
        <w:rPr>
          <w:rFonts w:hint="eastAsia"/>
        </w:rPr>
        <w:t>2</w:t>
      </w:r>
      <w:r>
        <w:t xml:space="preserve">  </w:t>
      </w:r>
      <w:r w:rsidR="00501C9A">
        <w:rPr>
          <w:rFonts w:hint="eastAsia"/>
        </w:rPr>
        <w:t>相关技术</w:t>
      </w:r>
    </w:p>
    <w:p w:rsidR="00C03778" w:rsidRPr="00D14041" w:rsidRDefault="00D14041" w:rsidP="00CA4309">
      <w:pPr>
        <w:pStyle w:val="2"/>
        <w:rPr>
          <w:b w:val="0"/>
        </w:rPr>
      </w:pPr>
      <w:r>
        <w:t>2.1</w:t>
      </w:r>
      <w:r w:rsidRPr="00D14041">
        <w:rPr>
          <w:rFonts w:hint="eastAsia"/>
        </w:rPr>
        <w:t xml:space="preserve"> </w:t>
      </w:r>
      <w:r>
        <w:t xml:space="preserve"> </w:t>
      </w:r>
      <w:r w:rsidR="00C009A8" w:rsidRPr="00D14041">
        <w:rPr>
          <w:rFonts w:hint="eastAsia"/>
        </w:rPr>
        <w:t>词向量</w:t>
      </w:r>
    </w:p>
    <w:p w:rsidR="00AB766B" w:rsidRPr="00D05FD2" w:rsidRDefault="00C64EC8" w:rsidP="00D50411">
      <w:pPr>
        <w:pStyle w:val="3"/>
        <w:rPr>
          <w:b w:val="0"/>
        </w:rPr>
      </w:pPr>
      <w:proofErr w:type="gramStart"/>
      <w:r w:rsidRPr="00D05FD2">
        <w:t xml:space="preserve">2.1.1  </w:t>
      </w:r>
      <w:r w:rsidR="00AB766B" w:rsidRPr="00D05FD2">
        <w:t>One</w:t>
      </w:r>
      <w:proofErr w:type="gramEnd"/>
      <w:r w:rsidR="00AB766B" w:rsidRPr="00D05FD2">
        <w:t>-hot Representation</w:t>
      </w:r>
    </w:p>
    <w:p w:rsidR="00355F6F" w:rsidRPr="00C00934" w:rsidRDefault="00355F6F" w:rsidP="004E20D7">
      <w:pPr>
        <w:spacing w:line="240" w:lineRule="auto"/>
        <w:ind w:firstLineChars="200" w:firstLine="428"/>
        <w:rPr>
          <w:sz w:val="21"/>
          <w:szCs w:val="21"/>
        </w:rPr>
      </w:pPr>
      <w:r w:rsidRPr="00C00934">
        <w:rPr>
          <w:rFonts w:hint="eastAsia"/>
          <w:sz w:val="21"/>
          <w:szCs w:val="21"/>
        </w:rPr>
        <w:t>在自然语言处理中，最常见的一步是创建一个词库表并把每个词顺序编号。这就是词表示方法中的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w:t>
      </w:r>
      <w:bookmarkStart w:id="21" w:name="OLE_LINK24"/>
      <w:r w:rsidRPr="00C00934">
        <w:rPr>
          <w:rFonts w:hint="eastAsia"/>
          <w:sz w:val="21"/>
          <w:szCs w:val="21"/>
        </w:rPr>
        <w:t>这种方法把每个词顺序编号</w:t>
      </w:r>
      <w:bookmarkEnd w:id="21"/>
      <w:r w:rsidRPr="00C00934">
        <w:rPr>
          <w:rFonts w:hint="eastAsia"/>
          <w:sz w:val="21"/>
          <w:szCs w:val="21"/>
        </w:rPr>
        <w:t>，每个词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w:t>
      </w:r>
    </w:p>
    <w:p w:rsidR="008119D8" w:rsidRPr="00C00934" w:rsidRDefault="00355F6F" w:rsidP="004E20D7">
      <w:pPr>
        <w:spacing w:line="240" w:lineRule="auto"/>
        <w:ind w:firstLineChars="200" w:firstLine="428"/>
        <w:rPr>
          <w:sz w:val="21"/>
          <w:szCs w:val="21"/>
        </w:rPr>
      </w:pPr>
      <w:r w:rsidRPr="00C00934">
        <w:rPr>
          <w:rFonts w:hint="eastAsia"/>
          <w:sz w:val="21"/>
          <w:szCs w:val="21"/>
        </w:rPr>
        <w:t>这种表示方法一个最大的缺点是无法捕捉词与词之间的相似度，就算是近义词也无法从词向量中看出任何关系，如：“西红柿”表示为：</w:t>
      </w:r>
      <w:r w:rsidR="005B343D" w:rsidRPr="005B343D">
        <w:rPr>
          <w:position w:val="-14"/>
          <w:sz w:val="21"/>
          <w:szCs w:val="21"/>
        </w:rPr>
        <w:object w:dxaOrig="27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1.9pt" o:ole="">
            <v:imagedata r:id="rId13" o:title=""/>
          </v:shape>
          <o:OLEObject Type="Embed" ProgID="Equation.DSMT4" ShapeID="_x0000_i1025" DrawAspect="Content" ObjectID="_1571662345" r:id="rId14"/>
        </w:object>
      </w:r>
      <w:r w:rsidRPr="00C00934">
        <w:rPr>
          <w:rFonts w:hint="eastAsia"/>
          <w:sz w:val="21"/>
          <w:szCs w:val="21"/>
        </w:rPr>
        <w:t>，“番茄”表示为：</w:t>
      </w:r>
      <w:r w:rsidR="007E5666" w:rsidRPr="005B343D">
        <w:rPr>
          <w:position w:val="-14"/>
          <w:sz w:val="21"/>
          <w:szCs w:val="21"/>
        </w:rPr>
        <w:object w:dxaOrig="2460" w:dyaOrig="440">
          <v:shape id="_x0000_i1026" type="#_x0000_t75" style="width:122.7pt;height:21.9pt" o:ole="">
            <v:imagedata r:id="rId15" o:title=""/>
          </v:shape>
          <o:OLEObject Type="Embed" ProgID="Equation.DSMT4" ShapeID="_x0000_i1026" DrawAspect="Content" ObjectID="_1571662346" r:id="rId16"/>
        </w:object>
      </w:r>
      <w:r w:rsidRPr="00C00934">
        <w:rPr>
          <w:rFonts w:hint="eastAsia"/>
          <w:sz w:val="21"/>
          <w:szCs w:val="21"/>
        </w:rPr>
        <w:t>，即使“西红柿”与“番茄”表示的是同一事物，但是从词向量无法看出两者的联系。此外这种表示方法还容易发生维数灾难，尤其是在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RDefault="008119D8" w:rsidP="000B1DE5">
      <w:pPr>
        <w:pStyle w:val="3"/>
      </w:pPr>
      <w:proofErr w:type="gramStart"/>
      <w:r w:rsidRPr="00D05FD2">
        <w:t xml:space="preserve">2.1.2  </w:t>
      </w:r>
      <w:r w:rsidR="00B15B01" w:rsidRPr="00D05FD2">
        <w:t>Distributed</w:t>
      </w:r>
      <w:proofErr w:type="gramEnd"/>
      <w:r w:rsidR="00B15B01" w:rsidRPr="00D05FD2">
        <w:t xml:space="preserve"> Representation</w:t>
      </w:r>
    </w:p>
    <w:p w:rsidR="002E7FE6" w:rsidRPr="002E7FE6" w:rsidRDefault="002E7FE6" w:rsidP="004E20D7">
      <w:pPr>
        <w:spacing w:line="240" w:lineRule="auto"/>
        <w:ind w:firstLineChars="200" w:firstLine="428"/>
        <w:rPr>
          <w:sz w:val="21"/>
          <w:szCs w:val="21"/>
        </w:rPr>
      </w:pPr>
      <w:bookmarkStart w:id="22" w:name="OLE_LINK56"/>
      <w:r w:rsidRPr="002E7FE6">
        <w:rPr>
          <w:rFonts w:hint="eastAsia"/>
          <w:sz w:val="21"/>
          <w:szCs w:val="21"/>
        </w:rPr>
        <w:t>Distributed Representation</w:t>
      </w:r>
      <w:bookmarkEnd w:id="22"/>
      <w:r w:rsidRPr="002E7FE6">
        <w:rPr>
          <w:rFonts w:hint="eastAsia"/>
          <w:sz w:val="21"/>
          <w:szCs w:val="21"/>
        </w:rPr>
        <w:t>（分布式表示）最早是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sidR="00782B5A">
        <w:rPr>
          <w:sz w:val="21"/>
          <w:szCs w:val="21"/>
        </w:rPr>
        <w:fldChar w:fldCharType="begin"/>
      </w:r>
      <w:r w:rsidR="00782B5A">
        <w:rPr>
          <w:sz w:val="21"/>
          <w:szCs w:val="21"/>
        </w:rPr>
        <w:instrText xml:space="preserve"> </w:instrText>
      </w:r>
      <w:r w:rsidR="00782B5A">
        <w:rPr>
          <w:rFonts w:hint="eastAsia"/>
          <w:sz w:val="21"/>
          <w:szCs w:val="21"/>
        </w:rPr>
        <w:instrText>REF _Ref497865444 \r \h</w:instrText>
      </w:r>
      <w:r w:rsidR="00782B5A">
        <w:rPr>
          <w:sz w:val="21"/>
          <w:szCs w:val="21"/>
        </w:rPr>
        <w:instrText xml:space="preserve"> </w:instrText>
      </w:r>
      <w:r w:rsidR="00782B5A">
        <w:rPr>
          <w:sz w:val="21"/>
          <w:szCs w:val="21"/>
        </w:rPr>
      </w:r>
      <w:r w:rsidR="00782B5A">
        <w:rPr>
          <w:sz w:val="21"/>
          <w:szCs w:val="21"/>
        </w:rPr>
        <w:fldChar w:fldCharType="separate"/>
      </w:r>
      <w:r w:rsidR="008A1021">
        <w:rPr>
          <w:sz w:val="21"/>
          <w:szCs w:val="21"/>
        </w:rPr>
        <w:t>[8]</w:t>
      </w:r>
      <w:r w:rsidR="00782B5A">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Representation</w:t>
      </w:r>
      <w:r w:rsidR="00BE1DC6">
        <w:rPr>
          <w:rFonts w:hint="eastAsia"/>
          <w:sz w:val="21"/>
          <w:szCs w:val="21"/>
        </w:rPr>
        <w:t>的缺点。</w:t>
      </w:r>
      <w:r w:rsidRPr="002E7FE6">
        <w:rPr>
          <w:rFonts w:hint="eastAsia"/>
          <w:sz w:val="21"/>
          <w:szCs w:val="21"/>
        </w:rPr>
        <w:t>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RDefault="002E7FE6" w:rsidP="004E20D7">
      <w:pPr>
        <w:spacing w:line="240" w:lineRule="auto"/>
        <w:ind w:firstLineChars="200" w:firstLine="428"/>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的值可以人为指定，以几十或者几百为常见，远小于词库表的大小。</w:t>
      </w:r>
    </w:p>
    <w:p w:rsidR="005B4583" w:rsidRPr="00D05FD2" w:rsidRDefault="005B4583" w:rsidP="002973BC">
      <w:pPr>
        <w:pStyle w:val="2"/>
      </w:pPr>
      <w:r w:rsidRPr="00D05FD2">
        <w:rPr>
          <w:rFonts w:hint="eastAsia"/>
        </w:rPr>
        <w:t xml:space="preserve">2.2  </w:t>
      </w:r>
      <w:r w:rsidR="00CA73DD" w:rsidRPr="00D05FD2">
        <w:rPr>
          <w:rFonts w:hint="eastAsia"/>
        </w:rPr>
        <w:t>神经</w:t>
      </w:r>
      <w:r w:rsidR="00CA73DD" w:rsidRPr="00D05FD2">
        <w:t>网络</w:t>
      </w:r>
      <w:r w:rsidR="00CA73DD" w:rsidRPr="00D05FD2">
        <w:rPr>
          <w:rFonts w:hint="eastAsia"/>
        </w:rPr>
        <w:t>语言模型</w:t>
      </w:r>
    </w:p>
    <w:p w:rsidR="0064661F" w:rsidRDefault="00CA73DD" w:rsidP="0064661F">
      <w:pPr>
        <w:adjustRightInd w:val="0"/>
        <w:spacing w:line="240" w:lineRule="auto"/>
        <w:ind w:firstLine="0"/>
        <w:rPr>
          <w:sz w:val="21"/>
          <w:szCs w:val="21"/>
        </w:rPr>
      </w:pPr>
      <w:r>
        <w:rPr>
          <w:sz w:val="21"/>
          <w:szCs w:val="21"/>
        </w:rPr>
        <w:tab/>
      </w:r>
      <w:proofErr w:type="spellStart"/>
      <w:r w:rsidRPr="00CA73DD">
        <w:rPr>
          <w:rFonts w:hint="eastAsia"/>
          <w:sz w:val="21"/>
          <w:szCs w:val="21"/>
        </w:rPr>
        <w:t>Bengio</w:t>
      </w:r>
      <w:proofErr w:type="spellEnd"/>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r>
      <w:r w:rsidR="006128A5">
        <w:rPr>
          <w:sz w:val="21"/>
          <w:szCs w:val="21"/>
        </w:rPr>
        <w:fldChar w:fldCharType="separate"/>
      </w:r>
      <w:r w:rsidR="008A1021">
        <w:rPr>
          <w:sz w:val="21"/>
          <w:szCs w:val="21"/>
        </w:rPr>
        <w:t>[9]</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RDefault="00273506" w:rsidP="0064661F">
      <w:pPr>
        <w:adjustRightInd w:val="0"/>
        <w:spacing w:line="240" w:lineRule="auto"/>
        <w:ind w:firstLine="0"/>
        <w:jc w:val="center"/>
        <w:rPr>
          <w:sz w:val="21"/>
          <w:szCs w:val="21"/>
        </w:rPr>
      </w:pPr>
      <w:r>
        <w:rPr>
          <w:sz w:val="21"/>
          <w:szCs w:val="21"/>
        </w:rPr>
        <w:pict>
          <v:shape id="_x0000_i1027" type="#_x0000_t75" style="width:242.9pt;height:173.45pt">
            <v:imagedata r:id="rId17" o:title=""/>
          </v:shape>
        </w:pict>
      </w:r>
    </w:p>
    <w:p w:rsidR="0064661F" w:rsidRPr="009C175B" w:rsidRDefault="0064661F"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9E17E8"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sidR="00C14833" w:rsidRPr="00C14833">
        <w:rPr>
          <w:position w:val="-12"/>
          <w:sz w:val="21"/>
          <w:szCs w:val="21"/>
        </w:rPr>
        <w:object w:dxaOrig="279" w:dyaOrig="360">
          <v:shape id="_x0000_i1028" type="#_x0000_t75" style="width:13.75pt;height:18.15pt" o:ole="">
            <v:imagedata r:id="rId18" o:title=""/>
          </v:shape>
          <o:OLEObject Type="Embed" ProgID="Equation.DSMT4" ShapeID="_x0000_i1028" DrawAspect="Content" ObjectID="_1571662347" r:id="rId19"/>
        </w:object>
      </w:r>
      <w:r w:rsidRPr="009E17E8">
        <w:rPr>
          <w:rFonts w:hint="eastAsia"/>
          <w:sz w:val="21"/>
          <w:szCs w:val="21"/>
        </w:rPr>
        <w:t>的概率，即</w:t>
      </w:r>
      <w:r w:rsidR="00E2055B" w:rsidRPr="00E2055B">
        <w:rPr>
          <w:position w:val="-14"/>
          <w:sz w:val="21"/>
          <w:szCs w:val="21"/>
        </w:rPr>
        <w:object w:dxaOrig="1800" w:dyaOrig="400">
          <v:shape id="_x0000_i1029" type="#_x0000_t75" style="width:90.15pt;height:21.3pt" o:ole="">
            <v:imagedata r:id="rId20" o:title=""/>
          </v:shape>
          <o:OLEObject Type="Embed" ProgID="Equation.DSMT4" ShapeID="_x0000_i1029" DrawAspect="Content" ObjectID="_1571662348" r:id="rId21"/>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RDefault="009E17E8" w:rsidP="00D824E2">
      <w:pPr>
        <w:adjustRightInd w:val="0"/>
        <w:spacing w:line="240" w:lineRule="auto"/>
        <w:ind w:firstLineChars="200" w:firstLine="428"/>
        <w:rPr>
          <w:sz w:val="21"/>
          <w:szCs w:val="21"/>
        </w:rPr>
      </w:pPr>
      <w:r w:rsidRPr="009E17E8">
        <w:rPr>
          <w:rFonts w:hint="eastAsia"/>
          <w:sz w:val="21"/>
          <w:szCs w:val="21"/>
        </w:rPr>
        <w:lastRenderedPageBreak/>
        <w:t>词向量模型是具体的词与向量的集合，离线存储表现为一个向量文件。一般情况下向量的维数取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RDefault="00501C9A" w:rsidP="002973BC">
      <w:pPr>
        <w:pStyle w:val="2"/>
      </w:pPr>
      <w:r w:rsidRPr="00D05FD2">
        <w:rPr>
          <w:rFonts w:hint="eastAsia"/>
        </w:rPr>
        <w:t>2</w:t>
      </w:r>
      <w:r w:rsidR="00CA73DD" w:rsidRPr="00D05FD2">
        <w:t>.</w:t>
      </w:r>
      <w:r w:rsidR="009E17E8" w:rsidRPr="00D05FD2">
        <w:t>3</w:t>
      </w:r>
      <w:r w:rsidRPr="00D05FD2">
        <w:t xml:space="preserve">  </w:t>
      </w:r>
      <w:r w:rsidR="00682A95" w:rsidRPr="000B1DE5">
        <w:rPr>
          <w:rFonts w:hint="eastAsia"/>
        </w:rPr>
        <w:t>C</w:t>
      </w:r>
      <w:r w:rsidR="00682A95" w:rsidRPr="000B1DE5">
        <w:t>BOW</w:t>
      </w:r>
      <w:r w:rsidR="00A75E47" w:rsidRPr="000B1DE5">
        <w:t>模型</w:t>
      </w:r>
      <w:r w:rsidR="00682A95" w:rsidRPr="000B1DE5">
        <w:rPr>
          <w:rFonts w:hint="eastAsia"/>
        </w:rPr>
        <w:t>和</w:t>
      </w:r>
      <w:r w:rsidR="00682A95" w:rsidRPr="000B1DE5">
        <w:rPr>
          <w:rFonts w:hint="eastAsia"/>
        </w:rPr>
        <w:t>S</w:t>
      </w:r>
      <w:r w:rsidR="00682A95" w:rsidRPr="000B1DE5">
        <w:t>kip-gram</w:t>
      </w:r>
      <w:r w:rsidR="00682A95" w:rsidRPr="000B1DE5">
        <w:rPr>
          <w:rFonts w:hint="eastAsia"/>
        </w:rPr>
        <w:t>模型</w:t>
      </w:r>
    </w:p>
    <w:p w:rsidR="00CC404C" w:rsidRDefault="00AB0947" w:rsidP="009624D1">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proofErr w:type="spellStart"/>
      <w:r w:rsidRPr="00AB0947">
        <w:rPr>
          <w:rFonts w:hint="eastAsia"/>
          <w:sz w:val="21"/>
          <w:szCs w:val="21"/>
        </w:rPr>
        <w:t>Mikolov</w:t>
      </w:r>
      <w:proofErr w:type="spellEnd"/>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r>
      <w:r w:rsidR="00924785">
        <w:rPr>
          <w:sz w:val="21"/>
          <w:szCs w:val="21"/>
        </w:rPr>
        <w:fldChar w:fldCharType="separate"/>
      </w:r>
      <w:r w:rsidR="008A1021">
        <w:rPr>
          <w:sz w:val="21"/>
          <w:szCs w:val="21"/>
        </w:rPr>
        <w:t>[10]</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r>
      <w:r w:rsidR="00924785">
        <w:rPr>
          <w:sz w:val="21"/>
          <w:szCs w:val="21"/>
        </w:rPr>
        <w:fldChar w:fldCharType="separate"/>
      </w:r>
      <w:r w:rsidR="008A1021">
        <w:rPr>
          <w:sz w:val="21"/>
          <w:szCs w:val="21"/>
        </w:rPr>
        <w:t>[11]</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r>
      <w:r w:rsidR="00924785">
        <w:rPr>
          <w:sz w:val="21"/>
          <w:szCs w:val="21"/>
        </w:rPr>
        <w:fldChar w:fldCharType="separate"/>
      </w:r>
      <w:r w:rsidR="008A1021">
        <w:rPr>
          <w:sz w:val="21"/>
          <w:szCs w:val="21"/>
        </w:rPr>
        <w:t>[12]</w:t>
      </w:r>
      <w:r w:rsidR="00924785">
        <w:rPr>
          <w:sz w:val="21"/>
          <w:szCs w:val="21"/>
        </w:rPr>
        <w:fldChar w:fldCharType="end"/>
      </w:r>
      <w:r w:rsidRPr="00AB0947">
        <w:rPr>
          <w:rFonts w:hint="eastAsia"/>
          <w:sz w:val="21"/>
          <w:szCs w:val="21"/>
        </w:rPr>
        <w:t>所提出的神经网络语言模型的一个实现，可以用来快速训练</w:t>
      </w:r>
      <w:r w:rsidR="008D1674">
        <w:rPr>
          <w:rFonts w:hint="eastAsia"/>
          <w:sz w:val="21"/>
          <w:szCs w:val="21"/>
        </w:rPr>
        <w:t>分布式</w:t>
      </w:r>
      <w:r w:rsidRPr="00AB0947">
        <w:rPr>
          <w:rFonts w:hint="eastAsia"/>
          <w:sz w:val="21"/>
          <w:szCs w:val="21"/>
        </w:rPr>
        <w:t>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内含两种训练模型，分别是连续词袋模型（</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r>
      <w:r w:rsidR="00A15168">
        <w:rPr>
          <w:sz w:val="21"/>
          <w:szCs w:val="21"/>
        </w:rPr>
        <w:fldChar w:fldCharType="separate"/>
      </w:r>
      <w:r w:rsidR="008A1021">
        <w:rPr>
          <w:sz w:val="21"/>
          <w:szCs w:val="21"/>
        </w:rPr>
        <w:t>[13]</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RDefault="00B042B3" w:rsidP="00AE359A">
      <w:pPr>
        <w:adjustRightInd w:val="0"/>
        <w:spacing w:line="240" w:lineRule="auto"/>
        <w:ind w:firstLineChars="200" w:firstLine="428"/>
        <w:rPr>
          <w:sz w:val="21"/>
          <w:szCs w:val="21"/>
        </w:rPr>
      </w:pPr>
      <w:r>
        <w:rPr>
          <w:rFonts w:hint="eastAsia"/>
          <w:sz w:val="21"/>
          <w:szCs w:val="21"/>
        </w:rPr>
        <w:t>从</w:t>
      </w:r>
      <w:r w:rsidR="00B53CEA" w:rsidRPr="00B53CEA">
        <w:rPr>
          <w:rFonts w:hint="eastAsia"/>
          <w:sz w:val="21"/>
          <w:szCs w:val="21"/>
        </w:rPr>
        <w:t>图</w:t>
      </w:r>
      <w:r w:rsidR="00756014">
        <w:rPr>
          <w:rFonts w:hint="eastAsia"/>
          <w:sz w:val="21"/>
          <w:szCs w:val="21"/>
        </w:rPr>
        <w:t>2</w:t>
      </w:r>
      <w:r w:rsidR="00B53CEA" w:rsidRPr="00B53CEA">
        <w:rPr>
          <w:rFonts w:hint="eastAsia"/>
          <w:sz w:val="21"/>
          <w:szCs w:val="21"/>
        </w:rPr>
        <w:t>中可以看出，</w:t>
      </w:r>
      <w:r w:rsidR="00B53CEA" w:rsidRPr="00B53CEA">
        <w:rPr>
          <w:rFonts w:hint="eastAsia"/>
          <w:sz w:val="21"/>
          <w:szCs w:val="21"/>
        </w:rPr>
        <w:t>CBOW</w:t>
      </w:r>
      <w:r w:rsidR="0020765D" w:rsidRPr="00B53CEA">
        <w:rPr>
          <w:rFonts w:hint="eastAsia"/>
          <w:sz w:val="21"/>
          <w:szCs w:val="21"/>
        </w:rPr>
        <w:t>模型</w:t>
      </w:r>
      <w:r w:rsidR="00B53CEA" w:rsidRPr="00B53CEA">
        <w:rPr>
          <w:rFonts w:hint="eastAsia"/>
          <w:sz w:val="21"/>
          <w:szCs w:val="21"/>
        </w:rPr>
        <w:t>和</w:t>
      </w:r>
      <w:r w:rsidR="00B53CEA" w:rsidRPr="00B53CEA">
        <w:rPr>
          <w:rFonts w:hint="eastAsia"/>
          <w:sz w:val="21"/>
          <w:szCs w:val="21"/>
        </w:rPr>
        <w:t>Skip-gram</w:t>
      </w:r>
      <w:r w:rsidR="00B53CEA" w:rsidRPr="00B53CEA">
        <w:rPr>
          <w:rFonts w:hint="eastAsia"/>
          <w:sz w:val="21"/>
          <w:szCs w:val="21"/>
        </w:rPr>
        <w:t>模型都包含输入层、隐含层和输出层。其中，</w:t>
      </w:r>
      <w:r w:rsidR="00B53CEA" w:rsidRPr="00B53CEA">
        <w:rPr>
          <w:rFonts w:hint="eastAsia"/>
          <w:sz w:val="21"/>
          <w:szCs w:val="21"/>
        </w:rPr>
        <w:t>CBOW</w:t>
      </w:r>
      <w:r w:rsidR="001E0300">
        <w:rPr>
          <w:rFonts w:hint="eastAsia"/>
          <w:sz w:val="21"/>
          <w:szCs w:val="21"/>
        </w:rPr>
        <w:t>模型</w:t>
      </w:r>
      <w:r w:rsidR="00B53CEA" w:rsidRPr="00B53CEA">
        <w:rPr>
          <w:rFonts w:hint="eastAsia"/>
          <w:sz w:val="21"/>
          <w:szCs w:val="21"/>
        </w:rPr>
        <w:t>是通过上下文来预测当前词，而</w:t>
      </w:r>
      <w:r w:rsidR="00B53CEA" w:rsidRPr="00B53CEA">
        <w:rPr>
          <w:rFonts w:hint="eastAsia"/>
          <w:sz w:val="21"/>
          <w:szCs w:val="21"/>
        </w:rPr>
        <w:t>Skip-gram</w:t>
      </w:r>
      <w:r w:rsidR="006C47EE">
        <w:rPr>
          <w:rFonts w:hint="eastAsia"/>
          <w:sz w:val="21"/>
          <w:szCs w:val="21"/>
        </w:rPr>
        <w:t>模型</w:t>
      </w:r>
      <w:r w:rsidR="00B53CEA" w:rsidRPr="00B53CEA">
        <w:rPr>
          <w:rFonts w:hint="eastAsia"/>
          <w:sz w:val="21"/>
          <w:szCs w:val="21"/>
        </w:rPr>
        <w:t>是使用当前词来预测其上下文。</w:t>
      </w:r>
      <w:r w:rsidR="0020765D" w:rsidRPr="00B53CEA">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00AB0947" w:rsidRPr="00AB0947">
        <w:rPr>
          <w:rFonts w:hint="eastAsia"/>
          <w:sz w:val="21"/>
          <w:szCs w:val="21"/>
        </w:rPr>
        <w:t>模型</w:t>
      </w:r>
      <w:r w:rsidR="006B5774" w:rsidRPr="00D92ECF">
        <w:rPr>
          <w:rFonts w:hint="eastAsia"/>
          <w:sz w:val="21"/>
          <w:szCs w:val="21"/>
        </w:rPr>
        <w:t>的输入是文本语料，输出是一个词汇表，其中每个词都有一个对应的向量，即本文</w:t>
      </w:r>
      <w:r w:rsidR="006B5774" w:rsidRPr="00D92ECF">
        <w:rPr>
          <w:rFonts w:hint="eastAsia"/>
          <w:sz w:val="21"/>
          <w:szCs w:val="21"/>
        </w:rPr>
        <w:t>2.</w:t>
      </w:r>
      <w:r w:rsidR="006B5774">
        <w:rPr>
          <w:sz w:val="21"/>
          <w:szCs w:val="21"/>
        </w:rPr>
        <w:t>1</w:t>
      </w:r>
      <w:r w:rsidR="006B5774" w:rsidRPr="00D92ECF">
        <w:rPr>
          <w:rFonts w:hint="eastAsia"/>
          <w:sz w:val="21"/>
          <w:szCs w:val="21"/>
        </w:rPr>
        <w:t>.2</w:t>
      </w:r>
      <w:r w:rsidR="006B5774" w:rsidRPr="00D92ECF">
        <w:rPr>
          <w:rFonts w:hint="eastAsia"/>
          <w:sz w:val="21"/>
          <w:szCs w:val="21"/>
        </w:rPr>
        <w:t>节描述的</w:t>
      </w:r>
      <w:r w:rsidR="006B5774" w:rsidRPr="00D92ECF">
        <w:rPr>
          <w:rFonts w:hint="eastAsia"/>
          <w:sz w:val="21"/>
          <w:szCs w:val="21"/>
        </w:rPr>
        <w:t>Distributed Representation</w:t>
      </w:r>
      <w:r w:rsidR="006B5774">
        <w:rPr>
          <w:rFonts w:hint="eastAsia"/>
          <w:sz w:val="21"/>
          <w:szCs w:val="21"/>
        </w:rPr>
        <w:t>分布式词向量</w:t>
      </w:r>
      <w:r w:rsidR="006B5774" w:rsidRPr="00AB0947">
        <w:rPr>
          <w:rFonts w:hint="eastAsia"/>
          <w:sz w:val="21"/>
          <w:szCs w:val="21"/>
        </w:rPr>
        <w:t>。</w:t>
      </w:r>
    </w:p>
    <w:p w:rsidR="002A68A2" w:rsidRDefault="007961AA" w:rsidP="002A68A2">
      <w:pPr>
        <w:adjustRightInd w:val="0"/>
        <w:spacing w:line="240" w:lineRule="auto"/>
        <w:ind w:firstLine="0"/>
        <w:jc w:val="center"/>
        <w:rPr>
          <w:sz w:val="21"/>
          <w:szCs w:val="21"/>
        </w:rPr>
      </w:pPr>
      <w:r>
        <w:rPr>
          <w:sz w:val="21"/>
          <w:szCs w:val="21"/>
        </w:rPr>
        <w:object w:dxaOrig="10581" w:dyaOrig="4418">
          <v:shape id="_x0000_i1030" type="#_x0000_t75" style="width:238.55pt;height:99.55pt" o:ole="">
            <v:imagedata r:id="rId22" o:title=""/>
          </v:shape>
          <o:OLEObject Type="Embed" ProgID="Visio.Drawing.11" ShapeID="_x0000_i1030" DrawAspect="Content" ObjectID="_1571662349" r:id="rId23"/>
        </w:object>
      </w:r>
      <w:r w:rsidR="002A68A2" w:rsidRPr="009C175B">
        <w:rPr>
          <w:rFonts w:ascii="方正大标宋简体" w:eastAsia="方正大标宋简体" w:hAnsiTheme="minorEastAsia" w:hint="eastAsia"/>
          <w:sz w:val="18"/>
          <w:szCs w:val="18"/>
        </w:rPr>
        <w:t>图</w:t>
      </w:r>
      <w:r w:rsidR="002A68A2" w:rsidRPr="007E74BA">
        <w:rPr>
          <w:rFonts w:eastAsia="方正大标宋简体" w:hint="eastAsia"/>
          <w:sz w:val="18"/>
          <w:szCs w:val="18"/>
        </w:rPr>
        <w:t>2</w:t>
      </w:r>
      <w:r w:rsidR="002A68A2" w:rsidRPr="009C175B">
        <w:rPr>
          <w:rFonts w:ascii="方正大标宋简体" w:eastAsia="方正大标宋简体" w:hAnsiTheme="minorEastAsia" w:hint="eastAsia"/>
          <w:sz w:val="18"/>
          <w:szCs w:val="18"/>
        </w:rPr>
        <w:t xml:space="preserve">  </w:t>
      </w:r>
      <w:r w:rsidR="002A68A2" w:rsidRPr="007E74BA">
        <w:rPr>
          <w:rFonts w:eastAsia="方正大标宋简体" w:hint="eastAsia"/>
          <w:sz w:val="18"/>
          <w:szCs w:val="18"/>
        </w:rPr>
        <w:t>CBOW</w:t>
      </w:r>
      <w:r w:rsidR="002A68A2" w:rsidRPr="009C175B">
        <w:rPr>
          <w:rFonts w:ascii="方正大标宋简体" w:eastAsia="方正大标宋简体" w:hAnsiTheme="minorEastAsia" w:hint="eastAsia"/>
          <w:sz w:val="18"/>
          <w:szCs w:val="18"/>
        </w:rPr>
        <w:t>模型和</w:t>
      </w:r>
      <w:r w:rsidR="002A68A2" w:rsidRPr="007E74BA">
        <w:rPr>
          <w:rFonts w:eastAsia="方正大标宋简体" w:hint="eastAsia"/>
          <w:sz w:val="18"/>
          <w:szCs w:val="18"/>
        </w:rPr>
        <w:t>Skip-gram</w:t>
      </w:r>
      <w:r w:rsidR="002A68A2" w:rsidRPr="009C175B">
        <w:rPr>
          <w:rFonts w:ascii="方正大标宋简体" w:eastAsia="方正大标宋简体" w:hAnsiTheme="minorEastAsia" w:hint="eastAsia"/>
          <w:sz w:val="18"/>
          <w:szCs w:val="18"/>
        </w:rPr>
        <w:t>模型</w:t>
      </w:r>
    </w:p>
    <w:p w:rsidR="00B3746F" w:rsidRPr="00D05FD2" w:rsidRDefault="00B3746F" w:rsidP="002973BC">
      <w:pPr>
        <w:pStyle w:val="2"/>
      </w:pPr>
      <w:r w:rsidRPr="00D05FD2">
        <w:rPr>
          <w:rFonts w:hint="eastAsia"/>
        </w:rPr>
        <w:t>2.</w:t>
      </w:r>
      <w:r w:rsidR="0093180C" w:rsidRPr="00D05FD2">
        <w:t>4</w:t>
      </w:r>
      <w:r w:rsidRPr="00D05FD2">
        <w:t xml:space="preserve">  </w:t>
      </w:r>
      <w:r w:rsidRPr="00D05FD2">
        <w:rPr>
          <w:rFonts w:hint="eastAsia"/>
        </w:rPr>
        <w:t>语义</w:t>
      </w:r>
      <w:r w:rsidRPr="00D05FD2">
        <w:t>相似度计算</w:t>
      </w:r>
    </w:p>
    <w:p w:rsidR="0071161B" w:rsidRDefault="00B3746F" w:rsidP="00B3746F">
      <w:pPr>
        <w:adjustRightInd w:val="0"/>
        <w:spacing w:line="240" w:lineRule="auto"/>
        <w:ind w:firstLine="0"/>
        <w:rPr>
          <w:sz w:val="21"/>
          <w:szCs w:val="21"/>
        </w:rPr>
      </w:pPr>
      <w:r>
        <w:rPr>
          <w:sz w:val="21"/>
          <w:szCs w:val="21"/>
        </w:rPr>
        <w:tab/>
      </w:r>
      <w:r w:rsidR="008D1674">
        <w:rPr>
          <w:rFonts w:hint="eastAsia"/>
          <w:sz w:val="21"/>
          <w:szCs w:val="21"/>
        </w:rPr>
        <w:t>由神经网络语言模型训练所得的词向量模型中，</w:t>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sidR="00AB2830" w:rsidRPr="00AB2830">
        <w:rPr>
          <w:position w:val="-12"/>
          <w:sz w:val="21"/>
          <w:szCs w:val="21"/>
        </w:rPr>
        <w:object w:dxaOrig="240" w:dyaOrig="360">
          <v:shape id="_x0000_i1031" type="#_x0000_t75" style="width:10pt;height:18.8pt" o:ole="">
            <v:imagedata r:id="rId24" o:title=""/>
          </v:shape>
          <o:OLEObject Type="Embed" ProgID="Equation.DSMT4" ShapeID="_x0000_i1031" DrawAspect="Content" ObjectID="_1571662350" r:id="rId25"/>
        </w:object>
      </w:r>
      <w:r w:rsidR="00AB2830">
        <w:rPr>
          <w:rFonts w:hint="eastAsia"/>
          <w:sz w:val="21"/>
          <w:szCs w:val="21"/>
        </w:rPr>
        <w:t>和</w:t>
      </w:r>
      <w:r w:rsidR="00AB2830" w:rsidRPr="00AB2830">
        <w:rPr>
          <w:position w:val="-14"/>
          <w:sz w:val="21"/>
          <w:szCs w:val="21"/>
        </w:rPr>
        <w:object w:dxaOrig="279" w:dyaOrig="380">
          <v:shape id="_x0000_i1032" type="#_x0000_t75" style="width:14.4pt;height:18.8pt" o:ole="">
            <v:imagedata r:id="rId26" o:title=""/>
          </v:shape>
          <o:OLEObject Type="Embed" ProgID="Equation.DSMT4" ShapeID="_x0000_i1032" DrawAspect="Content" ObjectID="_1571662351" r:id="rId27"/>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sidR="0071161B">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sidR="0071161B">
        <w:rPr>
          <w:sz w:val="21"/>
          <w:szCs w:val="21"/>
        </w:rPr>
        <w:t>：</w:t>
      </w:r>
    </w:p>
    <w:p w:rsidR="007F3854" w:rsidRPr="00AB2830" w:rsidRDefault="007F3854" w:rsidP="00B3746F">
      <w:pPr>
        <w:adjustRightInd w:val="0"/>
        <w:spacing w:line="240" w:lineRule="auto"/>
        <w:ind w:firstLine="0"/>
        <w:rPr>
          <w:sz w:val="21"/>
          <w:szCs w:val="21"/>
        </w:rPr>
      </w:pPr>
      <w:r w:rsidRPr="00AB2830">
        <w:rPr>
          <w:sz w:val="21"/>
          <w:szCs w:val="21"/>
        </w:rPr>
        <w:tab/>
      </w:r>
      <w:r w:rsidR="00AB2830" w:rsidRPr="00AB2830">
        <w:rPr>
          <w:position w:val="-54"/>
          <w:sz w:val="21"/>
          <w:szCs w:val="21"/>
        </w:rPr>
        <w:object w:dxaOrig="3660" w:dyaOrig="1060">
          <v:shape id="_x0000_i1033" type="#_x0000_t75" style="width:182.8pt;height:52.6pt" o:ole="">
            <v:imagedata r:id="rId28" o:title=""/>
          </v:shape>
          <o:OLEObject Type="Embed" ProgID="Equation.DSMT4" ShapeID="_x0000_i1033" DrawAspect="Content" ObjectID="_1571662352" r:id="rId29"/>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316F6" w:rsidRDefault="00CE2F10" w:rsidP="001749A9">
      <w:pPr>
        <w:adjustRightInd w:val="0"/>
        <w:spacing w:line="240" w:lineRule="auto"/>
        <w:ind w:firstLine="420"/>
        <w:rPr>
          <w:sz w:val="21"/>
        </w:rPr>
      </w:pPr>
      <w:r>
        <w:rPr>
          <w:rFonts w:hint="eastAsia"/>
          <w:sz w:val="21"/>
          <w:szCs w:val="21"/>
        </w:rPr>
        <w:t>两个</w:t>
      </w:r>
      <w:r>
        <w:rPr>
          <w:sz w:val="21"/>
          <w:szCs w:val="21"/>
        </w:rPr>
        <w:t>词之间</w:t>
      </w:r>
      <w:r w:rsidR="00D26600"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lastRenderedPageBreak/>
        <w:t>词</w:t>
      </w:r>
      <w:r w:rsidR="00BC3A0A">
        <w:rPr>
          <w:rFonts w:hint="eastAsia"/>
          <w:sz w:val="21"/>
          <w:szCs w:val="21"/>
        </w:rPr>
        <w:t>向量</w:t>
      </w:r>
      <w:r w:rsidR="00BC3A0A">
        <w:rPr>
          <w:sz w:val="21"/>
          <w:szCs w:val="21"/>
        </w:rPr>
        <w:t>之间的余弦值接近于</w:t>
      </w:r>
      <w:r w:rsidR="00BC3A0A">
        <w:rPr>
          <w:rFonts w:hint="eastAsia"/>
          <w:sz w:val="21"/>
          <w:szCs w:val="21"/>
        </w:rPr>
        <w:t>0</w:t>
      </w:r>
      <w:r w:rsidR="00D26600" w:rsidRP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r w:rsidR="00D26600" w:rsidRPr="005B25D0">
        <w:rPr>
          <w:sz w:val="21"/>
          <w:szCs w:val="21"/>
        </w:rPr>
        <w:t>使用</w:t>
      </w:r>
      <w:r w:rsidR="009E0333">
        <w:rPr>
          <w:rFonts w:hint="eastAsia"/>
          <w:sz w:val="21"/>
          <w:szCs w:val="21"/>
        </w:rPr>
        <w:t>搜狗实验室</w:t>
      </w:r>
      <w:r w:rsidR="00D26600" w:rsidRPr="005B25D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r>
      <w:r w:rsidR="00DA3EEE">
        <w:rPr>
          <w:sz w:val="21"/>
          <w:szCs w:val="21"/>
        </w:rPr>
        <w:fldChar w:fldCharType="separate"/>
      </w:r>
      <w:r w:rsidR="008A1021">
        <w:rPr>
          <w:sz w:val="21"/>
          <w:szCs w:val="21"/>
        </w:rPr>
        <w:t>[14]</w:t>
      </w:r>
      <w:r w:rsidR="00DA3EEE">
        <w:rPr>
          <w:sz w:val="21"/>
          <w:szCs w:val="21"/>
        </w:rPr>
        <w:fldChar w:fldCharType="end"/>
      </w:r>
      <w:r w:rsidR="00D26600" w:rsidRPr="005B25D0">
        <w:rPr>
          <w:rFonts w:hint="eastAsia"/>
          <w:sz w:val="21"/>
          <w:szCs w:val="21"/>
        </w:rPr>
        <w:t>的</w:t>
      </w:r>
      <w:r w:rsidR="009E0333" w:rsidRPr="009E0333">
        <w:rPr>
          <w:rFonts w:hint="eastAsia"/>
          <w:sz w:val="21"/>
          <w:szCs w:val="21"/>
        </w:rPr>
        <w:t>搜狐新闻数据</w:t>
      </w:r>
      <w:r w:rsidR="009E0333">
        <w:rPr>
          <w:rFonts w:hint="eastAsia"/>
          <w:sz w:val="21"/>
          <w:szCs w:val="21"/>
        </w:rPr>
        <w:t>（</w:t>
      </w:r>
      <w:proofErr w:type="spellStart"/>
      <w:r w:rsidR="009E0333">
        <w:rPr>
          <w:rFonts w:hint="eastAsia"/>
          <w:sz w:val="21"/>
          <w:szCs w:val="21"/>
        </w:rPr>
        <w:t>S</w:t>
      </w:r>
      <w:r w:rsidR="009E0333">
        <w:rPr>
          <w:sz w:val="21"/>
          <w:szCs w:val="21"/>
        </w:rPr>
        <w:t>ogouCS</w:t>
      </w:r>
      <w:proofErr w:type="spellEnd"/>
      <w:r w:rsidR="009E0333">
        <w:rPr>
          <w:rFonts w:hint="eastAsia"/>
          <w:sz w:val="21"/>
          <w:szCs w:val="21"/>
        </w:rPr>
        <w:t>）和</w:t>
      </w:r>
      <w:r w:rsidR="009E0333" w:rsidRPr="009E0333">
        <w:rPr>
          <w:rFonts w:hint="eastAsia"/>
          <w:sz w:val="21"/>
          <w:szCs w:val="21"/>
        </w:rPr>
        <w:t>全网新闻数据</w:t>
      </w:r>
      <w:r w:rsidR="009E0333">
        <w:rPr>
          <w:rFonts w:hint="eastAsia"/>
          <w:sz w:val="21"/>
          <w:szCs w:val="21"/>
        </w:rPr>
        <w:t>（</w:t>
      </w:r>
      <w:proofErr w:type="spellStart"/>
      <w:r w:rsidR="009E0333" w:rsidRPr="009E0333">
        <w:rPr>
          <w:sz w:val="21"/>
          <w:szCs w:val="21"/>
        </w:rPr>
        <w:t>SogouCA</w:t>
      </w:r>
      <w:proofErr w:type="spellEnd"/>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r w:rsidR="007C5CCB">
        <w:rPr>
          <w:rFonts w:hint="eastAsia"/>
          <w:sz w:val="21"/>
          <w:szCs w:val="21"/>
        </w:rPr>
        <w:t>维</w:t>
      </w:r>
      <w:r w:rsidR="007C5CCB">
        <w:rPr>
          <w:sz w:val="21"/>
          <w:szCs w:val="21"/>
        </w:rPr>
        <w:t>词向量</w:t>
      </w:r>
      <w:r w:rsidR="00FF4A2E">
        <w:rPr>
          <w:rFonts w:hint="eastAsia"/>
          <w:sz w:val="21"/>
          <w:szCs w:val="21"/>
        </w:rPr>
        <w:t>，</w:t>
      </w:r>
      <w:r w:rsidR="00FF4A2E" w:rsidRPr="005B25D0">
        <w:rPr>
          <w:rFonts w:hint="eastAsia"/>
          <w:sz w:val="21"/>
          <w:szCs w:val="21"/>
        </w:rPr>
        <w:t>如</w:t>
      </w:r>
      <w:r w:rsidR="00FF4A2E" w:rsidRPr="005B25D0">
        <w:rPr>
          <w:sz w:val="21"/>
          <w:szCs w:val="21"/>
        </w:rPr>
        <w:t>找到与词</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最</w:t>
      </w:r>
      <w:r w:rsidR="00FF4A2E" w:rsidRPr="005B25D0">
        <w:rPr>
          <w:sz w:val="21"/>
          <w:szCs w:val="21"/>
        </w:rPr>
        <w:t>相近的</w:t>
      </w:r>
      <w:r w:rsidR="00FF4A2E" w:rsidRPr="005B25D0">
        <w:rPr>
          <w:rFonts w:hint="eastAsia"/>
          <w:sz w:val="21"/>
          <w:szCs w:val="21"/>
        </w:rPr>
        <w:t>10</w:t>
      </w:r>
      <w:r w:rsidR="00FF4A2E" w:rsidRPr="005B25D0">
        <w:rPr>
          <w:rFonts w:hint="eastAsia"/>
          <w:sz w:val="21"/>
          <w:szCs w:val="21"/>
        </w:rPr>
        <w:t>个</w:t>
      </w:r>
      <w:r w:rsidR="00FF4A2E" w:rsidRPr="005B25D0">
        <w:rPr>
          <w:sz w:val="21"/>
          <w:szCs w:val="21"/>
        </w:rPr>
        <w:t>词语，输出</w:t>
      </w:r>
      <w:r w:rsidR="00FF4A2E" w:rsidRPr="005B25D0">
        <w:rPr>
          <w:rFonts w:hint="eastAsia"/>
          <w:sz w:val="21"/>
          <w:szCs w:val="21"/>
        </w:rPr>
        <w:t>它们</w:t>
      </w:r>
      <w:r w:rsidR="00FF4A2E" w:rsidRPr="005B25D0">
        <w:rPr>
          <w:sz w:val="21"/>
          <w:szCs w:val="21"/>
        </w:rPr>
        <w:t>与</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之间</w:t>
      </w:r>
      <w:r w:rsidR="00FF4A2E" w:rsidRPr="005B25D0">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00B64ED8" w:rsidRPr="00B02904">
        <w:rPr>
          <w:rFonts w:hint="eastAsia"/>
          <w:sz w:val="21"/>
        </w:rPr>
        <w:t>:</w:t>
      </w:r>
    </w:p>
    <w:p w:rsidR="00D217EC" w:rsidRPr="009C175B" w:rsidRDefault="00D217EC" w:rsidP="00D217E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rFonts w:eastAsia="方正大标宋简体"/>
          <w:sz w:val="18"/>
          <w:szCs w:val="18"/>
        </w:rPr>
        <w:t>1</w:t>
      </w:r>
      <w:r w:rsidRPr="009C175B">
        <w:rPr>
          <w:rFonts w:ascii="方正大标宋简体" w:eastAsia="方正大标宋简体" w:hAnsiTheme="minorEastAsia" w:hint="eastAsia"/>
          <w:sz w:val="18"/>
          <w:szCs w:val="18"/>
        </w:rPr>
        <w:t xml:space="preserve">  与“法律”相近的单词排列</w:t>
      </w:r>
    </w:p>
    <w:tbl>
      <w:tblPr>
        <w:tblStyle w:val="aff6"/>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1001"/>
        <w:gridCol w:w="3238"/>
      </w:tblGrid>
      <w:tr w:rsidR="00D217EC" w:rsidTr="00E96DDC">
        <w:trPr>
          <w:jc w:val="center"/>
        </w:trPr>
        <w:tc>
          <w:tcPr>
            <w:tcW w:w="703" w:type="pct"/>
            <w:tcBorders>
              <w:top w:val="single" w:sz="8" w:space="0" w:color="auto"/>
              <w:bottom w:val="single" w:sz="8" w:space="0" w:color="auto"/>
            </w:tcBorders>
            <w:vAlign w:val="center"/>
          </w:tcPr>
          <w:p w:rsidR="00D217EC" w:rsidRPr="00D84998" w:rsidRDefault="00D217EC" w:rsidP="00E96DDC">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D217EC" w:rsidRPr="00D84998" w:rsidRDefault="00D217EC" w:rsidP="00E96DDC">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D217EC" w:rsidRPr="00D84998" w:rsidRDefault="00D217EC" w:rsidP="00E96DDC">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与单词“法律”之间的余弦值</w:t>
            </w:r>
          </w:p>
        </w:tc>
      </w:tr>
      <w:tr w:rsidR="00D217EC" w:rsidTr="00E96DDC">
        <w:trPr>
          <w:jc w:val="center"/>
        </w:trPr>
        <w:tc>
          <w:tcPr>
            <w:tcW w:w="703" w:type="pct"/>
            <w:tcBorders>
              <w:top w:val="single" w:sz="8" w:space="0" w:color="auto"/>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D217EC" w:rsidTr="00E96DDC">
        <w:trPr>
          <w:jc w:val="center"/>
        </w:trPr>
        <w:tc>
          <w:tcPr>
            <w:tcW w:w="703" w:type="pct"/>
            <w:tcBorders>
              <w:top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D217EC" w:rsidTr="00E96DDC">
        <w:trPr>
          <w:jc w:val="center"/>
        </w:trPr>
        <w:tc>
          <w:tcPr>
            <w:tcW w:w="703"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D217EC" w:rsidTr="00E96DDC">
        <w:trPr>
          <w:trHeight w:val="87"/>
          <w:jc w:val="center"/>
        </w:trPr>
        <w:tc>
          <w:tcPr>
            <w:tcW w:w="703" w:type="pct"/>
            <w:tcBorders>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D217EC" w:rsidRPr="00D84998" w:rsidRDefault="00D217EC" w:rsidP="00E96DDC">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D217EC" w:rsidRPr="00FC60C1" w:rsidRDefault="00D217EC" w:rsidP="00E96DDC">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D217EC" w:rsidTr="00E96DDC">
        <w:trPr>
          <w:trHeight w:val="117"/>
          <w:jc w:val="center"/>
        </w:trPr>
        <w:tc>
          <w:tcPr>
            <w:tcW w:w="703" w:type="pct"/>
            <w:tcBorders>
              <w:top w:val="nil"/>
              <w:bottom w:val="single" w:sz="8" w:space="0" w:color="auto"/>
            </w:tcBorders>
            <w:vAlign w:val="center"/>
          </w:tcPr>
          <w:p w:rsidR="00D217EC" w:rsidRPr="00B02904" w:rsidRDefault="00D217EC" w:rsidP="00E96DDC">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D217EC" w:rsidRPr="00B02904" w:rsidRDefault="00D217EC" w:rsidP="00E96DDC">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D217EC" w:rsidRPr="00B02904" w:rsidRDefault="00D217EC" w:rsidP="00E96DDC">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D217EC" w:rsidP="00CC1B1E">
      <w:pPr>
        <w:pStyle w:val="1"/>
      </w:pPr>
      <w:r w:rsidRPr="00242A62">
        <w:rPr>
          <w:rFonts w:hint="eastAsia"/>
        </w:rPr>
        <w:t xml:space="preserve"> </w:t>
      </w:r>
      <w:r w:rsidR="00242A62" w:rsidRPr="00242A62">
        <w:rPr>
          <w:rFonts w:hint="eastAsia"/>
        </w:rPr>
        <w:t>3</w:t>
      </w:r>
      <w:r w:rsidR="00242A62"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00242A62" w:rsidRPr="00242A62">
        <w:t>算法</w:t>
      </w:r>
    </w:p>
    <w:p w:rsidR="008B4FAD" w:rsidRDefault="00162977" w:rsidP="00AA6FF4">
      <w:pPr>
        <w:spacing w:line="240" w:lineRule="auto"/>
        <w:ind w:firstLineChars="200" w:firstLine="428"/>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proofErr w:type="spellStart"/>
      <w:r w:rsidR="00CE2F10">
        <w:rPr>
          <w:sz w:val="21"/>
        </w:rPr>
        <w:t>tfidf</w:t>
      </w:r>
      <w:proofErr w:type="spellEnd"/>
      <w:r w:rsidR="00CE2F10">
        <w:rPr>
          <w:sz w:val="21"/>
        </w:rPr>
        <w:t>算法</w:t>
      </w:r>
      <w:r w:rsidR="007961AA">
        <w:rPr>
          <w:rFonts w:hint="eastAsia"/>
          <w:sz w:val="21"/>
        </w:rPr>
        <w:t>对待分类文档中的词进行排序，</w:t>
      </w:r>
      <w:r w:rsidR="008D1674">
        <w:rPr>
          <w:rFonts w:hint="eastAsia"/>
          <w:sz w:val="21"/>
        </w:rPr>
        <w:t>根据</w:t>
      </w:r>
      <w:proofErr w:type="spellStart"/>
      <w:r w:rsidR="008D1674">
        <w:rPr>
          <w:rFonts w:hint="eastAsia"/>
          <w:sz w:val="21"/>
        </w:rPr>
        <w:t>tfidf</w:t>
      </w:r>
      <w:proofErr w:type="spellEnd"/>
      <w:r w:rsidR="002119FA">
        <w:rPr>
          <w:rFonts w:hint="eastAsia"/>
          <w:sz w:val="21"/>
        </w:rPr>
        <w:t>值从大到小</w:t>
      </w:r>
      <w:r w:rsidR="00CE2F10">
        <w:rPr>
          <w:sz w:val="21"/>
        </w:rPr>
        <w:t>抽取出</w:t>
      </w:r>
      <w:r w:rsidR="009474CF">
        <w:rPr>
          <w:rFonts w:hint="eastAsia"/>
          <w:sz w:val="21"/>
        </w:rPr>
        <w:t>K</w:t>
      </w:r>
      <w:r w:rsidR="009474CF">
        <w:rPr>
          <w:rFonts w:hint="eastAsia"/>
          <w:sz w:val="21"/>
        </w:rPr>
        <w:t>个</w:t>
      </w:r>
      <w:r w:rsidR="00CE2F10">
        <w:rPr>
          <w:sz w:val="21"/>
        </w:rPr>
        <w:t>关键词，</w:t>
      </w:r>
      <w:r w:rsidR="00820ABF">
        <w:rPr>
          <w:rFonts w:hint="eastAsia"/>
          <w:sz w:val="21"/>
        </w:rPr>
        <w:t>算法中</w:t>
      </w:r>
      <w:r w:rsidR="006221D2">
        <w:rPr>
          <w:sz w:val="21"/>
        </w:rPr>
        <w:t>该</w:t>
      </w:r>
      <w:r w:rsidR="006221D2">
        <w:rPr>
          <w:rFonts w:hint="eastAsia"/>
          <w:sz w:val="21"/>
        </w:rPr>
        <w:t>K</w:t>
      </w:r>
      <w:r w:rsidR="006221D2">
        <w:rPr>
          <w:rFonts w:hint="eastAsia"/>
          <w:sz w:val="21"/>
        </w:rPr>
        <w:t>个</w:t>
      </w:r>
      <w:r w:rsidR="00A61420">
        <w:rPr>
          <w:sz w:val="21"/>
        </w:rPr>
        <w:t>关键词</w:t>
      </w:r>
      <w:r w:rsidR="006221D2">
        <w:rPr>
          <w:sz w:val="21"/>
        </w:rPr>
        <w:t>从语义上代表该待分类文</w:t>
      </w:r>
      <w:r w:rsidR="006221D2">
        <w:rPr>
          <w:rFonts w:hint="eastAsia"/>
          <w:sz w:val="21"/>
        </w:rPr>
        <w:t>本</w:t>
      </w:r>
      <w:r w:rsidR="006221D2">
        <w:rPr>
          <w:rFonts w:hint="eastAsia"/>
          <w:sz w:val="21"/>
        </w:rPr>
        <w:t>;</w:t>
      </w:r>
      <w:r w:rsidR="00A61420" w:rsidRPr="00A61420">
        <w:rPr>
          <w:sz w:val="21"/>
          <w:szCs w:val="21"/>
        </w:rPr>
        <w:t xml:space="preserve"> </w:t>
      </w:r>
      <w:r w:rsidR="007961AA" w:rsidRPr="007961AA">
        <w:rPr>
          <w:rFonts w:hint="eastAsia"/>
          <w:sz w:val="21"/>
          <w:szCs w:val="21"/>
        </w:rPr>
        <w:t>根据</w:t>
      </w:r>
      <w:r w:rsidR="007961AA" w:rsidRPr="007961AA">
        <w:rPr>
          <w:rFonts w:hint="eastAsia"/>
          <w:sz w:val="21"/>
          <w:szCs w:val="21"/>
        </w:rPr>
        <w:t>2.4</w:t>
      </w:r>
      <w:r w:rsidR="007961AA" w:rsidRPr="007961AA">
        <w:rPr>
          <w:rFonts w:hint="eastAsia"/>
          <w:sz w:val="21"/>
          <w:szCs w:val="21"/>
        </w:rPr>
        <w:t>节介绍的语义相似度计算，使用训练所得分布式词向量模型对每个关键词与不同类别进行余弦值计算，</w:t>
      </w:r>
      <w:r w:rsidR="00B10A0B">
        <w:rPr>
          <w:rFonts w:hint="eastAsia"/>
          <w:sz w:val="21"/>
          <w:szCs w:val="21"/>
        </w:rPr>
        <w:t>取余弦值最大者为</w:t>
      </w:r>
      <w:r w:rsidR="007961AA" w:rsidRPr="007961AA">
        <w:rPr>
          <w:rFonts w:hint="eastAsia"/>
          <w:sz w:val="21"/>
          <w:szCs w:val="21"/>
        </w:rPr>
        <w:t>关键词所属的类别</w:t>
      </w:r>
      <w:r w:rsidR="007961AA">
        <w:rPr>
          <w:rFonts w:hint="eastAsia"/>
          <w:sz w:val="21"/>
          <w:szCs w:val="21"/>
        </w:rPr>
        <w:t>；</w:t>
      </w:r>
      <w:r w:rsidR="008B4FAD">
        <w:rPr>
          <w:rFonts w:hint="eastAsia"/>
          <w:sz w:val="21"/>
        </w:rPr>
        <w:t>某一</w:t>
      </w:r>
      <w:r w:rsidR="00A61420">
        <w:rPr>
          <w:rFonts w:hint="eastAsia"/>
          <w:sz w:val="21"/>
        </w:rPr>
        <w:t>关键词</w:t>
      </w:r>
      <w:r w:rsidR="006221D2" w:rsidRPr="008C569C">
        <w:rPr>
          <w:rFonts w:hint="eastAsia"/>
          <w:sz w:val="21"/>
        </w:rPr>
        <w:t>在</w:t>
      </w:r>
      <w:r w:rsidR="006221D2" w:rsidRPr="008C569C">
        <w:rPr>
          <w:sz w:val="21"/>
        </w:rPr>
        <w:t>分类活动中</w:t>
      </w:r>
      <w:r w:rsidR="006221D2" w:rsidRPr="008C569C">
        <w:rPr>
          <w:rFonts w:hint="eastAsia"/>
          <w:sz w:val="21"/>
        </w:rPr>
        <w:t>为</w:t>
      </w:r>
      <w:r w:rsidR="006221D2" w:rsidRPr="008C569C">
        <w:rPr>
          <w:sz w:val="21"/>
        </w:rPr>
        <w:t>文本分类</w:t>
      </w:r>
      <w:r w:rsidR="006221D2" w:rsidRPr="008C569C">
        <w:rPr>
          <w:rFonts w:hint="eastAsia"/>
          <w:sz w:val="21"/>
        </w:rPr>
        <w:t>产生</w:t>
      </w:r>
      <w:r w:rsidR="006221D2" w:rsidRPr="008C569C">
        <w:rPr>
          <w:sz w:val="21"/>
        </w:rPr>
        <w:t>的影响</w:t>
      </w:r>
      <w:r w:rsidR="006221D2" w:rsidRPr="008C569C">
        <w:rPr>
          <w:rFonts w:hint="eastAsia"/>
          <w:sz w:val="21"/>
        </w:rPr>
        <w:t>称为贡献（</w:t>
      </w:r>
      <w:r w:rsidR="006221D2" w:rsidRPr="008C569C">
        <w:rPr>
          <w:sz w:val="21"/>
        </w:rPr>
        <w:t>contribution</w:t>
      </w:r>
      <w:r w:rsidR="006221D2" w:rsidRPr="008C569C">
        <w:rPr>
          <w:rFonts w:hint="eastAsia"/>
          <w:sz w:val="21"/>
        </w:rPr>
        <w:t>），贡献</w:t>
      </w:r>
      <w:r w:rsidR="006221D2">
        <w:rPr>
          <w:sz w:val="21"/>
        </w:rPr>
        <w:t>的值为</w:t>
      </w:r>
      <w:r w:rsidR="006221D2">
        <w:rPr>
          <w:rFonts w:hint="eastAsia"/>
          <w:sz w:val="21"/>
        </w:rPr>
        <w:t>上一步</w:t>
      </w:r>
      <w:r w:rsidR="006221D2" w:rsidRPr="008C569C">
        <w:rPr>
          <w:rFonts w:hint="eastAsia"/>
          <w:sz w:val="21"/>
        </w:rPr>
        <w:t>中</w:t>
      </w:r>
      <w:r w:rsidR="006221D2" w:rsidRPr="008C569C">
        <w:rPr>
          <w:sz w:val="21"/>
        </w:rPr>
        <w:t>的</w:t>
      </w:r>
      <w:r w:rsidR="008B4FAD">
        <w:rPr>
          <w:rFonts w:hint="eastAsia"/>
          <w:sz w:val="21"/>
        </w:rPr>
        <w:t>语义相似度</w:t>
      </w:r>
      <w:r w:rsidR="006221D2" w:rsidRPr="008C569C">
        <w:rPr>
          <w:sz w:val="21"/>
        </w:rPr>
        <w:t>乘以该</w:t>
      </w:r>
      <w:r w:rsidR="00A61420">
        <w:rPr>
          <w:sz w:val="21"/>
        </w:rPr>
        <w:t>关键词</w:t>
      </w:r>
      <w:r w:rsidR="006221D2" w:rsidRPr="008C569C">
        <w:rPr>
          <w:sz w:val="21"/>
        </w:rPr>
        <w:t>的</w:t>
      </w:r>
      <w:proofErr w:type="spellStart"/>
      <w:r w:rsidR="006221D2" w:rsidRPr="008C569C">
        <w:rPr>
          <w:sz w:val="21"/>
        </w:rPr>
        <w:t>tfidf</w:t>
      </w:r>
      <w:proofErr w:type="spellEnd"/>
      <w:r w:rsidR="006221D2" w:rsidRPr="008C569C">
        <w:rPr>
          <w:sz w:val="21"/>
        </w:rPr>
        <w:t>值</w:t>
      </w:r>
      <w:r w:rsidR="008B4FAD">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RDefault="0049729D" w:rsidP="00AA6FF4">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proofErr w:type="spellStart"/>
      <w:r w:rsidR="00B82D4F" w:rsidRPr="00B57CFA">
        <w:rPr>
          <w:rFonts w:eastAsia="宋体" w:hint="eastAsia"/>
          <w:snapToGrid/>
          <w:spacing w:val="0"/>
          <w:sz w:val="21"/>
          <w:szCs w:val="22"/>
        </w:rPr>
        <w:t>finalClass</w:t>
      </w:r>
      <w:proofErr w:type="spellEnd"/>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00AA5974" w:rsidRPr="00B57CFA">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2119FA" w:rsidRDefault="002119FA">
      <w:pPr>
        <w:widowControl/>
        <w:snapToGrid/>
        <w:spacing w:line="240" w:lineRule="auto"/>
        <w:ind w:firstLine="0"/>
        <w:jc w:val="left"/>
        <w:rPr>
          <w:sz w:val="21"/>
        </w:rPr>
      </w:pPr>
      <w:r>
        <w:rPr>
          <w:sz w:val="21"/>
        </w:rPr>
        <w:br w:type="page"/>
      </w:r>
    </w:p>
    <w:p w:rsidR="0084082E" w:rsidRDefault="00E83EF8" w:rsidP="00AA6FF4">
      <w:pPr>
        <w:spacing w:line="240" w:lineRule="auto"/>
        <w:ind w:firstLineChars="200" w:firstLine="428"/>
        <w:rPr>
          <w:sz w:val="21"/>
        </w:rPr>
      </w:pPr>
      <w:r>
        <w:rPr>
          <w:rFonts w:hint="eastAsia"/>
          <w:sz w:val="21"/>
        </w:rPr>
        <w:lastRenderedPageBreak/>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00C11B1C" w:rsidRPr="00B57CFA">
        <w:rPr>
          <w:rFonts w:eastAsia="宋体"/>
          <w:snapToGrid/>
          <w:spacing w:val="0"/>
          <w:sz w:val="21"/>
          <w:szCs w:val="22"/>
        </w:rPr>
        <w:t>-DC</w:t>
      </w:r>
      <w:r w:rsidR="0084082E">
        <w:rPr>
          <w:rFonts w:hint="eastAsia"/>
          <w:sz w:val="21"/>
        </w:rPr>
        <w:t>算法</w:t>
      </w:r>
    </w:p>
    <w:p w:rsidR="009E7DB6" w:rsidRDefault="00D434D4" w:rsidP="00AA6FF4">
      <w:pPr>
        <w:spacing w:line="240" w:lineRule="auto"/>
        <w:ind w:firstLineChars="200" w:firstLine="428"/>
        <w:rPr>
          <w:sz w:val="21"/>
        </w:rPr>
      </w:pPr>
      <w:r w:rsidRPr="00EC68DD">
        <w:rPr>
          <w:rFonts w:hint="eastAsia"/>
          <w:b/>
          <w:sz w:val="21"/>
        </w:rPr>
        <w:t>输入</w:t>
      </w:r>
      <w:r>
        <w:rPr>
          <w:rFonts w:hint="eastAsia"/>
          <w:sz w:val="21"/>
        </w:rPr>
        <w:t xml:space="preserve">  </w:t>
      </w:r>
      <w:r w:rsidR="009E7DB6" w:rsidRPr="009E7DB6">
        <w:rPr>
          <w:rFonts w:hint="eastAsia"/>
          <w:sz w:val="21"/>
        </w:rPr>
        <w:t>待分类文本</w:t>
      </w:r>
      <w:r w:rsidR="009E7DB6" w:rsidRPr="00B57CFA">
        <w:rPr>
          <w:rFonts w:eastAsia="宋体" w:hint="eastAsia"/>
          <w:snapToGrid/>
          <w:spacing w:val="0"/>
          <w:sz w:val="21"/>
          <w:szCs w:val="22"/>
        </w:rPr>
        <w:t>d</w:t>
      </w:r>
      <w:r w:rsidR="009E7DB6" w:rsidRPr="009E7DB6">
        <w:rPr>
          <w:rFonts w:hint="eastAsia"/>
          <w:sz w:val="21"/>
        </w:rPr>
        <w:t>，类别集合</w:t>
      </w:r>
      <w:r w:rsidR="009E7DB6" w:rsidRPr="00B57CFA">
        <w:rPr>
          <w:rFonts w:eastAsia="宋体" w:hint="eastAsia"/>
          <w:snapToGrid/>
          <w:spacing w:val="0"/>
          <w:sz w:val="21"/>
          <w:szCs w:val="22"/>
        </w:rPr>
        <w:t>classes</w:t>
      </w:r>
    </w:p>
    <w:p w:rsidR="009E7DB6" w:rsidRDefault="00D434D4" w:rsidP="00AA6FF4">
      <w:pPr>
        <w:spacing w:line="240" w:lineRule="auto"/>
        <w:ind w:firstLineChars="200" w:firstLine="428"/>
        <w:rPr>
          <w:sz w:val="21"/>
        </w:rPr>
      </w:pPr>
      <w:r w:rsidRPr="00EC68DD">
        <w:rPr>
          <w:rFonts w:hint="eastAsia"/>
          <w:b/>
          <w:sz w:val="21"/>
        </w:rPr>
        <w:t>输出</w:t>
      </w:r>
      <w:r>
        <w:rPr>
          <w:rFonts w:hint="eastAsia"/>
          <w:sz w:val="21"/>
        </w:rPr>
        <w:t xml:space="preserve">  </w:t>
      </w:r>
      <w:r w:rsidR="009E7DB6" w:rsidRPr="009E7DB6">
        <w:rPr>
          <w:rFonts w:hint="eastAsia"/>
          <w:sz w:val="21"/>
        </w:rPr>
        <w:t>文本所属分类</w:t>
      </w:r>
      <w:bookmarkStart w:id="23" w:name="OLE_LINK7"/>
      <w:proofErr w:type="spellStart"/>
      <w:r w:rsidR="009E7DB6" w:rsidRPr="00B57CFA">
        <w:rPr>
          <w:rFonts w:eastAsia="宋体" w:hint="eastAsia"/>
          <w:snapToGrid/>
          <w:spacing w:val="0"/>
          <w:sz w:val="21"/>
          <w:szCs w:val="22"/>
        </w:rPr>
        <w:t>finalClass</w:t>
      </w:r>
      <w:bookmarkEnd w:id="23"/>
      <w:proofErr w:type="spellEnd"/>
    </w:p>
    <w:p w:rsidR="00100A37" w:rsidRDefault="00100A37" w:rsidP="00AA6FF4">
      <w:pPr>
        <w:spacing w:line="240" w:lineRule="auto"/>
        <w:ind w:firstLineChars="200" w:firstLine="428"/>
        <w:rPr>
          <w:sz w:val="21"/>
        </w:rPr>
      </w:pPr>
      <w:r>
        <w:rPr>
          <w:sz w:val="21"/>
        </w:rPr>
        <w:t>Begin</w:t>
      </w:r>
    </w:p>
    <w:p w:rsidR="0084082E" w:rsidRDefault="00100A37" w:rsidP="005C0692">
      <w:pPr>
        <w:pStyle w:val="afb"/>
        <w:numPr>
          <w:ilvl w:val="0"/>
          <w:numId w:val="11"/>
        </w:numPr>
        <w:snapToGrid w:val="0"/>
        <w:ind w:left="420" w:firstLineChars="0" w:firstLine="0"/>
        <w:jc w:val="left"/>
      </w:pPr>
      <w:r w:rsidRPr="00B57CFA">
        <w:rPr>
          <w:rFonts w:ascii="Times New Roman" w:hAnsi="Times New Roman"/>
        </w:rPr>
        <w:t xml:space="preserve">keywords = </w:t>
      </w:r>
      <w:proofErr w:type="spellStart"/>
      <w:r w:rsidRPr="00B57CFA">
        <w:rPr>
          <w:rFonts w:ascii="Times New Roman" w:hAnsi="Times New Roman"/>
        </w:rPr>
        <w:t>getKeyWordsByTFIDF</w:t>
      </w:r>
      <w:proofErr w:type="spellEnd"/>
      <w:r w:rsidRPr="00B57CFA">
        <w:rPr>
          <w:rFonts w:ascii="Times New Roman" w:hAnsi="Times New Roman"/>
        </w:rPr>
        <w:t>(d);//</w:t>
      </w:r>
      <w:r w:rsidR="00AA6FF4" w:rsidRPr="003D50D4">
        <w:rPr>
          <w:rFonts w:ascii="方正书宋简体" w:eastAsia="方正书宋简体" w:hint="eastAsia"/>
        </w:rPr>
        <w:t>使用</w:t>
      </w:r>
      <w:r w:rsidR="00AA6FF4" w:rsidRPr="00B57CFA">
        <w:rPr>
          <w:rFonts w:ascii="Times New Roman" w:hAnsi="Times New Roman" w:hint="eastAsia"/>
        </w:rPr>
        <w:t>TF-IDF</w:t>
      </w:r>
      <w:r w:rsidR="00AA6FF4" w:rsidRPr="003D50D4">
        <w:rPr>
          <w:rFonts w:ascii="方正书宋简体" w:eastAsia="方正书宋简体" w:hint="eastAsia"/>
        </w:rPr>
        <w:t>算法抽取出该文本的</w:t>
      </w:r>
      <w:r w:rsidR="00AA6FF4" w:rsidRPr="00B57CFA">
        <w:rPr>
          <w:rFonts w:ascii="Times New Roman" w:hAnsi="Times New Roman" w:hint="eastAsia"/>
        </w:rPr>
        <w:t>K</w:t>
      </w:r>
      <w:r w:rsidR="00AA6FF4" w:rsidRPr="003D50D4">
        <w:rPr>
          <w:rFonts w:ascii="方正书宋简体" w:eastAsia="方正书宋简体" w:hint="eastAsia"/>
        </w:rPr>
        <w:t>个</w:t>
      </w:r>
      <w:r w:rsidR="00A61420">
        <w:rPr>
          <w:rFonts w:ascii="方正书宋简体" w:eastAsia="方正书宋简体" w:hint="eastAsia"/>
        </w:rPr>
        <w:t>关键词</w:t>
      </w:r>
      <w:r w:rsidR="00AA6FF4" w:rsidRPr="00100A37">
        <w:rPr>
          <w:rFonts w:hint="eastAsia"/>
        </w:rPr>
        <w:t>；</w:t>
      </w:r>
    </w:p>
    <w:p w:rsidR="00CD25B1" w:rsidRDefault="00CD25B1" w:rsidP="005C0692">
      <w:pPr>
        <w:pStyle w:val="afb"/>
        <w:numPr>
          <w:ilvl w:val="0"/>
          <w:numId w:val="11"/>
        </w:numPr>
        <w:snapToGrid w:val="0"/>
        <w:ind w:left="420" w:firstLineChars="0" w:firstLine="0"/>
        <w:jc w:val="left"/>
      </w:pPr>
      <w:proofErr w:type="spellStart"/>
      <w:r w:rsidRPr="00CD25B1">
        <w:t>foreach</w:t>
      </w:r>
      <w:proofErr w:type="spellEnd"/>
      <w:r w:rsidRPr="00CD25B1">
        <w:t xml:space="preserve"> keyword[</w:t>
      </w:r>
      <w:proofErr w:type="spellStart"/>
      <w:r w:rsidRPr="00CD25B1">
        <w:t>i</w:t>
      </w:r>
      <w:proofErr w:type="spellEnd"/>
      <w:r w:rsidRPr="00CD25B1">
        <w:t>] in keywords</w:t>
      </w:r>
    </w:p>
    <w:p w:rsidR="00CD25B1" w:rsidRDefault="005C0692" w:rsidP="005C0692">
      <w:pPr>
        <w:pStyle w:val="afb"/>
        <w:numPr>
          <w:ilvl w:val="0"/>
          <w:numId w:val="11"/>
        </w:numPr>
        <w:snapToGrid w:val="0"/>
        <w:ind w:left="420" w:firstLineChars="0" w:firstLine="0"/>
        <w:jc w:val="left"/>
      </w:pPr>
      <w:r>
        <w:t xml:space="preserve">  </w:t>
      </w:r>
      <w:proofErr w:type="spellStart"/>
      <w:r w:rsidR="00CD25B1" w:rsidRPr="00B57CFA">
        <w:rPr>
          <w:rFonts w:ascii="Times New Roman" w:hAnsi="Times New Roman" w:hint="eastAsia"/>
        </w:rPr>
        <w:t>keyClass</w:t>
      </w:r>
      <w:proofErr w:type="spellEnd"/>
      <w:r w:rsidR="00CD25B1" w:rsidRPr="00B57CFA">
        <w:rPr>
          <w:rFonts w:ascii="Times New Roman" w:hAnsi="Times New Roman" w:hint="eastAsia"/>
        </w:rPr>
        <w:t xml:space="preserve"> = </w:t>
      </w:r>
      <w:proofErr w:type="spellStart"/>
      <w:r w:rsidR="00CD25B1" w:rsidRPr="00B57CFA">
        <w:rPr>
          <w:rFonts w:ascii="Times New Roman" w:hAnsi="Times New Roman" w:hint="eastAsia"/>
        </w:rPr>
        <w:t>getNearestClass</w:t>
      </w:r>
      <w:proofErr w:type="spellEnd"/>
      <w:r w:rsidR="00CD25B1" w:rsidRPr="00B57CFA">
        <w:rPr>
          <w:rFonts w:ascii="Times New Roman" w:hAnsi="Times New Roman" w:hint="eastAsia"/>
        </w:rPr>
        <w:t>(keyword[</w:t>
      </w:r>
      <w:proofErr w:type="spellStart"/>
      <w:r w:rsidR="00CD25B1" w:rsidRPr="00B57CFA">
        <w:rPr>
          <w:rFonts w:ascii="Times New Roman" w:hAnsi="Times New Roman" w:hint="eastAsia"/>
        </w:rPr>
        <w:t>i</w:t>
      </w:r>
      <w:proofErr w:type="spellEnd"/>
      <w:r w:rsidR="00CD25B1" w:rsidRPr="00B57CFA">
        <w:rPr>
          <w:rFonts w:ascii="Times New Roman" w:hAnsi="Times New Roman" w:hint="eastAsia"/>
        </w:rPr>
        <w:t>]);//</w:t>
      </w:r>
      <w:r w:rsidR="008F3A7E" w:rsidRPr="008B63F7">
        <w:rPr>
          <w:rFonts w:ascii="方正书宋简体" w:eastAsia="方正书宋简体" w:hint="eastAsia"/>
        </w:rPr>
        <w:t>使用</w:t>
      </w:r>
      <w:r w:rsidR="008F3A7E">
        <w:rPr>
          <w:rFonts w:ascii="方正书宋简体" w:eastAsia="方正书宋简体" w:hint="eastAsia"/>
        </w:rPr>
        <w:t>训练所得分布式</w:t>
      </w:r>
      <w:r w:rsidR="00282133" w:rsidRPr="008B63F7">
        <w:rPr>
          <w:rFonts w:ascii="方正书宋简体" w:eastAsia="方正书宋简体" w:hint="eastAsia"/>
        </w:rPr>
        <w:t>词向量</w:t>
      </w:r>
      <w:r w:rsidR="00B54915">
        <w:rPr>
          <w:rFonts w:ascii="方正书宋简体" w:eastAsia="方正书宋简体" w:hint="eastAsia"/>
        </w:rPr>
        <w:t>模型</w:t>
      </w:r>
      <w:r w:rsidR="008F3A7E">
        <w:rPr>
          <w:rFonts w:ascii="方正书宋简体" w:eastAsia="方正书宋简体" w:hint="eastAsia"/>
        </w:rPr>
        <w:t>行计算得到每个</w:t>
      </w:r>
      <w:r w:rsidR="00A61420">
        <w:rPr>
          <w:rFonts w:ascii="方正书宋简体" w:eastAsia="方正书宋简体" w:hint="eastAsia"/>
        </w:rPr>
        <w:t>关键词</w:t>
      </w:r>
      <w:r w:rsidR="00282133">
        <w:rPr>
          <w:rFonts w:ascii="方正书宋简体" w:eastAsia="方正书宋简体" w:hint="eastAsia"/>
        </w:rPr>
        <w:t>所属的</w:t>
      </w:r>
      <w:r w:rsidR="00CD25B1" w:rsidRPr="003D50D4">
        <w:rPr>
          <w:rFonts w:ascii="方正书宋简体" w:eastAsia="方正书宋简体" w:hint="eastAsia"/>
        </w:rPr>
        <w:t>类</w:t>
      </w:r>
      <w:r w:rsidR="00282133">
        <w:rPr>
          <w:rFonts w:ascii="方正书宋简体" w:eastAsia="方正书宋简体" w:hint="eastAsia"/>
        </w:rPr>
        <w:t>别</w:t>
      </w:r>
    </w:p>
    <w:p w:rsidR="00651D0E" w:rsidRDefault="005C0692" w:rsidP="005C0692">
      <w:pPr>
        <w:pStyle w:val="afb"/>
        <w:numPr>
          <w:ilvl w:val="0"/>
          <w:numId w:val="11"/>
        </w:numPr>
        <w:snapToGrid w:val="0"/>
        <w:ind w:left="420" w:firstLineChars="0" w:firstLine="0"/>
        <w:jc w:val="left"/>
      </w:pPr>
      <w:r>
        <w:t xml:space="preserve">  </w:t>
      </w:r>
      <w:r w:rsidR="00651D0E" w:rsidRPr="00B57CFA">
        <w:rPr>
          <w:rFonts w:ascii="Times New Roman" w:hAnsi="Times New Roman" w:hint="eastAsia"/>
        </w:rPr>
        <w:t>save(keyword[</w:t>
      </w:r>
      <w:proofErr w:type="spellStart"/>
      <w:r w:rsidR="00651D0E" w:rsidRPr="00B57CFA">
        <w:rPr>
          <w:rFonts w:ascii="Times New Roman" w:hAnsi="Times New Roman" w:hint="eastAsia"/>
        </w:rPr>
        <w:t>i</w:t>
      </w:r>
      <w:proofErr w:type="spellEnd"/>
      <w:r w:rsidR="00651D0E" w:rsidRPr="00B57CFA">
        <w:rPr>
          <w:rFonts w:ascii="Times New Roman" w:hAnsi="Times New Roman" w:hint="eastAsia"/>
        </w:rPr>
        <w:t>]*</w:t>
      </w:r>
      <w:proofErr w:type="spellStart"/>
      <w:r w:rsidR="00651D0E" w:rsidRPr="00B57CFA">
        <w:rPr>
          <w:rFonts w:ascii="Times New Roman" w:hAnsi="Times New Roman" w:hint="eastAsia"/>
        </w:rPr>
        <w:t>tfidf</w:t>
      </w:r>
      <w:proofErr w:type="spellEnd"/>
      <w:r w:rsidR="00651D0E" w:rsidRPr="00B57CFA">
        <w:rPr>
          <w:rFonts w:ascii="Times New Roman" w:hAnsi="Times New Roman" w:hint="eastAsia"/>
        </w:rPr>
        <w:t>,</w:t>
      </w:r>
      <w:r w:rsidR="0014763D">
        <w:rPr>
          <w:rFonts w:ascii="Times New Roman" w:hAnsi="Times New Roman"/>
        </w:rPr>
        <w:t xml:space="preserve"> </w:t>
      </w:r>
      <w:proofErr w:type="spellStart"/>
      <w:r w:rsidR="00651D0E" w:rsidRPr="00B57CFA">
        <w:rPr>
          <w:rFonts w:ascii="Times New Roman" w:hAnsi="Times New Roman" w:hint="eastAsia"/>
        </w:rPr>
        <w:t>keyClass</w:t>
      </w:r>
      <w:proofErr w:type="spellEnd"/>
      <w:r w:rsidR="00651D0E" w:rsidRPr="00B57CFA">
        <w:rPr>
          <w:rFonts w:ascii="Times New Roman" w:hAnsi="Times New Roman" w:hint="eastAsia"/>
        </w:rPr>
        <w:t>);//</w:t>
      </w:r>
      <w:r w:rsidR="008F3A7E">
        <w:rPr>
          <w:rFonts w:ascii="方正书宋简体" w:eastAsia="方正书宋简体" w:hint="eastAsia"/>
        </w:rPr>
        <w:t>保存每个</w:t>
      </w:r>
      <w:r w:rsidR="00A61420">
        <w:rPr>
          <w:rFonts w:ascii="方正书宋简体" w:eastAsia="方正书宋简体" w:hint="eastAsia"/>
        </w:rPr>
        <w:t>关键词</w:t>
      </w:r>
      <w:r w:rsidR="00734D4E" w:rsidRPr="003D50D4">
        <w:rPr>
          <w:rFonts w:ascii="方正书宋简体" w:eastAsia="方正书宋简体" w:hint="eastAsia"/>
        </w:rPr>
        <w:t>对文本分类所做的贡献和该</w:t>
      </w:r>
      <w:r w:rsidR="00A61420">
        <w:rPr>
          <w:rFonts w:ascii="方正书宋简体" w:eastAsia="方正书宋简体" w:hint="eastAsia"/>
        </w:rPr>
        <w:t>关键词</w:t>
      </w:r>
      <w:r w:rsidR="00734D4E" w:rsidRPr="003D50D4">
        <w:rPr>
          <w:rFonts w:ascii="方正书宋简体" w:eastAsia="方正书宋简体" w:hint="eastAsia"/>
        </w:rPr>
        <w:t>所属类别</w:t>
      </w:r>
    </w:p>
    <w:p w:rsidR="00CD309B" w:rsidRPr="00B57CFA" w:rsidRDefault="00CD309B" w:rsidP="005C0692">
      <w:pPr>
        <w:pStyle w:val="afb"/>
        <w:numPr>
          <w:ilvl w:val="0"/>
          <w:numId w:val="11"/>
        </w:numPr>
        <w:snapToGrid w:val="0"/>
        <w:ind w:left="420" w:firstLineChars="0" w:firstLine="0"/>
        <w:jc w:val="left"/>
        <w:rPr>
          <w:rFonts w:ascii="Times New Roman" w:hAnsi="Times New Roman"/>
        </w:rPr>
      </w:pPr>
      <w:proofErr w:type="spellStart"/>
      <w:r w:rsidRPr="00B57CFA">
        <w:rPr>
          <w:rFonts w:ascii="Times New Roman" w:hAnsi="Times New Roman" w:hint="eastAsia"/>
        </w:rPr>
        <w:t>fo</w:t>
      </w:r>
      <w:r w:rsidR="00FC085F" w:rsidRPr="00B57CFA">
        <w:rPr>
          <w:rFonts w:ascii="Times New Roman" w:hAnsi="Times New Roman" w:hint="eastAsia"/>
        </w:rPr>
        <w:t>reach</w:t>
      </w:r>
      <w:proofErr w:type="spellEnd"/>
      <w:r w:rsidR="00FC085F" w:rsidRPr="00B57CFA">
        <w:rPr>
          <w:rFonts w:ascii="Times New Roman" w:hAnsi="Times New Roman" w:hint="eastAsia"/>
        </w:rPr>
        <w:t xml:space="preserve"> class[</w:t>
      </w:r>
      <w:proofErr w:type="spellStart"/>
      <w:r w:rsidR="00FC085F" w:rsidRPr="00B57CFA">
        <w:rPr>
          <w:rFonts w:ascii="Times New Roman" w:hAnsi="Times New Roman" w:hint="eastAsia"/>
        </w:rPr>
        <w:t>i</w:t>
      </w:r>
      <w:proofErr w:type="spellEnd"/>
      <w:r w:rsidR="00FC085F" w:rsidRPr="00B57CFA">
        <w:rPr>
          <w:rFonts w:ascii="Times New Roman" w:hAnsi="Times New Roman" w:hint="eastAsia"/>
        </w:rPr>
        <w:t>] in classes</w:t>
      </w:r>
      <w:r w:rsidR="00FC085F" w:rsidRPr="00B57CFA">
        <w:rPr>
          <w:rFonts w:ascii="Times New Roman" w:hAnsi="Times New Roman"/>
        </w:rPr>
        <w:t xml:space="preserve"> </w:t>
      </w:r>
    </w:p>
    <w:p w:rsidR="00CD309B" w:rsidRDefault="005C0692" w:rsidP="005C0692">
      <w:pPr>
        <w:pStyle w:val="afb"/>
        <w:numPr>
          <w:ilvl w:val="0"/>
          <w:numId w:val="11"/>
        </w:numPr>
        <w:snapToGrid w:val="0"/>
        <w:ind w:left="420" w:firstLineChars="0" w:firstLine="0"/>
        <w:jc w:val="left"/>
      </w:pPr>
      <w:r>
        <w:rPr>
          <w:rFonts w:hint="eastAsia"/>
        </w:rPr>
        <w:t xml:space="preserve">  </w:t>
      </w:r>
      <w:r w:rsidR="00CD309B" w:rsidRPr="00B57CFA">
        <w:rPr>
          <w:rFonts w:ascii="Times New Roman" w:hAnsi="Times New Roman"/>
        </w:rPr>
        <w:t>score[</w:t>
      </w:r>
      <w:proofErr w:type="spellStart"/>
      <w:r w:rsidR="00CD309B" w:rsidRPr="00B57CFA">
        <w:rPr>
          <w:rFonts w:ascii="Times New Roman" w:hAnsi="Times New Roman"/>
        </w:rPr>
        <w:t>i</w:t>
      </w:r>
      <w:proofErr w:type="spellEnd"/>
      <w:r w:rsidR="00CD309B" w:rsidRPr="00B57CFA">
        <w:rPr>
          <w:rFonts w:ascii="Times New Roman" w:hAnsi="Times New Roman"/>
        </w:rPr>
        <w:t xml:space="preserve">] = </w:t>
      </w:r>
      <w:proofErr w:type="spellStart"/>
      <w:r w:rsidR="00CD309B" w:rsidRPr="00B57CFA">
        <w:rPr>
          <w:rFonts w:ascii="Times New Roman" w:hAnsi="Times New Roman"/>
        </w:rPr>
        <w:t>getAverageScore</w:t>
      </w:r>
      <w:proofErr w:type="spellEnd"/>
      <w:r w:rsidR="00CD309B" w:rsidRPr="00B57CFA">
        <w:rPr>
          <w:rFonts w:ascii="Times New Roman" w:hAnsi="Times New Roman"/>
        </w:rPr>
        <w:t>(classes);//</w:t>
      </w:r>
      <w:r w:rsidR="00D5480E" w:rsidRPr="00D5480E">
        <w:rPr>
          <w:rFonts w:hint="eastAsia"/>
        </w:rPr>
        <w:t xml:space="preserve"> </w:t>
      </w:r>
      <w:r w:rsidR="00D5480E" w:rsidRPr="003D50D4">
        <w:rPr>
          <w:rFonts w:ascii="方正书宋简体" w:eastAsia="方正书宋简体" w:hint="eastAsia"/>
        </w:rPr>
        <w:t>计算每个类别所得平均贡献</w:t>
      </w:r>
      <w:r w:rsidR="00CD309B" w:rsidRPr="00CD309B">
        <w:rPr>
          <w:rFonts w:hint="eastAsia"/>
        </w:rPr>
        <w:t>；</w:t>
      </w:r>
    </w:p>
    <w:p w:rsidR="00F53E9A" w:rsidRDefault="00CD309B" w:rsidP="005C0692">
      <w:pPr>
        <w:pStyle w:val="afb"/>
        <w:numPr>
          <w:ilvl w:val="0"/>
          <w:numId w:val="11"/>
        </w:numPr>
        <w:snapToGrid w:val="0"/>
        <w:ind w:left="420" w:firstLineChars="0" w:firstLine="0"/>
        <w:jc w:val="left"/>
      </w:pPr>
      <w:proofErr w:type="spellStart"/>
      <w:r w:rsidRPr="00B57CFA">
        <w:rPr>
          <w:rFonts w:ascii="Times New Roman" w:hAnsi="Times New Roman"/>
        </w:rPr>
        <w:t>finalClass</w:t>
      </w:r>
      <w:proofErr w:type="spellEnd"/>
      <w:r w:rsidRPr="00B57CFA">
        <w:rPr>
          <w:rFonts w:ascii="Times New Roman" w:hAnsi="Times New Roman"/>
        </w:rPr>
        <w:t xml:space="preserve"> = Max(score);</w:t>
      </w:r>
      <w:r w:rsidR="00993B03" w:rsidRPr="00B57CFA">
        <w:rPr>
          <w:rFonts w:ascii="Times New Roman" w:hAnsi="Times New Roman" w:hint="eastAsia"/>
        </w:rPr>
        <w:t xml:space="preserve"> /</w:t>
      </w:r>
      <w:r w:rsidR="00993B03">
        <w:rPr>
          <w:rFonts w:hint="eastAsia"/>
        </w:rPr>
        <w:t>/</w:t>
      </w:r>
      <w:r w:rsidR="00993B03" w:rsidRPr="003D50D4">
        <w:rPr>
          <w:rFonts w:ascii="方正书宋简体" w:eastAsia="方正书宋简体" w:hint="eastAsia"/>
        </w:rPr>
        <w:t>选取</w:t>
      </w:r>
      <w:r w:rsidR="007F2E32" w:rsidRPr="003D50D4">
        <w:rPr>
          <w:rFonts w:ascii="方正书宋简体" w:eastAsia="方正书宋简体" w:hint="eastAsia"/>
        </w:rPr>
        <w:t>出得到平均贡献最大的类作为</w:t>
      </w:r>
      <w:r w:rsidR="00735BBB">
        <w:rPr>
          <w:rFonts w:ascii="方正书宋简体" w:eastAsia="方正书宋简体" w:hint="eastAsia"/>
        </w:rPr>
        <w:t>该文本</w:t>
      </w:r>
      <w:r w:rsidR="007F2E32" w:rsidRPr="003D50D4">
        <w:rPr>
          <w:rFonts w:ascii="方正书宋简体" w:eastAsia="方正书宋简体" w:hint="eastAsia"/>
        </w:rPr>
        <w:t>最终分类结果</w:t>
      </w:r>
    </w:p>
    <w:p w:rsidR="00E0530A" w:rsidRPr="00B57CFA" w:rsidRDefault="00F53E9A" w:rsidP="006D1BE7">
      <w:pPr>
        <w:ind w:left="420" w:firstLine="0"/>
        <w:rPr>
          <w:rFonts w:eastAsia="宋体"/>
          <w:snapToGrid/>
          <w:spacing w:val="0"/>
          <w:sz w:val="21"/>
          <w:szCs w:val="22"/>
        </w:rPr>
      </w:pPr>
      <w:r w:rsidRPr="00B57CFA">
        <w:rPr>
          <w:rFonts w:eastAsia="宋体"/>
          <w:snapToGrid/>
          <w:spacing w:val="0"/>
          <w:sz w:val="21"/>
          <w:szCs w:val="22"/>
        </w:rPr>
        <w:t>E</w:t>
      </w:r>
      <w:r w:rsidR="00E0530A" w:rsidRPr="00B57CFA">
        <w:rPr>
          <w:rFonts w:eastAsia="宋体" w:hint="eastAsia"/>
          <w:snapToGrid/>
          <w:spacing w:val="0"/>
          <w:sz w:val="21"/>
          <w:szCs w:val="22"/>
        </w:rPr>
        <w:t>nd</w:t>
      </w:r>
    </w:p>
    <w:p w:rsidR="00E408C1" w:rsidRDefault="00162977"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00C35337" w:rsidRPr="00114A58">
        <w:rPr>
          <w:sz w:val="21"/>
        </w:rPr>
        <w:t>使用合适的特征提取方法提取出待分类文本的</w:t>
      </w:r>
      <w:r w:rsidR="00A61420">
        <w:rPr>
          <w:sz w:val="21"/>
        </w:rPr>
        <w:t>关键词</w:t>
      </w:r>
      <w:r w:rsidR="00315439" w:rsidRPr="00114A58">
        <w:rPr>
          <w:rFonts w:hint="eastAsia"/>
          <w:sz w:val="21"/>
        </w:rPr>
        <w:t>及</w:t>
      </w:r>
      <w:r w:rsidR="00315439" w:rsidRPr="00114A58">
        <w:rPr>
          <w:sz w:val="21"/>
        </w:rPr>
        <w:t>确定</w:t>
      </w:r>
      <w:r w:rsidR="00A61420">
        <w:rPr>
          <w:sz w:val="21"/>
        </w:rPr>
        <w:t>关键词</w:t>
      </w:r>
      <w:r w:rsidR="00315439" w:rsidRPr="00114A58">
        <w:rPr>
          <w:sz w:val="21"/>
        </w:rPr>
        <w:t>个数</w:t>
      </w:r>
      <w:r w:rsidR="00315439" w:rsidRPr="00114A58">
        <w:rPr>
          <w:rFonts w:hint="eastAsia"/>
          <w:sz w:val="21"/>
        </w:rPr>
        <w:t>K</w:t>
      </w:r>
      <w:r w:rsidR="00C55108" w:rsidRPr="00114A58">
        <w:rPr>
          <w:rFonts w:hint="eastAsia"/>
          <w:sz w:val="21"/>
        </w:rPr>
        <w:t>，</w:t>
      </w:r>
      <w:r w:rsidR="00C35337" w:rsidRPr="00114A58">
        <w:rPr>
          <w:sz w:val="21"/>
        </w:rPr>
        <w:t>以及</w:t>
      </w:r>
      <w:r w:rsidR="00C35337" w:rsidRPr="00114A58">
        <w:rPr>
          <w:rFonts w:hint="eastAsia"/>
          <w:sz w:val="21"/>
        </w:rPr>
        <w:t>使用</w:t>
      </w:r>
      <w:r w:rsidR="00C35337" w:rsidRPr="00114A58">
        <w:rPr>
          <w:sz w:val="21"/>
        </w:rPr>
        <w:t>高质量</w:t>
      </w:r>
      <w:r w:rsidR="00C35337" w:rsidRPr="00114A58">
        <w:rPr>
          <w:rFonts w:hint="eastAsia"/>
          <w:sz w:val="21"/>
        </w:rPr>
        <w:t>的</w:t>
      </w:r>
      <w:r w:rsidR="00C35337" w:rsidRPr="00114A58">
        <w:rPr>
          <w:sz w:val="21"/>
        </w:rPr>
        <w:t>词向量模型计算每个</w:t>
      </w:r>
      <w:r w:rsidR="00A61420">
        <w:rPr>
          <w:sz w:val="21"/>
        </w:rPr>
        <w:t>关键词</w:t>
      </w:r>
      <w:r w:rsidR="00C35337" w:rsidRPr="00114A58">
        <w:rPr>
          <w:sz w:val="21"/>
        </w:rPr>
        <w:t>所属的</w:t>
      </w:r>
      <w:r w:rsidR="009A3EBA" w:rsidRPr="00114A58">
        <w:rPr>
          <w:rFonts w:hint="eastAsia"/>
          <w:sz w:val="21"/>
        </w:rPr>
        <w:t>类别</w:t>
      </w:r>
      <w:r w:rsidR="009A3EBA" w:rsidRPr="00114A58">
        <w:rPr>
          <w:sz w:val="21"/>
        </w:rPr>
        <w:t>和</w:t>
      </w:r>
      <w:r w:rsidR="009A3EBA" w:rsidRPr="00114A58">
        <w:rPr>
          <w:rFonts w:hint="eastAsia"/>
          <w:sz w:val="21"/>
        </w:rPr>
        <w:t>该</w:t>
      </w:r>
      <w:r w:rsidR="00A61420">
        <w:rPr>
          <w:sz w:val="21"/>
        </w:rPr>
        <w:t>关键词</w:t>
      </w:r>
      <w:r w:rsidR="009A3EBA" w:rsidRPr="00114A58">
        <w:rPr>
          <w:sz w:val="21"/>
        </w:rPr>
        <w:t>所产生的贡献</w:t>
      </w:r>
      <w:r w:rsidR="002351EB" w:rsidRPr="00114A58">
        <w:rPr>
          <w:rFonts w:hint="eastAsia"/>
          <w:sz w:val="21"/>
        </w:rPr>
        <w:t>。</w:t>
      </w:r>
      <w:r w:rsidR="00A61420">
        <w:rPr>
          <w:rFonts w:hint="eastAsia"/>
          <w:sz w:val="21"/>
        </w:rPr>
        <w:t>关键词</w:t>
      </w:r>
      <w:r w:rsidR="00717D46" w:rsidRPr="00114A58">
        <w:rPr>
          <w:sz w:val="21"/>
        </w:rPr>
        <w:t>提取使用</w:t>
      </w:r>
      <w:proofErr w:type="spellStart"/>
      <w:r w:rsidR="00717D46" w:rsidRPr="00B85075">
        <w:rPr>
          <w:sz w:val="21"/>
          <w:szCs w:val="21"/>
        </w:rPr>
        <w:t>tfidf</w:t>
      </w:r>
      <w:proofErr w:type="spellEnd"/>
      <w:r w:rsidR="00717D46" w:rsidRPr="00114A58">
        <w:rPr>
          <w:sz w:val="21"/>
        </w:rPr>
        <w:t>方法，选择待分类文本中</w:t>
      </w:r>
      <w:proofErr w:type="spellStart"/>
      <w:r w:rsidR="0056738F" w:rsidRPr="00114A58">
        <w:rPr>
          <w:rFonts w:hint="eastAsia"/>
          <w:sz w:val="21"/>
        </w:rPr>
        <w:t>tfidf</w:t>
      </w:r>
      <w:proofErr w:type="spellEnd"/>
      <w:r w:rsidR="0056738F" w:rsidRPr="00114A58">
        <w:rPr>
          <w:sz w:val="21"/>
        </w:rPr>
        <w:t>值最高的前</w:t>
      </w:r>
      <w:r w:rsidR="0056738F" w:rsidRPr="00114A58">
        <w:rPr>
          <w:rFonts w:hint="eastAsia"/>
          <w:sz w:val="21"/>
        </w:rPr>
        <w:t>K</w:t>
      </w:r>
      <w:r w:rsidR="0056738F" w:rsidRPr="00114A58">
        <w:rPr>
          <w:rFonts w:hint="eastAsia"/>
          <w:sz w:val="21"/>
        </w:rPr>
        <w:t>个</w:t>
      </w:r>
      <w:r w:rsidR="0056738F" w:rsidRPr="00114A58">
        <w:rPr>
          <w:sz w:val="21"/>
        </w:rPr>
        <w:t>词返回</w:t>
      </w:r>
      <w:r w:rsidR="00B070DC" w:rsidRPr="00114A58">
        <w:rPr>
          <w:rFonts w:hint="eastAsia"/>
          <w:sz w:val="21"/>
        </w:rPr>
        <w:t>。</w:t>
      </w:r>
      <w:r w:rsidR="002B18FA" w:rsidRPr="00114A58">
        <w:rPr>
          <w:rFonts w:hint="eastAsia"/>
          <w:sz w:val="21"/>
        </w:rPr>
        <w:t>为</w:t>
      </w:r>
      <w:r w:rsidR="002B18FA" w:rsidRPr="00114A58">
        <w:rPr>
          <w:sz w:val="21"/>
        </w:rPr>
        <w:t>获得高质量</w:t>
      </w:r>
      <w:r w:rsidR="002B18FA" w:rsidRPr="00114A58">
        <w:rPr>
          <w:rFonts w:hint="eastAsia"/>
          <w:sz w:val="21"/>
        </w:rPr>
        <w:t>的</w:t>
      </w:r>
      <w:r w:rsidR="002B18FA" w:rsidRPr="00114A58">
        <w:rPr>
          <w:sz w:val="21"/>
        </w:rPr>
        <w:t>词向量，</w:t>
      </w:r>
      <w:r w:rsidR="00C82C14" w:rsidRPr="00114A58">
        <w:rPr>
          <w:rFonts w:hint="eastAsia"/>
          <w:sz w:val="21"/>
        </w:rPr>
        <w:t>本文参考文献</w:t>
      </w:r>
      <w:r w:rsidR="00782B5A">
        <w:rPr>
          <w:sz w:val="21"/>
        </w:rPr>
        <w:fldChar w:fldCharType="begin"/>
      </w:r>
      <w:r w:rsidR="00782B5A">
        <w:rPr>
          <w:sz w:val="21"/>
        </w:rPr>
        <w:instrText xml:space="preserve"> </w:instrText>
      </w:r>
      <w:r w:rsidR="00782B5A">
        <w:rPr>
          <w:rFonts w:hint="eastAsia"/>
          <w:sz w:val="21"/>
        </w:rPr>
        <w:instrText>REF _Ref477958606 \r \h</w:instrText>
      </w:r>
      <w:r w:rsidR="00782B5A">
        <w:rPr>
          <w:sz w:val="21"/>
        </w:rPr>
        <w:instrText xml:space="preserve"> </w:instrText>
      </w:r>
      <w:r w:rsidR="00782B5A">
        <w:rPr>
          <w:sz w:val="21"/>
        </w:rPr>
      </w:r>
      <w:r w:rsidR="00782B5A">
        <w:rPr>
          <w:sz w:val="21"/>
        </w:rPr>
        <w:fldChar w:fldCharType="separate"/>
      </w:r>
      <w:r w:rsidR="008A1021">
        <w:rPr>
          <w:sz w:val="21"/>
        </w:rPr>
        <w:t>[14]</w:t>
      </w:r>
      <w:r w:rsidR="00782B5A">
        <w:rPr>
          <w:sz w:val="21"/>
        </w:rPr>
        <w:fldChar w:fldCharType="end"/>
      </w:r>
      <w:r w:rsidR="00C82C14" w:rsidRPr="00114A58">
        <w:rPr>
          <w:rFonts w:hint="eastAsia"/>
          <w:sz w:val="21"/>
        </w:rPr>
        <w:t>的</w:t>
      </w:r>
      <w:r w:rsidR="00C82C14" w:rsidRPr="00114A58">
        <w:rPr>
          <w:sz w:val="21"/>
        </w:rPr>
        <w:t>结论，</w:t>
      </w:r>
      <w:r w:rsidR="00AC1E7A" w:rsidRPr="00114A58">
        <w:rPr>
          <w:rFonts w:hint="eastAsia"/>
          <w:sz w:val="21"/>
        </w:rPr>
        <w:t>对</w:t>
      </w:r>
      <w:r w:rsidR="00AC1E7A" w:rsidRPr="00114A58">
        <w:rPr>
          <w:sz w:val="21"/>
        </w:rPr>
        <w:t>语料进行一系列预处理，提高语料的纯度，并</w:t>
      </w:r>
      <w:r w:rsidR="00C82C14" w:rsidRPr="00114A58">
        <w:rPr>
          <w:sz w:val="21"/>
        </w:rPr>
        <w:t>对</w:t>
      </w:r>
      <w:r w:rsidR="005750F1" w:rsidRPr="00114A58">
        <w:rPr>
          <w:rFonts w:hint="eastAsia"/>
          <w:sz w:val="21"/>
        </w:rPr>
        <w:t>适合</w:t>
      </w:r>
      <w:r w:rsidR="005750F1" w:rsidRPr="00114A58">
        <w:rPr>
          <w:sz w:val="21"/>
        </w:rPr>
        <w:t>文本分类的词向量模型配置进行</w:t>
      </w:r>
      <w:r w:rsidR="009474CF" w:rsidRPr="00114A58">
        <w:rPr>
          <w:rFonts w:hint="eastAsia"/>
          <w:sz w:val="21"/>
        </w:rPr>
        <w:t>了</w:t>
      </w:r>
      <w:r w:rsidR="005750F1" w:rsidRPr="00114A58">
        <w:rPr>
          <w:sz w:val="21"/>
        </w:rPr>
        <w:t>实验探究。</w:t>
      </w:r>
    </w:p>
    <w:p w:rsidR="00242A62" w:rsidRDefault="004124B3" w:rsidP="00BC7620">
      <w:pPr>
        <w:pStyle w:val="1"/>
      </w:pPr>
      <w:r w:rsidRPr="004124B3">
        <w:rPr>
          <w:rFonts w:hint="eastAsia"/>
        </w:rPr>
        <w:t>4</w:t>
      </w:r>
      <w:r w:rsidRPr="004124B3">
        <w:rPr>
          <w:rFonts w:hint="eastAsia"/>
        </w:rPr>
        <w:t>实验</w:t>
      </w:r>
      <w:r w:rsidR="00032E1E">
        <w:rPr>
          <w:rFonts w:hint="eastAsia"/>
        </w:rPr>
        <w:t>结果</w:t>
      </w:r>
      <w:r w:rsidR="00032E1E">
        <w:t>与分析</w:t>
      </w:r>
    </w:p>
    <w:p w:rsidR="006B6510" w:rsidRDefault="006B6510" w:rsidP="002973BC">
      <w:pPr>
        <w:pStyle w:val="2"/>
      </w:pPr>
      <w:r>
        <w:rPr>
          <w:rFonts w:hint="eastAsia"/>
        </w:rPr>
        <w:t>4.1</w:t>
      </w:r>
      <w:r w:rsidR="00BD01E9">
        <w:t xml:space="preserve">  </w:t>
      </w:r>
      <w:r w:rsidR="00493C31">
        <w:rPr>
          <w:rFonts w:hint="eastAsia"/>
        </w:rPr>
        <w:t>数据</w:t>
      </w:r>
      <w:r w:rsidR="00F71A7A">
        <w:rPr>
          <w:rFonts w:hint="eastAsia"/>
        </w:rPr>
        <w:t>准备</w:t>
      </w:r>
    </w:p>
    <w:p w:rsidR="006B6510" w:rsidRPr="007454CB" w:rsidRDefault="00293E2F" w:rsidP="002973BC">
      <w:pPr>
        <w:pStyle w:val="3"/>
      </w:pPr>
      <w:r w:rsidRPr="007454CB">
        <w:t xml:space="preserve">4.1.1  </w:t>
      </w:r>
      <w:r w:rsidR="00B27F18" w:rsidRPr="007454CB">
        <w:rPr>
          <w:rFonts w:hint="eastAsia"/>
        </w:rPr>
        <w:t>语料</w:t>
      </w:r>
      <w:r w:rsidR="00B27F18" w:rsidRPr="007454CB">
        <w:t>搜集</w:t>
      </w:r>
    </w:p>
    <w:p w:rsidR="00B27F18" w:rsidRDefault="00293E2F" w:rsidP="00293E2F">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000840EC" w:rsidRPr="007E74BA">
        <w:rPr>
          <w:rFonts w:eastAsia="方正大标宋简体"/>
          <w:sz w:val="21"/>
          <w:szCs w:val="18"/>
        </w:rPr>
        <w:fldChar w:fldCharType="begin"/>
      </w:r>
      <w:r w:rsidR="000840EC" w:rsidRPr="007E74BA">
        <w:rPr>
          <w:rFonts w:eastAsia="方正大标宋简体"/>
          <w:sz w:val="21"/>
          <w:szCs w:val="18"/>
        </w:rPr>
        <w:instrText xml:space="preserve"> </w:instrText>
      </w:r>
      <w:r w:rsidR="000840EC" w:rsidRPr="007E74BA">
        <w:rPr>
          <w:rFonts w:eastAsia="方正大标宋简体" w:hint="eastAsia"/>
          <w:sz w:val="21"/>
          <w:szCs w:val="18"/>
        </w:rPr>
        <w:instrText>REF _Ref476923471 \r \h</w:instrText>
      </w:r>
      <w:r w:rsidR="000840EC" w:rsidRPr="007E74BA">
        <w:rPr>
          <w:rFonts w:eastAsia="方正大标宋简体"/>
          <w:sz w:val="21"/>
          <w:szCs w:val="18"/>
        </w:rPr>
        <w:instrText xml:space="preserve"> </w:instrText>
      </w:r>
      <w:r w:rsidR="007E74BA" w:rsidRPr="007E74BA">
        <w:rPr>
          <w:rFonts w:eastAsia="方正大标宋简体"/>
          <w:sz w:val="21"/>
          <w:szCs w:val="18"/>
        </w:rPr>
        <w:instrText xml:space="preserve"> \* MERGEFORMAT </w:instrText>
      </w:r>
      <w:r w:rsidR="000840EC" w:rsidRPr="007E74BA">
        <w:rPr>
          <w:rFonts w:eastAsia="方正大标宋简体"/>
          <w:sz w:val="21"/>
          <w:szCs w:val="18"/>
        </w:rPr>
        <w:fldChar w:fldCharType="separate"/>
      </w:r>
      <w:r w:rsidR="008A1021">
        <w:rPr>
          <w:rFonts w:eastAsia="方正大标宋简体" w:hint="eastAsia"/>
          <w:b/>
          <w:bCs/>
          <w:sz w:val="21"/>
          <w:szCs w:val="18"/>
        </w:rPr>
        <w:t>错误</w:t>
      </w:r>
      <w:r w:rsidR="008A1021">
        <w:rPr>
          <w:rFonts w:eastAsia="方正大标宋简体" w:hint="eastAsia"/>
          <w:b/>
          <w:bCs/>
          <w:sz w:val="21"/>
          <w:szCs w:val="18"/>
        </w:rPr>
        <w:t>!</w:t>
      </w:r>
      <w:r w:rsidR="008A1021">
        <w:rPr>
          <w:rFonts w:eastAsia="方正大标宋简体" w:hint="eastAsia"/>
          <w:b/>
          <w:bCs/>
          <w:sz w:val="21"/>
          <w:szCs w:val="18"/>
        </w:rPr>
        <w:t>未找到引用源。</w:t>
      </w:r>
      <w:r w:rsidR="000840EC"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00E23045" w:rsidRPr="00253617">
        <w:rPr>
          <w:rFonts w:asciiTheme="minorEastAsia" w:hAnsiTheme="minorEastAsia" w:hint="eastAsia"/>
          <w:color w:val="000000" w:themeColor="text1"/>
          <w:sz w:val="21"/>
        </w:rPr>
        <w:t>。该数据从凤凰、新浪、网易、腾讯等版面搜集，搜集时间</w:t>
      </w:r>
      <w:r w:rsidR="00332E05">
        <w:rPr>
          <w:rFonts w:asciiTheme="minorEastAsia" w:hAnsiTheme="minorEastAsia" w:hint="eastAsia"/>
          <w:color w:val="000000" w:themeColor="text1"/>
          <w:sz w:val="21"/>
        </w:rPr>
        <w:t>段为</w:t>
      </w:r>
      <w:r w:rsidR="00E23045" w:rsidRPr="00223C9B">
        <w:rPr>
          <w:color w:val="000000" w:themeColor="text1"/>
          <w:sz w:val="21"/>
        </w:rPr>
        <w:t>2009</w:t>
      </w:r>
      <w:r w:rsidR="00E23045" w:rsidRPr="00253617">
        <w:rPr>
          <w:rFonts w:asciiTheme="minorEastAsia" w:hAnsiTheme="minorEastAsia" w:hint="eastAsia"/>
          <w:color w:val="000000" w:themeColor="text1"/>
          <w:sz w:val="21"/>
        </w:rPr>
        <w:t>年</w:t>
      </w:r>
      <w:r w:rsidR="00E23045" w:rsidRPr="00223C9B">
        <w:rPr>
          <w:rFonts w:hint="eastAsia"/>
          <w:color w:val="000000" w:themeColor="text1"/>
          <w:sz w:val="21"/>
        </w:rPr>
        <w:t>12</w:t>
      </w:r>
      <w:r w:rsidR="00E23045" w:rsidRPr="00253617">
        <w:rPr>
          <w:rFonts w:asciiTheme="minorEastAsia" w:hAnsiTheme="minorEastAsia" w:hint="eastAsia"/>
          <w:color w:val="000000" w:themeColor="text1"/>
          <w:sz w:val="21"/>
        </w:rPr>
        <w:t>月—</w:t>
      </w:r>
      <w:r w:rsidR="00E23045" w:rsidRPr="00223C9B">
        <w:rPr>
          <w:color w:val="000000" w:themeColor="text1"/>
          <w:sz w:val="21"/>
        </w:rPr>
        <w:t>2010</w:t>
      </w:r>
      <w:r w:rsidR="00E23045" w:rsidRPr="00253617">
        <w:rPr>
          <w:rFonts w:asciiTheme="minorEastAsia" w:hAnsiTheme="minorEastAsia" w:hint="eastAsia"/>
          <w:color w:val="000000" w:themeColor="text1"/>
          <w:sz w:val="21"/>
        </w:rPr>
        <w:t>年</w:t>
      </w:r>
      <w:r w:rsidR="00E23045" w:rsidRPr="00223C9B">
        <w:rPr>
          <w:color w:val="000000" w:themeColor="text1"/>
          <w:sz w:val="21"/>
        </w:rPr>
        <w:t>3</w:t>
      </w:r>
      <w:r w:rsidR="00E23045" w:rsidRPr="00253617">
        <w:rPr>
          <w:rFonts w:asciiTheme="minorEastAsia" w:hAnsiTheme="minorEastAsia" w:hint="eastAsia"/>
          <w:color w:val="000000" w:themeColor="text1"/>
          <w:sz w:val="21"/>
        </w:rPr>
        <w:t>月。中文新闻语料分为</w:t>
      </w:r>
      <w:r w:rsidR="00E23045" w:rsidRPr="00223C9B">
        <w:rPr>
          <w:color w:val="000000" w:themeColor="text1"/>
          <w:sz w:val="21"/>
        </w:rPr>
        <w:t>8</w:t>
      </w:r>
      <w:r w:rsidR="00BE14C2" w:rsidRPr="00253617">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00E23045" w:rsidRPr="00253617">
        <w:rPr>
          <w:rFonts w:asciiTheme="minorEastAsia" w:hAnsiTheme="minorEastAsia" w:hint="eastAsia"/>
          <w:color w:val="000000" w:themeColor="text1"/>
          <w:sz w:val="21"/>
        </w:rPr>
        <w:t>数据规模如表</w:t>
      </w:r>
      <w:r w:rsidR="00FB47B0">
        <w:rPr>
          <w:color w:val="000000" w:themeColor="text1"/>
          <w:sz w:val="21"/>
        </w:rPr>
        <w:t>2</w:t>
      </w:r>
      <w:r w:rsidR="00E23045" w:rsidRPr="00253617">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RDefault="00E408C1" w:rsidP="00293E2F">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lastRenderedPageBreak/>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proofErr w:type="spellStart"/>
      <w:r w:rsidRPr="00223C9B">
        <w:rPr>
          <w:color w:val="000000" w:themeColor="text1"/>
          <w:sz w:val="21"/>
        </w:rPr>
        <w:t>mdf</w:t>
      </w:r>
      <w:proofErr w:type="spellEnd"/>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600D94"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proofErr w:type="spellStart"/>
      <w:r w:rsidRPr="007E74BA">
        <w:rPr>
          <w:rFonts w:eastAsia="方正大标宋简体"/>
          <w:sz w:val="18"/>
          <w:szCs w:val="18"/>
        </w:rPr>
        <w:t>FinallyCorpus</w:t>
      </w:r>
      <w:proofErr w:type="spellEnd"/>
      <w:r w:rsidRPr="009C175B">
        <w:rPr>
          <w:rFonts w:ascii="方正大标宋简体" w:eastAsia="方正大标宋简体" w:hAnsiTheme="minorEastAsia" w:hint="eastAsia"/>
          <w:sz w:val="18"/>
          <w:szCs w:val="18"/>
        </w:rPr>
        <w:t>数据集</w:t>
      </w:r>
    </w:p>
    <w:tbl>
      <w:tblPr>
        <w:tblStyle w:val="aff6"/>
        <w:tblW w:w="51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88"/>
        <w:gridCol w:w="937"/>
        <w:gridCol w:w="783"/>
        <w:gridCol w:w="1121"/>
      </w:tblGrid>
      <w:tr w:rsidR="00600D94" w:rsidRPr="00A80597" w:rsidTr="00D74BAF">
        <w:trPr>
          <w:trHeight w:val="342"/>
          <w:jc w:val="center"/>
        </w:trPr>
        <w:tc>
          <w:tcPr>
            <w:tcW w:w="70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600D94" w:rsidRPr="00A80597" w:rsidTr="00D74BAF">
        <w:trPr>
          <w:trHeight w:val="342"/>
          <w:jc w:val="center"/>
        </w:trPr>
        <w:tc>
          <w:tcPr>
            <w:tcW w:w="704"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proofErr w:type="spellStart"/>
            <w:r w:rsidRPr="00FC60C1">
              <w:rPr>
                <w:rFonts w:ascii="Times New Roman" w:hAnsi="Times New Roman" w:cs="Times New Roman"/>
                <w:sz w:val="15"/>
                <w:szCs w:val="15"/>
              </w:rPr>
              <w:t>NewsTrainingCorpus</w:t>
            </w:r>
            <w:proofErr w:type="spellEnd"/>
          </w:p>
        </w:tc>
        <w:tc>
          <w:tcPr>
            <w:tcW w:w="965"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600D94" w:rsidTr="00D74BAF">
        <w:trPr>
          <w:trHeight w:val="342"/>
          <w:jc w:val="center"/>
        </w:trPr>
        <w:tc>
          <w:tcPr>
            <w:tcW w:w="704"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RDefault="00600D94" w:rsidP="00FD3B79">
            <w:pPr>
              <w:spacing w:line="240" w:lineRule="auto"/>
              <w:ind w:firstLine="0"/>
              <w:jc w:val="center"/>
              <w:rPr>
                <w:sz w:val="15"/>
                <w:szCs w:val="15"/>
              </w:rPr>
            </w:pPr>
            <w:proofErr w:type="spellStart"/>
            <w:r w:rsidRPr="00FC60C1">
              <w:rPr>
                <w:rFonts w:ascii="Times New Roman" w:hAnsi="Times New Roman" w:cs="Times New Roman"/>
                <w:sz w:val="15"/>
                <w:szCs w:val="15"/>
              </w:rPr>
              <w:t>ReteursTestingCorpus</w:t>
            </w:r>
            <w:proofErr w:type="spellEnd"/>
          </w:p>
        </w:tc>
        <w:tc>
          <w:tcPr>
            <w:tcW w:w="965"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3C41FB" w:rsidP="00CC404C">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proofErr w:type="spellStart"/>
      <w:r w:rsidRPr="00223C9B">
        <w:rPr>
          <w:rFonts w:ascii="Times New Roman" w:eastAsia="方正书宋简体" w:hAnsi="Times New Roman"/>
          <w:snapToGrid w:val="0"/>
          <w:color w:val="000000" w:themeColor="text1"/>
          <w:spacing w:val="2"/>
          <w:kern w:val="2"/>
          <w:sz w:val="21"/>
        </w:rPr>
        <w:t>FinallyCorpus.mdf</w:t>
      </w:r>
      <w:proofErr w:type="spellEnd"/>
      <w:r w:rsidRPr="00223C9B">
        <w:rPr>
          <w:rFonts w:ascii="Times New Roman" w:eastAsia="方正书宋简体" w:hAnsi="Times New Roman"/>
          <w:snapToGrid w:val="0"/>
          <w:color w:val="000000" w:themeColor="text1"/>
          <w:spacing w:val="2"/>
          <w:kern w:val="2"/>
          <w:sz w:val="21"/>
        </w:rPr>
        <w:t>，</w:t>
      </w:r>
      <w:proofErr w:type="spellStart"/>
      <w:r w:rsidRPr="00223C9B">
        <w:rPr>
          <w:rFonts w:ascii="Times New Roman" w:eastAsia="方正书宋简体" w:hAnsi="Times New Roman"/>
          <w:snapToGrid w:val="0"/>
          <w:color w:val="000000" w:themeColor="text1"/>
          <w:spacing w:val="2"/>
          <w:kern w:val="2"/>
          <w:sz w:val="21"/>
        </w:rPr>
        <w:t>FinallyCorpus.ldf</w:t>
      </w:r>
      <w:proofErr w:type="spellEnd"/>
    </w:p>
    <w:p w:rsidR="00126FDE" w:rsidRDefault="003C41FB" w:rsidP="001B40BF">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E31489"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7723" w:dyaOrig="801">
          <v:shape id="_x0000_i1034" type="#_x0000_t75" style="width:237.9pt;height:24.4pt" o:ole="">
            <v:imagedata r:id="rId30" o:title=""/>
          </v:shape>
          <o:OLEObject Type="Embed" ProgID="Visio.Drawing.11" ShapeID="_x0000_i1034" DrawAspect="Content" ObjectID="_1571662353" r:id="rId31"/>
        </w:object>
      </w:r>
      <w:r w:rsidR="002447C4" w:rsidRPr="009C175B">
        <w:rPr>
          <w:rFonts w:ascii="方正大标宋简体" w:eastAsia="方正大标宋简体" w:hAnsiTheme="minorEastAsia"/>
          <w:snapToGrid w:val="0"/>
          <w:spacing w:val="2"/>
          <w:kern w:val="2"/>
          <w:sz w:val="18"/>
          <w:szCs w:val="18"/>
        </w:rPr>
        <w:t>图</w:t>
      </w:r>
      <w:r w:rsidR="002447C4" w:rsidRPr="00F83FDA">
        <w:rPr>
          <w:rFonts w:ascii="Times New Roman" w:eastAsia="方正大标宋简体" w:hAnsi="Times New Roman" w:hint="default"/>
          <w:snapToGrid w:val="0"/>
          <w:spacing w:val="2"/>
          <w:kern w:val="2"/>
          <w:sz w:val="18"/>
          <w:szCs w:val="18"/>
        </w:rPr>
        <w:t>3</w:t>
      </w:r>
      <w:r w:rsidR="002447C4" w:rsidRPr="009C175B">
        <w:rPr>
          <w:rFonts w:ascii="方正大标宋简体" w:eastAsia="方正大标宋简体" w:hAnsiTheme="minorEastAsia"/>
          <w:snapToGrid w:val="0"/>
          <w:spacing w:val="2"/>
          <w:kern w:val="2"/>
          <w:sz w:val="18"/>
          <w:szCs w:val="18"/>
        </w:rPr>
        <w:t xml:space="preserve">  文本预处理流程图</w:t>
      </w:r>
    </w:p>
    <w:p w:rsidR="002B1482" w:rsidRPr="00297EA2" w:rsidRDefault="002B1482" w:rsidP="002B1482">
      <w:pPr>
        <w:pStyle w:val="3"/>
      </w:pPr>
      <w:r w:rsidRPr="00297EA2">
        <w:rPr>
          <w:rFonts w:hint="eastAsia"/>
        </w:rPr>
        <w:t xml:space="preserve">4.1.2  </w:t>
      </w:r>
      <w:r w:rsidRPr="00297EA2">
        <w:rPr>
          <w:rFonts w:hint="eastAsia"/>
        </w:rPr>
        <w:t>数据</w:t>
      </w:r>
      <w:r w:rsidRPr="00297EA2">
        <w:t>预处理</w:t>
      </w:r>
    </w:p>
    <w:p w:rsidR="00FF19EA" w:rsidRPr="00AD55C3" w:rsidRDefault="002B1482" w:rsidP="00AD55C3">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RDefault="000D76AB" w:rsidP="002865EB">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002865EB" w:rsidRPr="005211F8">
        <w:rPr>
          <w:rFonts w:asciiTheme="minorEastAsia" w:hAnsiTheme="minorEastAsia" w:hint="eastAsia"/>
          <w:sz w:val="21"/>
        </w:rPr>
        <w:t>数据</w:t>
      </w:r>
      <w:r w:rsidR="002865EB" w:rsidRPr="005211F8">
        <w:rPr>
          <w:rFonts w:asciiTheme="minorEastAsia" w:hAnsiTheme="minorEastAsia"/>
          <w:sz w:val="21"/>
        </w:rPr>
        <w:t>清洗：</w:t>
      </w:r>
      <w:r w:rsidR="002865EB" w:rsidRPr="005211F8">
        <w:rPr>
          <w:rFonts w:asciiTheme="minorEastAsia" w:hAnsiTheme="minorEastAsia" w:hint="eastAsia"/>
          <w:sz w:val="21"/>
        </w:rPr>
        <w:t>此阶段针对</w:t>
      </w:r>
      <w:r w:rsidR="002865EB" w:rsidRPr="005211F8">
        <w:rPr>
          <w:rFonts w:asciiTheme="minorEastAsia" w:hAnsiTheme="minorEastAsia"/>
          <w:sz w:val="21"/>
        </w:rPr>
        <w:t>数据库中</w:t>
      </w:r>
      <w:r w:rsidR="002865EB" w:rsidRPr="005211F8">
        <w:rPr>
          <w:rFonts w:asciiTheme="minorEastAsia" w:hAnsiTheme="minorEastAsia" w:hint="eastAsia"/>
          <w:sz w:val="21"/>
        </w:rPr>
        <w:t>中文新闻</w:t>
      </w:r>
      <w:r w:rsidR="002865EB" w:rsidRPr="005211F8">
        <w:rPr>
          <w:rFonts w:asciiTheme="minorEastAsia" w:hAnsiTheme="minorEastAsia"/>
          <w:sz w:val="21"/>
        </w:rPr>
        <w:t>语料训练集</w:t>
      </w:r>
      <w:r w:rsidR="002865EB" w:rsidRPr="005211F8">
        <w:rPr>
          <w:rFonts w:asciiTheme="minorEastAsia" w:hAnsiTheme="minorEastAsia" w:hint="eastAsia"/>
          <w:sz w:val="21"/>
        </w:rPr>
        <w:t>和</w:t>
      </w:r>
      <w:r w:rsidR="002865EB" w:rsidRPr="005211F8">
        <w:rPr>
          <w:rFonts w:asciiTheme="minorEastAsia" w:hAnsiTheme="minorEastAsia"/>
          <w:sz w:val="21"/>
        </w:rPr>
        <w:t>测试</w:t>
      </w:r>
      <w:r w:rsidR="002865EB" w:rsidRPr="005211F8">
        <w:rPr>
          <w:rFonts w:asciiTheme="minorEastAsia" w:hAnsiTheme="minorEastAsia" w:hint="eastAsia"/>
          <w:sz w:val="21"/>
        </w:rPr>
        <w:t>集</w:t>
      </w:r>
    </w:p>
    <w:p w:rsidR="00140903" w:rsidRDefault="002865EB" w:rsidP="001A2882">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00BC6EC8" w:rsidRPr="005211F8">
        <w:rPr>
          <w:sz w:val="21"/>
        </w:rPr>
        <w:t>，初步完成对</w:t>
      </w:r>
      <w:r w:rsidR="00BC6EC8" w:rsidRPr="005211F8">
        <w:rPr>
          <w:rFonts w:hint="eastAsia"/>
          <w:sz w:val="21"/>
        </w:rPr>
        <w:t>数据集</w:t>
      </w:r>
      <w:r w:rsidR="00BC6EC8"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00486B73" w:rsidRPr="007E74BA">
        <w:rPr>
          <w:sz w:val="21"/>
        </w:rPr>
        <w:t>3</w:t>
      </w:r>
      <w:r w:rsidRPr="005211F8">
        <w:rPr>
          <w:rFonts w:asciiTheme="minorEastAsia" w:hAnsiTheme="minorEastAsia" w:hint="eastAsia"/>
          <w:sz w:val="21"/>
        </w:rPr>
        <w:t>:</w:t>
      </w:r>
    </w:p>
    <w:p w:rsidR="00807E83" w:rsidRPr="009C175B" w:rsidRDefault="00807E83"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486B73" w:rsidRPr="00F83FDA">
        <w:rPr>
          <w:sz w:val="18"/>
        </w:rPr>
        <w:t>3</w:t>
      </w:r>
      <w:r w:rsidRPr="009C175B">
        <w:rPr>
          <w:rFonts w:ascii="方正大标宋简体" w:eastAsia="方正大标宋简体" w:hAnsiTheme="minorEastAsia" w:hint="eastAsia"/>
          <w:sz w:val="18"/>
          <w:szCs w:val="18"/>
        </w:rPr>
        <w:t xml:space="preserve">  无用信息总结</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568"/>
      </w:tblGrid>
      <w:tr w:rsidR="00E65D73" w:rsidTr="00D74BAF">
        <w:trPr>
          <w:jc w:val="center"/>
        </w:trPr>
        <w:tc>
          <w:tcPr>
            <w:tcW w:w="2122"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E65D73" w:rsidTr="00D74BAF">
        <w:trPr>
          <w:jc w:val="center"/>
        </w:trPr>
        <w:tc>
          <w:tcPr>
            <w:tcW w:w="2122"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r w:rsidRPr="00D74BAF">
              <w:rPr>
                <w:rFonts w:ascii="方正书宋简体" w:hint="eastAsia"/>
                <w:sz w:val="15"/>
                <w:szCs w:val="15"/>
              </w:rPr>
              <w:t>凤凰网文化专栏【大中小】【】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所有评论仅代表网友意见，凤凰网保持中立。</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广告</w:t>
            </w:r>
            <w:r w:rsidR="00332E05" w:rsidRPr="00D74BAF">
              <w:rPr>
                <w:rFonts w:ascii="方正书宋简体" w:hint="eastAsia"/>
                <w:sz w:val="15"/>
                <w:szCs w:val="15"/>
              </w:rPr>
              <w:t>链接</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00332E05" w:rsidRPr="00D74BAF">
              <w:rPr>
                <w:rFonts w:ascii="方正书宋简体" w:hint="eastAsia"/>
                <w:sz w:val="15"/>
                <w:szCs w:val="15"/>
              </w:rPr>
              <w:t>**</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r w:rsidRPr="00D74BAF">
              <w:rPr>
                <w:rFonts w:ascii="方正书宋简体" w:hint="eastAsia"/>
                <w:sz w:val="15"/>
                <w:szCs w:val="15"/>
              </w:rPr>
              <w:t>【】【】【】【】【】【大中小】【发表评论(0)】</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R="00E65D73" w:rsidTr="00D74BAF">
        <w:trPr>
          <w:trHeight w:val="74"/>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E65D73"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R="00E65D73" w:rsidTr="00D74BAF">
        <w:trPr>
          <w:jc w:val="center"/>
        </w:trPr>
        <w:tc>
          <w:tcPr>
            <w:tcW w:w="2122"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中文</w:t>
      </w:r>
      <w:r w:rsidR="00315FF9" w:rsidRPr="00B07B35">
        <w:rPr>
          <w:rFonts w:asciiTheme="minorEastAsia" w:hAnsiTheme="minorEastAsia"/>
          <w:sz w:val="21"/>
          <w:szCs w:val="21"/>
        </w:rPr>
        <w:t>分词</w:t>
      </w:r>
    </w:p>
    <w:p w:rsidR="00315FF9" w:rsidRPr="00B07B35" w:rsidRDefault="00315FF9"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w:t>
      </w:r>
      <w:r w:rsidRPr="00B07B35">
        <w:rPr>
          <w:rFonts w:asciiTheme="minorEastAsia" w:hAnsiTheme="minorEastAsia"/>
          <w:sz w:val="21"/>
          <w:szCs w:val="21"/>
        </w:rPr>
        <w:lastRenderedPageBreak/>
        <w:t>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消除</w:t>
      </w:r>
      <w:r w:rsidR="00315FF9" w:rsidRPr="00B07B35">
        <w:rPr>
          <w:rFonts w:asciiTheme="minorEastAsia" w:hAnsiTheme="minorEastAsia"/>
          <w:sz w:val="21"/>
          <w:szCs w:val="21"/>
        </w:rPr>
        <w:t>停用词</w:t>
      </w:r>
    </w:p>
    <w:p w:rsidR="006B60D3" w:rsidRPr="00B07B35" w:rsidRDefault="00315FF9" w:rsidP="00B64B89">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00C0431B" w:rsidRPr="00B07B35">
        <w:rPr>
          <w:rFonts w:hint="eastAsia"/>
          <w:sz w:val="21"/>
          <w:szCs w:val="21"/>
        </w:rPr>
        <w:t>。</w:t>
      </w:r>
    </w:p>
    <w:p w:rsidR="00B72F5B" w:rsidRDefault="00A22765" w:rsidP="00A22765">
      <w:pPr>
        <w:adjustRightInd w:val="0"/>
        <w:spacing w:line="240" w:lineRule="auto"/>
        <w:ind w:firstLineChars="200" w:firstLine="428"/>
        <w:rPr>
          <w:sz w:val="21"/>
          <w:szCs w:val="21"/>
        </w:rPr>
      </w:pPr>
      <w:r w:rsidRPr="00B07B35">
        <w:rPr>
          <w:rFonts w:hint="eastAsia"/>
          <w:sz w:val="21"/>
          <w:szCs w:val="21"/>
        </w:rPr>
        <w:t>表</w:t>
      </w:r>
      <w:r w:rsidR="00302DAD" w:rsidRPr="00B07B35">
        <w:rPr>
          <w:sz w:val="21"/>
          <w:szCs w:val="21"/>
        </w:rPr>
        <w:t>4</w:t>
      </w:r>
      <w:r w:rsidRPr="00B07B35">
        <w:rPr>
          <w:rFonts w:hint="eastAsia"/>
          <w:sz w:val="21"/>
          <w:szCs w:val="21"/>
        </w:rPr>
        <w:t>描述</w:t>
      </w:r>
      <w:r w:rsidR="00290A65" w:rsidRPr="00B07B35">
        <w:rPr>
          <w:rFonts w:hint="eastAsia"/>
          <w:sz w:val="21"/>
          <w:szCs w:val="21"/>
        </w:rPr>
        <w:t>中文</w:t>
      </w:r>
      <w:r w:rsidR="00290A65"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00290A65" w:rsidRPr="00B07B35">
        <w:rPr>
          <w:rFonts w:hint="eastAsia"/>
          <w:sz w:val="21"/>
          <w:szCs w:val="21"/>
        </w:rPr>
        <w:t>的</w:t>
      </w:r>
      <w:r w:rsidR="00290A65" w:rsidRPr="00B07B35">
        <w:rPr>
          <w:sz w:val="21"/>
          <w:szCs w:val="21"/>
        </w:rPr>
        <w:t>统计情况</w:t>
      </w:r>
      <w:r w:rsidRPr="00B07B35">
        <w:rPr>
          <w:rFonts w:hint="eastAsia"/>
          <w:sz w:val="21"/>
          <w:szCs w:val="21"/>
        </w:rPr>
        <w:t>。</w:t>
      </w:r>
    </w:p>
    <w:p w:rsidR="00486B73" w:rsidRPr="009C175B" w:rsidRDefault="00486B73"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11165C" w:rsidRPr="006C132D">
        <w:rPr>
          <w:sz w:val="18"/>
        </w:rPr>
        <w:t>4</w:t>
      </w:r>
      <w:r w:rsidRPr="009C175B">
        <w:rPr>
          <w:rFonts w:ascii="方正大标宋简体" w:eastAsia="方正大标宋简体" w:hAnsiTheme="minorEastAsia" w:hint="eastAsia"/>
          <w:sz w:val="18"/>
          <w:szCs w:val="18"/>
        </w:rPr>
        <w:t xml:space="preserve">  </w:t>
      </w:r>
      <w:bookmarkStart w:id="24" w:name="OLE_LINK25"/>
      <w:r w:rsidRPr="009C175B">
        <w:rPr>
          <w:rFonts w:ascii="方正大标宋简体" w:eastAsia="方正大标宋简体" w:hAnsiTheme="minorEastAsia" w:hint="eastAsia"/>
          <w:sz w:val="18"/>
          <w:szCs w:val="18"/>
        </w:rPr>
        <w:t>中文新闻语料库文本分布情况</w:t>
      </w:r>
      <w:bookmarkEnd w:id="24"/>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525"/>
        <w:gridCol w:w="531"/>
        <w:gridCol w:w="735"/>
        <w:gridCol w:w="525"/>
        <w:gridCol w:w="448"/>
        <w:gridCol w:w="519"/>
        <w:gridCol w:w="525"/>
        <w:gridCol w:w="754"/>
      </w:tblGrid>
      <w:tr w:rsidR="00486B73" w:rsidTr="00133182">
        <w:trPr>
          <w:jc w:val="center"/>
        </w:trPr>
        <w:tc>
          <w:tcPr>
            <w:tcW w:w="376"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32"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38"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4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32"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454"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2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32"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764"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486B73" w:rsidTr="00133182">
        <w:trPr>
          <w:jc w:val="center"/>
        </w:trPr>
        <w:tc>
          <w:tcPr>
            <w:tcW w:w="376"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32"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38"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4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32"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454"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2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32"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764"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655EC4" w:rsidRPr="002541F4" w:rsidRDefault="00811F7C" w:rsidP="002541F4">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训练数据集计算</w:t>
      </w:r>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RDefault="00253617" w:rsidP="002973BC">
      <w:pPr>
        <w:pStyle w:val="3"/>
      </w:pPr>
      <w:r w:rsidRPr="007454CB">
        <w:rPr>
          <w:rFonts w:hint="eastAsia"/>
        </w:rPr>
        <w:t xml:space="preserve">4.1.3  </w:t>
      </w:r>
      <w:r w:rsidR="000A0C55">
        <w:rPr>
          <w:rFonts w:hint="eastAsia"/>
        </w:rPr>
        <w:t>词向量维度</w:t>
      </w:r>
      <w:r w:rsidR="000A0C55">
        <w:t>选择</w:t>
      </w:r>
    </w:p>
    <w:p w:rsidR="00126FDE" w:rsidRDefault="00D2647D" w:rsidP="00D2647D">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00093361">
        <w:rPr>
          <w:rFonts w:asciiTheme="minorEastAsia" w:hAnsiTheme="minorEastAsia"/>
          <w:sz w:val="21"/>
          <w:szCs w:val="21"/>
        </w:rPr>
        <w:t>词向量</w:t>
      </w:r>
      <w:r w:rsidR="00093361">
        <w:rPr>
          <w:rFonts w:asciiTheme="minorEastAsia" w:hAnsiTheme="minorEastAsia" w:hint="eastAsia"/>
          <w:sz w:val="21"/>
          <w:szCs w:val="21"/>
        </w:rPr>
        <w:t>模型</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00737EE3" w:rsidRPr="003257E7">
        <w:rPr>
          <w:sz w:val="21"/>
          <w:szCs w:val="21"/>
        </w:rPr>
        <w:t>、</w:t>
      </w:r>
      <w:r w:rsidR="0011165C">
        <w:rPr>
          <w:sz w:val="21"/>
          <w:szCs w:val="21"/>
        </w:rPr>
        <w:t>军事</w:t>
      </w:r>
      <w:r w:rsidR="00737EE3" w:rsidRPr="003257E7">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805D2F">
        <w:rPr>
          <w:rFonts w:hint="eastAsia"/>
          <w:sz w:val="21"/>
          <w:szCs w:val="21"/>
        </w:rPr>
        <w:t>。</w:t>
      </w:r>
    </w:p>
    <w:p w:rsidR="00EC2171" w:rsidRDefault="00EC2171" w:rsidP="00D2647D">
      <w:pPr>
        <w:adjustRightInd w:val="0"/>
        <w:spacing w:line="240" w:lineRule="auto"/>
        <w:ind w:firstLineChars="200" w:firstLine="428"/>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，本实验</w:t>
      </w:r>
      <w:r>
        <w:rPr>
          <w:rFonts w:asciiTheme="minorEastAsia" w:hAnsiTheme="minorEastAsia"/>
          <w:sz w:val="21"/>
          <w:szCs w:val="21"/>
        </w:rPr>
        <w:t>中维度为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w:t>
      </w:r>
      <w:r w:rsidR="00805D2F">
        <w:rPr>
          <w:rFonts w:asciiTheme="minorEastAsia" w:hAnsiTheme="minorEastAsia" w:hint="eastAsia"/>
          <w:sz w:val="21"/>
          <w:szCs w:val="21"/>
        </w:rPr>
        <w:t>模型</w:t>
      </w:r>
      <w:r>
        <w:rPr>
          <w:rFonts w:asciiTheme="minorEastAsia" w:hAnsiTheme="minorEastAsia"/>
          <w:sz w:val="21"/>
          <w:szCs w:val="21"/>
        </w:rPr>
        <w:t>进行计算。</w:t>
      </w:r>
    </w:p>
    <w:p w:rsidR="005667D4" w:rsidRDefault="000A5F45" w:rsidP="00C04491">
      <w:pPr>
        <w:adjustRightInd w:val="0"/>
        <w:spacing w:line="240" w:lineRule="auto"/>
        <w:ind w:firstLine="0"/>
        <w:jc w:val="center"/>
        <w:rPr>
          <w:rFonts w:ascii="黑体" w:eastAsia="黑体"/>
          <w:b/>
          <w:bCs/>
          <w:sz w:val="21"/>
          <w:szCs w:val="21"/>
        </w:rPr>
      </w:pPr>
      <w:r>
        <w:rPr>
          <w:noProof/>
          <w:snapToGrid/>
        </w:rPr>
        <w:drawing>
          <wp:inline distT="0" distB="0" distL="0" distR="0" wp14:anchorId="08017A0F" wp14:editId="3BB455B6">
            <wp:extent cx="3101340" cy="1660550"/>
            <wp:effectExtent l="0" t="0" r="2286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019E" w:rsidRPr="009C175B" w:rsidRDefault="0026019E"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AA0556" w:rsidRPr="006C132D">
        <w:rPr>
          <w:rFonts w:hint="eastAsia"/>
          <w:sz w:val="18"/>
        </w:rPr>
        <w:t>4</w:t>
      </w:r>
      <w:r w:rsidR="00AA0556"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677337" w:rsidP="002973BC">
      <w:pPr>
        <w:pStyle w:val="3"/>
      </w:pPr>
      <w:r w:rsidRPr="00677337">
        <w:rPr>
          <w:rFonts w:hint="eastAsia"/>
        </w:rPr>
        <w:lastRenderedPageBreak/>
        <w:t>4</w:t>
      </w:r>
      <w:r w:rsidRPr="00677337">
        <w:t xml:space="preserve">.1.4  </w:t>
      </w:r>
      <w:r w:rsidR="00B21B5A">
        <w:rPr>
          <w:rFonts w:hint="eastAsia"/>
        </w:rPr>
        <w:t>评价标准</w:t>
      </w:r>
    </w:p>
    <w:p w:rsidR="003D5AD3" w:rsidRPr="00831390" w:rsidRDefault="00143906" w:rsidP="001C281E">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005458B1" w:rsidRPr="005458B1">
        <w:rPr>
          <w:rFonts w:asciiTheme="minorEastAsia" w:hAnsiTheme="minorEastAsia" w:hint="eastAsia"/>
          <w:sz w:val="21"/>
          <w:szCs w:val="21"/>
        </w:rPr>
        <w:t>用准确率（</w:t>
      </w:r>
      <w:r w:rsidR="005458B1" w:rsidRPr="000A689B">
        <w:rPr>
          <w:sz w:val="21"/>
          <w:szCs w:val="21"/>
        </w:rPr>
        <w:t>precision</w:t>
      </w:r>
      <w:r w:rsidR="005458B1" w:rsidRPr="005458B1">
        <w:rPr>
          <w:rFonts w:asciiTheme="minorEastAsia" w:hAnsiTheme="minorEastAsia" w:hint="eastAsia"/>
          <w:sz w:val="21"/>
          <w:szCs w:val="21"/>
        </w:rPr>
        <w:t>）、召回率（</w:t>
      </w:r>
      <w:r w:rsidR="005458B1" w:rsidRPr="000A689B">
        <w:rPr>
          <w:rFonts w:hint="eastAsia"/>
          <w:sz w:val="21"/>
          <w:szCs w:val="21"/>
        </w:rPr>
        <w:t>recall</w:t>
      </w:r>
      <w:r w:rsidR="005458B1" w:rsidRPr="005458B1">
        <w:rPr>
          <w:rFonts w:asciiTheme="minorEastAsia" w:hAnsiTheme="minorEastAsia" w:hint="eastAsia"/>
          <w:sz w:val="21"/>
          <w:szCs w:val="21"/>
        </w:rPr>
        <w:t>）、综合准确率与召回率考虑的</w:t>
      </w:r>
      <w:r w:rsidR="005458B1" w:rsidRPr="005458B1">
        <w:rPr>
          <w:rFonts w:asciiTheme="minorEastAsia" w:hAnsiTheme="minorEastAsia" w:hint="eastAsia"/>
          <w:sz w:val="21"/>
          <w:szCs w:val="21"/>
        </w:rPr>
        <w:t>F</w:t>
      </w:r>
      <w:r w:rsidR="005458B1" w:rsidRPr="005458B1">
        <w:rPr>
          <w:rFonts w:asciiTheme="minorEastAsia" w:hAnsiTheme="minorEastAsia" w:hint="eastAsia"/>
          <w:sz w:val="21"/>
          <w:szCs w:val="21"/>
        </w:rPr>
        <w:t>值</w:t>
      </w:r>
      <w:r w:rsidR="004D5203">
        <w:rPr>
          <w:rFonts w:asciiTheme="minorEastAsia" w:hAnsiTheme="minorEastAsia" w:hint="eastAsia"/>
          <w:sz w:val="21"/>
          <w:szCs w:val="21"/>
        </w:rPr>
        <w:t>（</w:t>
      </w:r>
      <w:r w:rsidR="004D5203" w:rsidRPr="000A689B">
        <w:rPr>
          <w:rFonts w:hint="eastAsia"/>
          <w:sz w:val="21"/>
          <w:szCs w:val="21"/>
        </w:rPr>
        <w:t>F</w:t>
      </w:r>
      <w:r w:rsidR="004D5203" w:rsidRPr="000A689B">
        <w:rPr>
          <w:sz w:val="21"/>
          <w:szCs w:val="21"/>
        </w:rPr>
        <w:t>-measure</w:t>
      </w:r>
      <w:r w:rsidR="004D5203">
        <w:rPr>
          <w:rFonts w:asciiTheme="minorEastAsia" w:hAnsiTheme="minorEastAsia" w:hint="eastAsia"/>
          <w:sz w:val="21"/>
          <w:szCs w:val="21"/>
        </w:rPr>
        <w:t>）和</w:t>
      </w:r>
      <w:bookmarkStart w:id="25" w:name="OLE_LINK1"/>
      <w:r w:rsidR="004D5203">
        <w:rPr>
          <w:rFonts w:asciiTheme="minorEastAsia" w:hAnsiTheme="minorEastAsia"/>
          <w:sz w:val="21"/>
          <w:szCs w:val="21"/>
        </w:rPr>
        <w:t>宏平均</w:t>
      </w:r>
      <w:bookmarkEnd w:id="25"/>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RDefault="000C53C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6C132D">
        <w:rPr>
          <w:sz w:val="18"/>
        </w:rPr>
        <w:t>5</w:t>
      </w:r>
      <w:r w:rsidRPr="009C175B">
        <w:rPr>
          <w:rFonts w:ascii="方正大标宋简体" w:eastAsia="方正大标宋简体" w:hAnsiTheme="minorEastAsia" w:hint="eastAsia"/>
          <w:sz w:val="18"/>
          <w:szCs w:val="18"/>
        </w:rPr>
        <w:t xml:space="preserve">  </w:t>
      </w:r>
      <w:bookmarkStart w:id="26" w:name="OLE_LINK2"/>
      <w:bookmarkStart w:id="27" w:name="OLE_LINK3"/>
      <w:r w:rsidRPr="009C175B">
        <w:rPr>
          <w:rFonts w:ascii="方正大标宋简体" w:eastAsia="方正大标宋简体" w:hAnsiTheme="minorEastAsia" w:hint="eastAsia"/>
          <w:sz w:val="18"/>
          <w:szCs w:val="18"/>
        </w:rPr>
        <w:t>分类结果混合矩阵</w:t>
      </w:r>
      <w:bookmarkEnd w:id="26"/>
      <w:bookmarkEnd w:id="27"/>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466"/>
        <w:gridCol w:w="1174"/>
        <w:gridCol w:w="1808"/>
      </w:tblGrid>
      <w:tr w:rsidR="00F11950" w:rsidTr="003F38C9">
        <w:trPr>
          <w:jc w:val="center"/>
        </w:trPr>
        <w:tc>
          <w:tcPr>
            <w:tcW w:w="1505"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p>
        </w:tc>
        <w:tc>
          <w:tcPr>
            <w:tcW w:w="1662" w:type="pct"/>
            <w:gridSpan w:val="2"/>
            <w:tcBorders>
              <w:top w:val="single" w:sz="4" w:space="0" w:color="auto"/>
              <w:bottom w:val="single" w:sz="4" w:space="0" w:color="auto"/>
            </w:tcBorders>
            <w:vAlign w:val="center"/>
          </w:tcPr>
          <w:p w:rsidR="00F11950" w:rsidRPr="001D67A8" w:rsidRDefault="00F11950" w:rsidP="003F38C9">
            <w:pPr>
              <w:adjustRightInd w:val="0"/>
              <w:spacing w:line="240" w:lineRule="auto"/>
              <w:ind w:firstLine="0"/>
              <w:jc w:val="right"/>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3"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F11950" w:rsidTr="003F38C9">
        <w:trPr>
          <w:jc w:val="center"/>
        </w:trPr>
        <w:tc>
          <w:tcPr>
            <w:tcW w:w="1977" w:type="pct"/>
            <w:gridSpan w:val="2"/>
            <w:tcBorders>
              <w:top w:val="single" w:sz="4" w:space="0" w:color="auto"/>
            </w:tcBorders>
            <w:vAlign w:val="center"/>
          </w:tcPr>
          <w:p w:rsidR="00F11950" w:rsidRPr="001D67A8" w:rsidRDefault="00F11950" w:rsidP="0012491E">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190"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3"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F11950" w:rsidTr="003F38C9">
        <w:trPr>
          <w:jc w:val="center"/>
        </w:trPr>
        <w:tc>
          <w:tcPr>
            <w:tcW w:w="1977" w:type="pct"/>
            <w:gridSpan w:val="2"/>
            <w:tcBorders>
              <w:bottom w:val="single" w:sz="4" w:space="0" w:color="auto"/>
            </w:tcBorders>
            <w:vAlign w:val="center"/>
          </w:tcPr>
          <w:p w:rsidR="00F11950" w:rsidRPr="001D67A8" w:rsidRDefault="00F11950" w:rsidP="0012491E">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判断不属于该类别文档</w:t>
            </w:r>
          </w:p>
        </w:tc>
        <w:tc>
          <w:tcPr>
            <w:tcW w:w="1190"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C</w:t>
            </w:r>
          </w:p>
        </w:tc>
        <w:tc>
          <w:tcPr>
            <w:tcW w:w="1833"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准确率</w:t>
      </w:r>
      <w:r w:rsidR="000A6E43" w:rsidRPr="00D5285A">
        <w:rPr>
          <w:rFonts w:hint="eastAsia"/>
          <w:sz w:val="21"/>
          <w:szCs w:val="21"/>
        </w:rPr>
        <w:t>(</w:t>
      </w:r>
      <w:r w:rsidR="000A6E43" w:rsidRPr="00D5285A">
        <w:rPr>
          <w:sz w:val="21"/>
          <w:szCs w:val="21"/>
        </w:rPr>
        <w:t>P</w:t>
      </w:r>
      <w:r w:rsidR="000A6E43" w:rsidRPr="00D5285A">
        <w:rPr>
          <w:rFonts w:hint="eastAsia"/>
          <w:sz w:val="21"/>
          <w:szCs w:val="21"/>
        </w:rPr>
        <w:t>)=</w:t>
      </w:r>
      <w:r w:rsidR="00D038BB" w:rsidRPr="00D5285A">
        <w:rPr>
          <w:sz w:val="21"/>
          <w:szCs w:val="21"/>
        </w:rPr>
        <w:t>A</w:t>
      </w:r>
      <w:r w:rsidR="000A6E43" w:rsidRPr="00D5285A">
        <w:rPr>
          <w:sz w:val="21"/>
          <w:szCs w:val="21"/>
        </w:rPr>
        <w:t>/(</w:t>
      </w:r>
      <w:r w:rsidR="00D038BB" w:rsidRPr="00D5285A">
        <w:rPr>
          <w:sz w:val="21"/>
          <w:szCs w:val="21"/>
        </w:rPr>
        <w:t xml:space="preserve">A + </w:t>
      </w:r>
      <w:r w:rsidR="007537A3" w:rsidRPr="00D5285A">
        <w:rPr>
          <w:sz w:val="21"/>
          <w:szCs w:val="21"/>
        </w:rPr>
        <w:t>B</w:t>
      </w:r>
      <w:r w:rsidR="000A6E43" w:rsidRPr="00D5285A">
        <w:rPr>
          <w:sz w:val="21"/>
          <w:szCs w:val="21"/>
        </w:rPr>
        <w:t>)</w:t>
      </w:r>
    </w:p>
    <w:p w:rsidR="00136BD4" w:rsidRPr="000A6E43" w:rsidRDefault="00136BD4"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000A6E43" w:rsidRPr="00D5285A">
        <w:rPr>
          <w:sz w:val="21"/>
          <w:szCs w:val="21"/>
        </w:rPr>
        <w:t>(R)=</w:t>
      </w:r>
      <w:r w:rsidR="00D038BB" w:rsidRPr="00D5285A">
        <w:rPr>
          <w:sz w:val="21"/>
          <w:szCs w:val="21"/>
        </w:rPr>
        <w:t xml:space="preserve"> </w:t>
      </w:r>
      <w:r w:rsidR="000A6E43" w:rsidRPr="00D5285A">
        <w:rPr>
          <w:sz w:val="21"/>
          <w:szCs w:val="21"/>
        </w:rPr>
        <w:t>A/</w:t>
      </w:r>
      <w:r w:rsidR="00D038BB" w:rsidRPr="00D5285A">
        <w:rPr>
          <w:sz w:val="21"/>
          <w:szCs w:val="21"/>
        </w:rPr>
        <w:t>(A + C)</w:t>
      </w:r>
    </w:p>
    <w:p w:rsidR="00136BD4" w:rsidRDefault="00136BD4" w:rsidP="005458B1">
      <w:pPr>
        <w:adjustRightInd w:val="0"/>
        <w:spacing w:line="240" w:lineRule="auto"/>
        <w:ind w:firstLineChars="200" w:firstLine="428"/>
        <w:rPr>
          <w:rFonts w:asciiTheme="minorEastAsia" w:hAnsiTheme="minorEastAsia"/>
          <w:sz w:val="21"/>
          <w:szCs w:val="21"/>
        </w:rPr>
      </w:pPr>
      <w:r w:rsidRPr="00D44B0A">
        <w:rPr>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w:t>
      </w:r>
      <w:r w:rsidR="000A6E43" w:rsidRPr="000A6FE4">
        <w:rPr>
          <w:sz w:val="21"/>
          <w:szCs w:val="21"/>
        </w:rPr>
        <w:t>F</w:t>
      </w:r>
      <w:r w:rsidR="000A6E43">
        <w:rPr>
          <w:rFonts w:asciiTheme="minorEastAsia" w:hAnsiTheme="minorEastAsia" w:hint="eastAsia"/>
          <w:sz w:val="21"/>
          <w:szCs w:val="21"/>
        </w:rPr>
        <w:t>)=</w:t>
      </w:r>
      <w:r w:rsidR="000A6E43" w:rsidRPr="00D5285A">
        <w:rPr>
          <w:sz w:val="21"/>
          <w:szCs w:val="21"/>
        </w:rPr>
        <w:t>2PR/(P+R)</w:t>
      </w:r>
    </w:p>
    <w:p w:rsidR="00126FDE" w:rsidRPr="002973BC" w:rsidRDefault="009B29A8" w:rsidP="002973BC">
      <w:pPr>
        <w:adjustRightInd w:val="0"/>
        <w:spacing w:line="240" w:lineRule="auto"/>
        <w:ind w:firstLineChars="200" w:firstLine="428"/>
        <w:rPr>
          <w:rFonts w:asciiTheme="minorEastAsia" w:hAnsiTheme="minorEastAsia"/>
          <w:sz w:val="21"/>
          <w:szCs w:val="21"/>
        </w:rPr>
      </w:pPr>
      <w:r w:rsidRPr="009B29A8">
        <w:rPr>
          <w:rFonts w:asciiTheme="minorEastAsia" w:hAnsiTheme="minorEastAsia" w:hint="eastAsia"/>
          <w:sz w:val="21"/>
          <w:szCs w:val="21"/>
        </w:rPr>
        <w:t>宏平均指所有类别的测试结果的算数平均值</w:t>
      </w:r>
    </w:p>
    <w:p w:rsidR="00496EA3" w:rsidRPr="004124B3" w:rsidRDefault="006B6510" w:rsidP="002973BC">
      <w:pPr>
        <w:pStyle w:val="2"/>
      </w:pPr>
      <w:r>
        <w:rPr>
          <w:rFonts w:hint="eastAsia"/>
        </w:rPr>
        <w:t>4.2</w:t>
      </w:r>
      <w:r w:rsidR="004124B3" w:rsidRPr="004124B3">
        <w:rPr>
          <w:rFonts w:hint="eastAsia"/>
        </w:rPr>
        <w:t xml:space="preserve">  </w:t>
      </w:r>
      <w:r w:rsidR="004124B3" w:rsidRPr="004124B3">
        <w:rPr>
          <w:rFonts w:hint="eastAsia"/>
        </w:rPr>
        <w:t>二分类</w:t>
      </w:r>
      <w:r w:rsidR="004124B3" w:rsidRPr="004124B3">
        <w:t>实验</w:t>
      </w:r>
    </w:p>
    <w:p w:rsidR="00B72838" w:rsidRPr="00314972" w:rsidRDefault="00B72838" w:rsidP="00B72838">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B72838"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002A7DFE" w:rsidRPr="00762CE4">
        <w:rPr>
          <w:sz w:val="21"/>
          <w:szCs w:val="21"/>
        </w:rPr>
        <w:t>5</w:t>
      </w:r>
      <w:r w:rsidRPr="00314972">
        <w:rPr>
          <w:rFonts w:asciiTheme="minorEastAsia" w:hAnsiTheme="minorEastAsia" w:hint="eastAsia"/>
          <w:sz w:val="21"/>
          <w:szCs w:val="21"/>
        </w:rPr>
        <w:t>所示</w:t>
      </w:r>
      <w:r w:rsidR="008A3640" w:rsidRPr="00314972">
        <w:rPr>
          <w:rFonts w:asciiTheme="minorEastAsia" w:hAnsiTheme="minorEastAsia" w:hint="eastAsia"/>
          <w:sz w:val="21"/>
          <w:szCs w:val="21"/>
        </w:rPr>
        <w:t>:</w:t>
      </w:r>
    </w:p>
    <w:p w:rsidR="008A3640" w:rsidRDefault="00223C9B" w:rsidP="00FB7104">
      <w:pPr>
        <w:tabs>
          <w:tab w:val="num" w:pos="468"/>
        </w:tabs>
        <w:adjustRightInd w:val="0"/>
        <w:spacing w:line="240" w:lineRule="auto"/>
        <w:ind w:firstLine="0"/>
        <w:jc w:val="center"/>
        <w:rPr>
          <w:bCs/>
          <w:sz w:val="21"/>
          <w:szCs w:val="21"/>
        </w:rPr>
      </w:pPr>
      <w:r>
        <w:rPr>
          <w:noProof/>
          <w:snapToGrid/>
        </w:rPr>
        <w:drawing>
          <wp:inline distT="0" distB="0" distL="0" distR="0" wp14:anchorId="1048ECCE" wp14:editId="58B14B77">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640" w:rsidRPr="009C175B" w:rsidRDefault="008A3640"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6C132D">
        <w:rPr>
          <w:rFonts w:hint="eastAsia"/>
          <w:sz w:val="18"/>
        </w:rPr>
        <w:t>5</w:t>
      </w:r>
      <w:r w:rsidRPr="009C175B">
        <w:rPr>
          <w:rFonts w:ascii="方正大标宋简体" w:eastAsia="方正大标宋简体" w:hAnsiTheme="minorEastAsia" w:hint="eastAsia"/>
          <w:sz w:val="18"/>
          <w:szCs w:val="18"/>
        </w:rPr>
        <w:t xml:space="preserve">  </w:t>
      </w:r>
      <w:bookmarkStart w:id="28" w:name="OLE_LINK36"/>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28"/>
      <w:r w:rsidRPr="009C175B">
        <w:rPr>
          <w:rFonts w:ascii="方正大标宋简体" w:eastAsia="方正大标宋简体" w:hAnsiTheme="minorEastAsia" w:hint="eastAsia"/>
          <w:sz w:val="18"/>
          <w:szCs w:val="18"/>
        </w:rPr>
        <w:t>不同条件下的</w:t>
      </w:r>
      <w:bookmarkStart w:id="29" w:name="OLE_LINK35"/>
      <w:r w:rsidRPr="009C175B">
        <w:rPr>
          <w:rFonts w:ascii="方正大标宋简体" w:eastAsia="方正大标宋简体" w:hAnsiTheme="minorEastAsia" w:hint="eastAsia"/>
          <w:sz w:val="18"/>
          <w:szCs w:val="18"/>
        </w:rPr>
        <w:t>二分类</w:t>
      </w:r>
      <w:bookmarkEnd w:id="29"/>
      <w:r w:rsidRPr="009C175B">
        <w:rPr>
          <w:rFonts w:ascii="方正大标宋简体" w:eastAsia="方正大标宋简体" w:hAnsiTheme="minorEastAsia" w:hint="eastAsia"/>
          <w:sz w:val="18"/>
          <w:szCs w:val="18"/>
        </w:rPr>
        <w:t>准确率</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w:t>
      </w:r>
      <w:r w:rsidR="007524A1">
        <w:rPr>
          <w:rFonts w:asciiTheme="minorEastAsia" w:hAnsiTheme="minorEastAsia"/>
          <w:sz w:val="21"/>
          <w:szCs w:val="21"/>
        </w:rPr>
        <w:lastRenderedPageBreak/>
        <w:t>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proofErr w:type="spellStart"/>
      <w:r w:rsidRPr="00C53B27">
        <w:rPr>
          <w:rFonts w:hint="eastAsia"/>
          <w:sz w:val="21"/>
          <w:szCs w:val="21"/>
        </w:rPr>
        <w:t>tfidf</w:t>
      </w:r>
      <w:proofErr w:type="spellEnd"/>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使对文本比较重要的词获得较大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，而对文本影响不大的词获得相对较小的分数；</w:t>
      </w:r>
    </w:p>
    <w:p w:rsidR="008A3640" w:rsidRDefault="008878B3" w:rsidP="00AA51B6">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提出的算法设置，后面新添加的</w:t>
      </w:r>
      <w:r w:rsidR="00A61420">
        <w:rPr>
          <w:rFonts w:asciiTheme="minorEastAsia" w:hAnsiTheme="minorEastAsia"/>
          <w:sz w:val="21"/>
          <w:szCs w:val="21"/>
        </w:rPr>
        <w:t>关键词</w:t>
      </w:r>
      <w:r w:rsidRPr="00C53B27">
        <w:rPr>
          <w:rFonts w:asciiTheme="minorEastAsia" w:hAnsiTheme="minorEastAsia"/>
          <w:sz w:val="21"/>
          <w:szCs w:val="21"/>
        </w:rPr>
        <w:t>的</w:t>
      </w:r>
      <w:proofErr w:type="spellStart"/>
      <w:r w:rsidRPr="00C53B27">
        <w:rPr>
          <w:sz w:val="21"/>
          <w:szCs w:val="21"/>
        </w:rPr>
        <w:t>tfidf</w:t>
      </w:r>
      <w:proofErr w:type="spellEnd"/>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6B6510" w:rsidP="00884271">
      <w:pPr>
        <w:pStyle w:val="2"/>
      </w:pPr>
      <w:r>
        <w:rPr>
          <w:rFonts w:hint="eastAsia"/>
        </w:rPr>
        <w:t>4.3</w:t>
      </w:r>
      <w:r w:rsidR="004124B3" w:rsidRPr="004124B3">
        <w:rPr>
          <w:rFonts w:hint="eastAsia"/>
        </w:rPr>
        <w:t xml:space="preserve">  </w:t>
      </w:r>
      <w:r w:rsidR="004124B3" w:rsidRPr="004124B3">
        <w:rPr>
          <w:rFonts w:hint="eastAsia"/>
        </w:rPr>
        <w:t>三分类</w:t>
      </w:r>
      <w:r w:rsidR="004124B3" w:rsidRPr="004124B3">
        <w:t>实验</w:t>
      </w:r>
    </w:p>
    <w:p w:rsidR="00E20184" w:rsidRPr="00094F68" w:rsidRDefault="00E20184" w:rsidP="00E20184">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E20184" w:rsidP="00E20184">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RDefault="00F65C0F" w:rsidP="00C04491">
      <w:pPr>
        <w:tabs>
          <w:tab w:val="num" w:pos="468"/>
        </w:tabs>
        <w:adjustRightInd w:val="0"/>
        <w:spacing w:line="240" w:lineRule="auto"/>
        <w:ind w:firstLine="0"/>
        <w:jc w:val="center"/>
        <w:rPr>
          <w:bCs/>
          <w:sz w:val="21"/>
          <w:szCs w:val="21"/>
        </w:rPr>
      </w:pPr>
      <w:r>
        <w:rPr>
          <w:noProof/>
          <w:snapToGrid/>
        </w:rPr>
        <w:drawing>
          <wp:inline distT="0" distB="0" distL="0" distR="0" wp14:anchorId="24A8E9A7" wp14:editId="7F1861D6">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335D5" w:rsidRPr="009C175B" w:rsidRDefault="001335D5"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F83FDA">
        <w:rPr>
          <w:rFonts w:hint="eastAsia"/>
          <w:sz w:val="18"/>
        </w:rPr>
        <w:t>6</w:t>
      </w:r>
      <w:r w:rsidRPr="00F83FDA">
        <w:rPr>
          <w:rFonts w:ascii="方正大标宋简体" w:eastAsia="方正大标宋简体" w:hAnsiTheme="minorEastAsia" w:hint="eastAsia"/>
          <w:sz w:val="15"/>
          <w:szCs w:val="18"/>
        </w:rPr>
        <w:t xml:space="preserve"> </w:t>
      </w:r>
      <w:r w:rsidRPr="009C175B">
        <w:rPr>
          <w:rFonts w:ascii="方正大标宋简体" w:eastAsia="方正大标宋简体" w:hAnsiTheme="minorEastAsia" w:hint="eastAsia"/>
          <w:sz w:val="18"/>
          <w:szCs w:val="18"/>
        </w:rPr>
        <w:t xml:space="preserve"> </w:t>
      </w:r>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w:t>
      </w:r>
      <w:r w:rsidRPr="00FC686C">
        <w:rPr>
          <w:rFonts w:asciiTheme="minorEastAsia" w:hAnsiTheme="minorEastAsia"/>
          <w:sz w:val="21"/>
          <w:szCs w:val="21"/>
        </w:rPr>
        <w:lastRenderedPageBreak/>
        <w:t>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00805D2F">
        <w:rPr>
          <w:rFonts w:asciiTheme="minorEastAsia" w:hAnsiTheme="minorEastAsia" w:hint="eastAsia"/>
          <w:sz w:val="21"/>
          <w:szCs w:val="21"/>
        </w:rPr>
        <w:t>；</w:t>
      </w:r>
      <w:r w:rsidRPr="00FC686C">
        <w:rPr>
          <w:rFonts w:asciiTheme="minorEastAsia" w:hAnsiTheme="minorEastAsia"/>
          <w:sz w:val="21"/>
          <w:szCs w:val="21"/>
        </w:rPr>
        <w:t>从另外一方面</w:t>
      </w:r>
      <w:r w:rsidRPr="00FC686C">
        <w:rPr>
          <w:rFonts w:asciiTheme="minorEastAsia" w:hAnsiTheme="minorEastAsia" w:hint="eastAsia"/>
          <w:sz w:val="21"/>
          <w:szCs w:val="21"/>
        </w:rPr>
        <w:t>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AE12B6" w:rsidP="001335D5">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00AC59F7">
        <w:rPr>
          <w:rFonts w:hint="eastAsia"/>
          <w:sz w:val="21"/>
          <w:szCs w:val="21"/>
        </w:rPr>
        <w:t>3</w:t>
      </w:r>
      <w:r>
        <w:rPr>
          <w:rFonts w:asciiTheme="minorEastAsia" w:hAnsiTheme="minorEastAsia" w:hint="eastAsia"/>
          <w:sz w:val="21"/>
          <w:szCs w:val="21"/>
        </w:rPr>
        <w:t>至</w:t>
      </w:r>
      <w:r w:rsidR="00AC59F7">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F73E85" w:rsidP="00884271">
      <w:pPr>
        <w:pStyle w:val="2"/>
      </w:pPr>
      <w:r w:rsidRPr="00F73E85">
        <w:rPr>
          <w:rFonts w:hint="eastAsia"/>
        </w:rPr>
        <w:t xml:space="preserve">4.4  </w:t>
      </w:r>
      <w:r w:rsidR="00C146A7">
        <w:rPr>
          <w:rFonts w:hint="eastAsia"/>
        </w:rPr>
        <w:t>中文新闻</w:t>
      </w:r>
      <w:r w:rsidR="00C146A7">
        <w:t>数据集测试及算法对比</w:t>
      </w:r>
    </w:p>
    <w:p w:rsidR="00C324B2" w:rsidRDefault="00B54EE6" w:rsidP="00154C2B">
      <w:pPr>
        <w:spacing w:line="240" w:lineRule="auto"/>
        <w:ind w:firstLineChars="200" w:firstLine="428"/>
        <w:rPr>
          <w:rFonts w:asciiTheme="minorEastAsia" w:hAnsiTheme="minorEastAsia"/>
          <w:sz w:val="21"/>
          <w:szCs w:val="21"/>
        </w:rPr>
      </w:pPr>
      <w:bookmarkStart w:id="30" w:name="OLE_LINK19"/>
      <w:bookmarkStart w:id="31"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00B22D97" w:rsidRPr="00094F68">
        <w:rPr>
          <w:sz w:val="21"/>
          <w:szCs w:val="21"/>
        </w:rPr>
        <w:t>、</w:t>
      </w:r>
      <w:r w:rsidR="00B22D97">
        <w:rPr>
          <w:rFonts w:hint="eastAsia"/>
          <w:sz w:val="21"/>
          <w:szCs w:val="21"/>
        </w:rPr>
        <w:t>军事</w:t>
      </w:r>
      <w:r w:rsidR="00B22D97" w:rsidRPr="00094F68">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bookmarkStart w:id="32" w:name="OLE_LINK5"/>
      <w:bookmarkStart w:id="33" w:name="OLE_LINK17"/>
      <w:r w:rsidR="00162977">
        <w:rPr>
          <w:sz w:val="21"/>
          <w:szCs w:val="21"/>
        </w:rPr>
        <w:t>DRTB</w:t>
      </w:r>
      <w:r w:rsidR="0081382E" w:rsidRPr="00F65C0F">
        <w:rPr>
          <w:sz w:val="21"/>
          <w:szCs w:val="21"/>
        </w:rPr>
        <w:t>-DC</w:t>
      </w:r>
      <w:bookmarkEnd w:id="32"/>
      <w:bookmarkEnd w:id="33"/>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00B164D4" w:rsidRPr="000A689B">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sidR="00C324B2">
        <w:rPr>
          <w:rFonts w:asciiTheme="minorEastAsia" w:hAnsiTheme="minorEastAsia" w:hint="eastAsia"/>
          <w:sz w:val="21"/>
          <w:szCs w:val="21"/>
        </w:rPr>
        <w:t>词向量模型</w:t>
      </w:r>
      <w:r w:rsidR="00C324B2">
        <w:rPr>
          <w:rFonts w:asciiTheme="minorEastAsia" w:hAnsiTheme="minorEastAsia"/>
          <w:sz w:val="21"/>
          <w:szCs w:val="21"/>
        </w:rPr>
        <w:t>训练</w:t>
      </w:r>
      <w:r w:rsidR="00C324B2">
        <w:rPr>
          <w:rFonts w:asciiTheme="minorEastAsia" w:hAnsiTheme="minorEastAsia" w:hint="eastAsia"/>
          <w:sz w:val="21"/>
          <w:szCs w:val="21"/>
        </w:rPr>
        <w:t>采用默认</w:t>
      </w:r>
      <w:r w:rsidR="00C324B2">
        <w:rPr>
          <w:rFonts w:asciiTheme="minorEastAsia" w:hAnsiTheme="minorEastAsia"/>
          <w:sz w:val="21"/>
          <w:szCs w:val="21"/>
        </w:rPr>
        <w:t>配置，</w:t>
      </w:r>
      <w:r w:rsidR="00C324B2">
        <w:rPr>
          <w:rFonts w:asciiTheme="minorEastAsia" w:hAnsiTheme="minorEastAsia" w:hint="eastAsia"/>
          <w:sz w:val="21"/>
          <w:szCs w:val="21"/>
        </w:rPr>
        <w:t>向量</w:t>
      </w:r>
      <w:r w:rsidR="00C324B2">
        <w:rPr>
          <w:rFonts w:asciiTheme="minorEastAsia" w:hAnsiTheme="minorEastAsia"/>
          <w:sz w:val="21"/>
          <w:szCs w:val="21"/>
        </w:rPr>
        <w:t>维度设置为</w:t>
      </w:r>
      <w:r w:rsidR="00C324B2" w:rsidRPr="000A689B">
        <w:rPr>
          <w:rFonts w:hint="eastAsia"/>
          <w:sz w:val="21"/>
          <w:szCs w:val="21"/>
        </w:rPr>
        <w:t>200</w:t>
      </w:r>
      <w:r w:rsidR="00C324B2">
        <w:rPr>
          <w:rFonts w:asciiTheme="minorEastAsia" w:hAnsiTheme="minorEastAsia" w:hint="eastAsia"/>
          <w:sz w:val="21"/>
          <w:szCs w:val="21"/>
        </w:rPr>
        <w:t>维</w:t>
      </w:r>
      <w:r w:rsidR="00C324B2">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00316B36" w:rsidRPr="000A689B">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00316B36" w:rsidRPr="000A689B">
        <w:rPr>
          <w:rFonts w:hint="eastAsia"/>
          <w:sz w:val="21"/>
          <w:szCs w:val="21"/>
        </w:rPr>
        <w:t>K</w:t>
      </w:r>
      <w:r w:rsidR="00316B36" w:rsidRPr="000A689B">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sidR="00C324B2">
        <w:rPr>
          <w:rFonts w:asciiTheme="minorEastAsia" w:hAnsiTheme="minorEastAsia"/>
          <w:sz w:val="21"/>
          <w:szCs w:val="21"/>
        </w:rPr>
        <w:t>：</w:t>
      </w:r>
    </w:p>
    <w:p w:rsidR="00285A9D" w:rsidRPr="009C175B" w:rsidRDefault="00285A9D"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F83FDA">
        <w:rPr>
          <w:sz w:val="18"/>
        </w:rPr>
        <w:t>6</w:t>
      </w:r>
      <w:r w:rsidRPr="009C175B">
        <w:rPr>
          <w:rFonts w:ascii="方正大标宋简体" w:eastAsia="方正大标宋简体" w:hAnsiTheme="minorEastAsia" w:hint="eastAsia"/>
          <w:sz w:val="18"/>
          <w:szCs w:val="18"/>
        </w:rPr>
        <w:t xml:space="preserve"> 分类结果</w:t>
      </w:r>
    </w:p>
    <w:tbl>
      <w:tblPr>
        <w:tblStyle w:val="aff6"/>
        <w:tblW w:w="47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1"/>
        <w:gridCol w:w="1142"/>
        <w:gridCol w:w="1233"/>
        <w:gridCol w:w="1066"/>
      </w:tblGrid>
      <w:tr w:rsidR="00285A9D" w:rsidTr="00753430">
        <w:trPr>
          <w:jc w:val="center"/>
        </w:trPr>
        <w:tc>
          <w:tcPr>
            <w:tcW w:w="1276" w:type="dxa"/>
            <w:gridSpan w:val="2"/>
            <w:tcBorders>
              <w:top w:val="single" w:sz="4" w:space="0" w:color="auto"/>
              <w:bottom w:val="single" w:sz="4" w:space="0" w:color="auto"/>
            </w:tcBorders>
          </w:tcPr>
          <w:p w:rsidR="00285A9D" w:rsidRPr="00FB7104" w:rsidRDefault="00285A9D"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00285A9D"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00285A9D"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RDefault="00285A9D"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0062035A" w:rsidRPr="00FC60C1">
              <w:rPr>
                <w:rFonts w:ascii="Times New Roman" w:hAnsi="Times New Roman" w:cs="Times New Roman"/>
                <w:sz w:val="15"/>
                <w:szCs w:val="15"/>
              </w:rPr>
              <w:t>/%</w:t>
            </w:r>
          </w:p>
        </w:tc>
      </w:tr>
      <w:tr w:rsidR="00285A9D" w:rsidTr="00753430">
        <w:trPr>
          <w:jc w:val="center"/>
        </w:trPr>
        <w:tc>
          <w:tcPr>
            <w:tcW w:w="1185" w:type="dxa"/>
            <w:tcBorders>
              <w:top w:val="single" w:sz="4" w:space="0" w:color="auto"/>
            </w:tcBorders>
          </w:tcPr>
          <w:p w:rsidR="00285A9D" w:rsidRPr="00356AA8" w:rsidRDefault="0011165C"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7</w:t>
            </w:r>
          </w:p>
        </w:tc>
        <w:tc>
          <w:tcPr>
            <w:tcW w:w="1066" w:type="dxa"/>
            <w:tcBorders>
              <w:top w:val="single" w:sz="4" w:space="0" w:color="auto"/>
            </w:tcBorders>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1</w:t>
            </w:r>
          </w:p>
        </w:tc>
      </w:tr>
      <w:tr w:rsidR="00285A9D" w:rsidTr="00753430">
        <w:trPr>
          <w:jc w:val="center"/>
        </w:trPr>
        <w:tc>
          <w:tcPr>
            <w:tcW w:w="1185" w:type="dxa"/>
          </w:tcPr>
          <w:p w:rsidR="00285A9D" w:rsidRPr="00356AA8" w:rsidRDefault="0011165C" w:rsidP="00781811">
            <w:pPr>
              <w:spacing w:line="240" w:lineRule="auto"/>
              <w:ind w:firstLine="0"/>
              <w:jc w:val="center"/>
              <w:rPr>
                <w:sz w:val="15"/>
                <w:szCs w:val="15"/>
              </w:rPr>
            </w:pPr>
            <w:r>
              <w:rPr>
                <w:sz w:val="15"/>
                <w:szCs w:val="15"/>
              </w:rPr>
              <w:t>军事</w:t>
            </w:r>
          </w:p>
        </w:tc>
        <w:tc>
          <w:tcPr>
            <w:tcW w:w="1233" w:type="dxa"/>
            <w:gridSpan w:val="2"/>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6</w:t>
            </w:r>
          </w:p>
        </w:tc>
        <w:tc>
          <w:tcPr>
            <w:tcW w:w="1233" w:type="dxa"/>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285A9D" w:rsidTr="00753430">
        <w:trPr>
          <w:jc w:val="center"/>
        </w:trPr>
        <w:tc>
          <w:tcPr>
            <w:tcW w:w="1185" w:type="dxa"/>
            <w:tcBorders>
              <w:bottom w:val="single" w:sz="4" w:space="0" w:color="auto"/>
            </w:tcBorders>
          </w:tcPr>
          <w:p w:rsidR="00285A9D" w:rsidRPr="00356AA8" w:rsidRDefault="0011165C"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vAlign w:val="center"/>
          </w:tcPr>
          <w:p w:rsidR="00285A9D" w:rsidRPr="00FC60C1" w:rsidRDefault="00285A9D" w:rsidP="00753430">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9</w:t>
            </w:r>
          </w:p>
        </w:tc>
      </w:tr>
    </w:tbl>
    <w:p w:rsidR="00753430" w:rsidRDefault="007F33B1" w:rsidP="005F4A84">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176A9F" w:rsidRPr="00F21342">
        <w:rPr>
          <w:sz w:val="21"/>
          <w:szCs w:val="21"/>
        </w:rPr>
        <w:fldChar w:fldCharType="begin"/>
      </w:r>
      <w:r w:rsidR="00176A9F" w:rsidRPr="00F21342">
        <w:rPr>
          <w:sz w:val="21"/>
          <w:szCs w:val="21"/>
        </w:rPr>
        <w:instrText xml:space="preserve"> REF _Ref497865785 \r \h </w:instrText>
      </w:r>
      <w:r w:rsidR="00F21342">
        <w:rPr>
          <w:sz w:val="21"/>
          <w:szCs w:val="21"/>
        </w:rPr>
        <w:instrText xml:space="preserve"> \* MERGEFORMAT </w:instrText>
      </w:r>
      <w:r w:rsidR="00176A9F" w:rsidRPr="00F21342">
        <w:rPr>
          <w:sz w:val="21"/>
          <w:szCs w:val="21"/>
        </w:rPr>
        <w:fldChar w:fldCharType="separate"/>
      </w:r>
      <w:r w:rsidR="008A1021">
        <w:rPr>
          <w:rFonts w:hint="eastAsia"/>
          <w:b/>
          <w:bCs/>
          <w:sz w:val="21"/>
          <w:szCs w:val="21"/>
        </w:rPr>
        <w:t>错误</w:t>
      </w:r>
      <w:r w:rsidR="008A1021">
        <w:rPr>
          <w:rFonts w:hint="eastAsia"/>
          <w:b/>
          <w:bCs/>
          <w:sz w:val="21"/>
          <w:szCs w:val="21"/>
        </w:rPr>
        <w:t>!</w:t>
      </w:r>
      <w:r w:rsidR="008A1021">
        <w:rPr>
          <w:rFonts w:hint="eastAsia"/>
          <w:b/>
          <w:bCs/>
          <w:sz w:val="21"/>
          <w:szCs w:val="21"/>
        </w:rPr>
        <w:t>未找到引用源。</w:t>
      </w:r>
      <w:r w:rsidR="00176A9F" w:rsidRPr="00F21342">
        <w:rPr>
          <w:sz w:val="21"/>
          <w:szCs w:val="21"/>
        </w:rPr>
        <w:fldChar w:fldCharType="end"/>
      </w:r>
      <w:r w:rsidR="004A4E07">
        <w:rPr>
          <w:rFonts w:asciiTheme="minorEastAsia" w:hAnsiTheme="minorEastAsia" w:hint="eastAsia"/>
          <w:sz w:val="21"/>
          <w:szCs w:val="21"/>
        </w:rPr>
        <w:t>中</w:t>
      </w:r>
      <w:r w:rsidR="004A4E07">
        <w:rPr>
          <w:rFonts w:asciiTheme="minorEastAsia" w:hAnsiTheme="minorEastAsia"/>
          <w:sz w:val="21"/>
          <w:szCs w:val="21"/>
        </w:rPr>
        <w:t>的</w:t>
      </w:r>
      <w:r w:rsidR="00C65800" w:rsidRPr="00D925F0">
        <w:rPr>
          <w:sz w:val="21"/>
          <w:szCs w:val="21"/>
        </w:rPr>
        <w:t>TFIDF+SVM</w:t>
      </w:r>
      <w:r w:rsidR="00C65800">
        <w:rPr>
          <w:rFonts w:asciiTheme="minorEastAsia" w:hAnsiTheme="minorEastAsia" w:hint="eastAsia"/>
          <w:sz w:val="21"/>
          <w:szCs w:val="21"/>
        </w:rPr>
        <w:t>和</w:t>
      </w:r>
      <w:r w:rsidR="00C65800" w:rsidRPr="00D925F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009B4C5E" w:rsidRPr="00D925F0">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B9093E">
        <w:rPr>
          <w:rFonts w:asciiTheme="minorEastAsia" w:hAnsiTheme="minorEastAsia"/>
          <w:sz w:val="21"/>
          <w:szCs w:val="21"/>
        </w:rPr>
        <w:t>结果采用宏平均值</w:t>
      </w:r>
      <w:r w:rsidR="00B9093E">
        <w:rPr>
          <w:rFonts w:asciiTheme="minorEastAsia" w:hAnsiTheme="minorEastAsia" w:hint="eastAsia"/>
          <w:sz w:val="21"/>
          <w:szCs w:val="21"/>
        </w:rPr>
        <w:t>；</w:t>
      </w:r>
      <w:proofErr w:type="spellStart"/>
      <w:r w:rsidR="00B9093E" w:rsidRPr="00DC172E">
        <w:rPr>
          <w:sz w:val="21"/>
          <w:szCs w:val="21"/>
        </w:rPr>
        <w:t>fasttext</w:t>
      </w:r>
      <w:proofErr w:type="spellEnd"/>
      <w:r w:rsidR="00AC59F7" w:rsidRPr="00F21342">
        <w:rPr>
          <w:sz w:val="21"/>
          <w:szCs w:val="21"/>
        </w:rPr>
        <w:fldChar w:fldCharType="begin"/>
      </w:r>
      <w:r w:rsidR="00AC59F7" w:rsidRPr="00F21342">
        <w:rPr>
          <w:sz w:val="21"/>
          <w:szCs w:val="21"/>
        </w:rPr>
        <w:instrText xml:space="preserve"> REF _Ref497863203 \r \h </w:instrText>
      </w:r>
      <w:r w:rsidR="00F21342">
        <w:rPr>
          <w:sz w:val="21"/>
          <w:szCs w:val="21"/>
        </w:rPr>
        <w:instrText xml:space="preserve"> \* MERGEFORMAT </w:instrText>
      </w:r>
      <w:r w:rsidR="00AC59F7" w:rsidRPr="00F21342">
        <w:rPr>
          <w:sz w:val="21"/>
          <w:szCs w:val="21"/>
        </w:rPr>
        <w:fldChar w:fldCharType="separate"/>
      </w:r>
      <w:r w:rsidR="008A1021">
        <w:rPr>
          <w:rFonts w:hint="eastAsia"/>
          <w:b/>
          <w:bCs/>
          <w:sz w:val="21"/>
          <w:szCs w:val="21"/>
        </w:rPr>
        <w:t>错误</w:t>
      </w:r>
      <w:r w:rsidR="008A1021">
        <w:rPr>
          <w:rFonts w:hint="eastAsia"/>
          <w:b/>
          <w:bCs/>
          <w:sz w:val="21"/>
          <w:szCs w:val="21"/>
        </w:rPr>
        <w:t>!</w:t>
      </w:r>
      <w:r w:rsidR="008A1021">
        <w:rPr>
          <w:rFonts w:hint="eastAsia"/>
          <w:b/>
          <w:bCs/>
          <w:sz w:val="21"/>
          <w:szCs w:val="21"/>
        </w:rPr>
        <w:t>未找到引用源。</w:t>
      </w:r>
      <w:r w:rsidR="00AC59F7" w:rsidRPr="00F21342">
        <w:rPr>
          <w:sz w:val="21"/>
          <w:szCs w:val="21"/>
        </w:rPr>
        <w:fldChar w:fldCharType="end"/>
      </w:r>
      <w:r w:rsidR="00AC59F7">
        <w:rPr>
          <w:rFonts w:asciiTheme="minorEastAsia" w:hAnsiTheme="minorEastAsia" w:hint="eastAsia"/>
          <w:sz w:val="21"/>
          <w:szCs w:val="21"/>
        </w:rPr>
        <w:t>是</w:t>
      </w:r>
      <w:proofErr w:type="spellStart"/>
      <w:r w:rsidR="00DC172E" w:rsidRPr="00DC172E">
        <w:rPr>
          <w:sz w:val="21"/>
          <w:szCs w:val="21"/>
        </w:rPr>
        <w:t>faceb</w:t>
      </w:r>
      <w:r w:rsidR="005304E7">
        <w:rPr>
          <w:rFonts w:hint="eastAsia"/>
          <w:sz w:val="21"/>
          <w:szCs w:val="21"/>
        </w:rPr>
        <w:t>ook</w:t>
      </w:r>
      <w:proofErr w:type="spellEnd"/>
      <w:r w:rsidR="00AC59F7">
        <w:rPr>
          <w:rFonts w:asciiTheme="minorEastAsia" w:hAnsiTheme="minorEastAsia" w:hint="eastAsia"/>
          <w:sz w:val="21"/>
          <w:szCs w:val="21"/>
        </w:rPr>
        <w:t>于</w:t>
      </w:r>
      <w:r w:rsidR="00AC59F7" w:rsidRPr="00DC172E">
        <w:rPr>
          <w:sz w:val="21"/>
          <w:szCs w:val="21"/>
        </w:rPr>
        <w:t>2016</w:t>
      </w:r>
      <w:r w:rsidR="00AC59F7">
        <w:rPr>
          <w:rFonts w:asciiTheme="minorEastAsia" w:hAnsiTheme="minorEastAsia" w:hint="eastAsia"/>
          <w:sz w:val="21"/>
          <w:szCs w:val="21"/>
        </w:rPr>
        <w:t>年</w:t>
      </w:r>
      <w:r w:rsidR="00DC172E" w:rsidRPr="00DC172E">
        <w:rPr>
          <w:rFonts w:asciiTheme="minorEastAsia" w:hAnsiTheme="minorEastAsia" w:hint="eastAsia"/>
          <w:sz w:val="21"/>
          <w:szCs w:val="21"/>
        </w:rPr>
        <w:t>开源的一个词向量与文本分类工具</w:t>
      </w:r>
      <w:r w:rsidR="00DC172E">
        <w:rPr>
          <w:rFonts w:asciiTheme="minorEastAsia" w:hAnsiTheme="minorEastAsia" w:hint="eastAsia"/>
          <w:sz w:val="21"/>
          <w:szCs w:val="21"/>
        </w:rPr>
        <w:t>，特点是训练简单，速度快</w:t>
      </w:r>
      <w:r w:rsidR="00AC59F7">
        <w:rPr>
          <w:rFonts w:asciiTheme="minorEastAsia" w:hAnsiTheme="minorEastAsia" w:hint="eastAsia"/>
          <w:sz w:val="21"/>
          <w:szCs w:val="21"/>
        </w:rPr>
        <w:t>，</w:t>
      </w:r>
      <w:r w:rsidR="00977DC6">
        <w:rPr>
          <w:rFonts w:asciiTheme="minorEastAsia" w:hAnsiTheme="minorEastAsia"/>
          <w:sz w:val="21"/>
          <w:szCs w:val="21"/>
        </w:rPr>
        <w:t>如</w:t>
      </w:r>
      <w:r w:rsidR="00A04C2D">
        <w:rPr>
          <w:rFonts w:asciiTheme="minorEastAsia" w:hAnsiTheme="minorEastAsia" w:hint="eastAsia"/>
          <w:sz w:val="21"/>
          <w:szCs w:val="21"/>
        </w:rPr>
        <w:t>表</w:t>
      </w:r>
      <w:r w:rsidR="003C4C77" w:rsidRPr="00D925F0">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p w:rsidR="00753430" w:rsidRDefault="00753430" w:rsidP="00753430">
      <w:r>
        <w:br w:type="page"/>
      </w:r>
    </w:p>
    <w:p w:rsidR="005F4A84" w:rsidRDefault="005F4A84" w:rsidP="005F4A84">
      <w:pPr>
        <w:spacing w:line="240" w:lineRule="auto"/>
        <w:ind w:firstLineChars="200" w:firstLine="428"/>
        <w:rPr>
          <w:rFonts w:asciiTheme="minorEastAsia" w:hAnsiTheme="minorEastAsia"/>
          <w:sz w:val="21"/>
          <w:szCs w:val="21"/>
        </w:rPr>
      </w:pPr>
    </w:p>
    <w:tbl>
      <w:tblPr>
        <w:tblW w:w="4652" w:type="dxa"/>
        <w:tblInd w:w="93" w:type="dxa"/>
        <w:tblLook w:val="04A0" w:firstRow="1" w:lastRow="0" w:firstColumn="1" w:lastColumn="0" w:noHBand="0" w:noVBand="1"/>
      </w:tblPr>
      <w:tblGrid>
        <w:gridCol w:w="1163"/>
        <w:gridCol w:w="1163"/>
        <w:gridCol w:w="1163"/>
        <w:gridCol w:w="1163"/>
      </w:tblGrid>
      <w:tr w:rsidR="001A5106" w:rsidRPr="001A5106" w:rsidTr="00A74DB1">
        <w:trPr>
          <w:trHeight w:val="290"/>
        </w:trPr>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p>
        </w:tc>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Precision</w:t>
            </w:r>
          </w:p>
        </w:tc>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Recall</w:t>
            </w:r>
          </w:p>
        </w:tc>
        <w:tc>
          <w:tcPr>
            <w:tcW w:w="1163" w:type="dxa"/>
            <w:tcBorders>
              <w:top w:val="single" w:sz="4" w:space="0" w:color="auto"/>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F-measure</w:t>
            </w:r>
          </w:p>
        </w:tc>
      </w:tr>
      <w:tr w:rsidR="001A5106" w:rsidRPr="001A5106" w:rsidTr="00A74DB1">
        <w:trPr>
          <w:trHeight w:val="290"/>
        </w:trPr>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TFIDF+SVM</w:t>
            </w:r>
          </w:p>
        </w:tc>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0.61</w:t>
            </w:r>
          </w:p>
        </w:tc>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0.623</w:t>
            </w:r>
          </w:p>
        </w:tc>
        <w:tc>
          <w:tcPr>
            <w:tcW w:w="1163" w:type="dxa"/>
            <w:tcBorders>
              <w:top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0.616</w:t>
            </w:r>
          </w:p>
        </w:tc>
      </w:tr>
      <w:tr w:rsidR="001A5106" w:rsidRPr="001A5106" w:rsidTr="00A74DB1">
        <w:trPr>
          <w:trHeight w:val="290"/>
        </w:trPr>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LDA+SVM</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0.838</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0.811</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0.824</w:t>
            </w:r>
          </w:p>
        </w:tc>
      </w:tr>
      <w:tr w:rsidR="001A5106" w:rsidRPr="001A5106" w:rsidTr="00A74DB1">
        <w:trPr>
          <w:trHeight w:val="290"/>
        </w:trPr>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FASTTEXT</w:t>
            </w:r>
          </w:p>
        </w:tc>
        <w:tc>
          <w:tcPr>
            <w:tcW w:w="1163" w:type="dxa"/>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0.841</w:t>
            </w:r>
          </w:p>
        </w:tc>
        <w:tc>
          <w:tcPr>
            <w:tcW w:w="1163" w:type="dxa"/>
            <w:shd w:val="clear" w:color="auto" w:fill="auto"/>
            <w:noWrap/>
            <w:vAlign w:val="bottom"/>
            <w:hideMark/>
          </w:tcPr>
          <w:p w:rsidR="001A5106" w:rsidRPr="00102175" w:rsidRDefault="001A5106" w:rsidP="00DC42D1">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w:t>
            </w:r>
            <w:r w:rsidR="00DC42D1">
              <w:rPr>
                <w:rFonts w:eastAsia="宋体" w:hint="eastAsia"/>
                <w:snapToGrid/>
                <w:color w:val="000000"/>
                <w:spacing w:val="0"/>
                <w:kern w:val="0"/>
                <w:sz w:val="15"/>
                <w:szCs w:val="15"/>
              </w:rPr>
              <w:t>53</w:t>
            </w:r>
          </w:p>
        </w:tc>
        <w:tc>
          <w:tcPr>
            <w:tcW w:w="1163" w:type="dxa"/>
            <w:shd w:val="clear" w:color="auto" w:fill="auto"/>
            <w:noWrap/>
            <w:vAlign w:val="bottom"/>
            <w:hideMark/>
          </w:tcPr>
          <w:p w:rsidR="001A5106" w:rsidRPr="00102175" w:rsidRDefault="001A5106" w:rsidP="00DC42D1">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w:t>
            </w:r>
            <w:r w:rsidR="00DC42D1">
              <w:rPr>
                <w:rFonts w:eastAsia="宋体" w:hint="eastAsia"/>
                <w:snapToGrid/>
                <w:color w:val="000000"/>
                <w:spacing w:val="0"/>
                <w:kern w:val="0"/>
                <w:sz w:val="15"/>
                <w:szCs w:val="15"/>
              </w:rPr>
              <w:t>47</w:t>
            </w:r>
          </w:p>
        </w:tc>
      </w:tr>
      <w:tr w:rsidR="001A5106" w:rsidRPr="001A5106" w:rsidTr="00A74DB1">
        <w:trPr>
          <w:trHeight w:val="290"/>
        </w:trPr>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DRTB-DC</w:t>
            </w:r>
          </w:p>
        </w:tc>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0.863</w:t>
            </w:r>
          </w:p>
        </w:tc>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0.861</w:t>
            </w:r>
          </w:p>
        </w:tc>
        <w:tc>
          <w:tcPr>
            <w:tcW w:w="1163" w:type="dxa"/>
            <w:tcBorders>
              <w:bottom w:val="single" w:sz="4" w:space="0" w:color="auto"/>
            </w:tcBorders>
            <w:shd w:val="clear" w:color="auto" w:fill="auto"/>
            <w:noWrap/>
            <w:vAlign w:val="bottom"/>
            <w:hideMark/>
          </w:tcPr>
          <w:p w:rsidR="001A5106" w:rsidRPr="00102175" w:rsidRDefault="001A5106" w:rsidP="00144DC5">
            <w:pPr>
              <w:widowControl/>
              <w:snapToGrid/>
              <w:spacing w:line="240" w:lineRule="auto"/>
              <w:ind w:firstLine="0"/>
              <w:jc w:val="center"/>
              <w:rPr>
                <w:rFonts w:eastAsia="宋体"/>
                <w:snapToGrid/>
                <w:color w:val="000000"/>
                <w:spacing w:val="0"/>
                <w:kern w:val="0"/>
                <w:sz w:val="15"/>
                <w:szCs w:val="15"/>
              </w:rPr>
            </w:pPr>
            <w:r w:rsidRPr="00102175">
              <w:rPr>
                <w:rFonts w:eastAsia="宋体"/>
                <w:snapToGrid/>
                <w:color w:val="000000"/>
                <w:spacing w:val="0"/>
                <w:kern w:val="0"/>
                <w:sz w:val="15"/>
                <w:szCs w:val="15"/>
              </w:rPr>
              <w:t>0.862</w:t>
            </w:r>
          </w:p>
        </w:tc>
      </w:tr>
    </w:tbl>
    <w:p w:rsidR="006C730A" w:rsidRPr="009C175B" w:rsidRDefault="00D96FE9" w:rsidP="00D224C0">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hint="eastAsia"/>
          <w:sz w:val="18"/>
          <w:szCs w:val="18"/>
        </w:rPr>
        <w:t>表</w:t>
      </w:r>
      <w:r w:rsidR="00241203" w:rsidRPr="00147FBB">
        <w:rPr>
          <w:sz w:val="18"/>
        </w:rPr>
        <w:t>7</w:t>
      </w:r>
      <w:r w:rsidR="00D224C0" w:rsidRPr="009C175B">
        <w:rPr>
          <w:rFonts w:ascii="方正大标宋简体" w:eastAsia="方正大标宋简体" w:hAnsiTheme="minorEastAsia"/>
          <w:sz w:val="18"/>
          <w:szCs w:val="18"/>
        </w:rPr>
        <w:t xml:space="preserve"> </w:t>
      </w:r>
      <w:r w:rsidR="003B04BE">
        <w:rPr>
          <w:rFonts w:ascii="方正大标宋简体" w:eastAsia="方正大标宋简体" w:hAnsiTheme="minorEastAsia" w:hint="eastAsia"/>
          <w:sz w:val="18"/>
          <w:szCs w:val="18"/>
        </w:rPr>
        <w:t>四</w:t>
      </w:r>
      <w:r w:rsidR="006C730A" w:rsidRPr="009C175B">
        <w:rPr>
          <w:rFonts w:ascii="方正大标宋简体" w:eastAsia="方正大标宋简体" w:hAnsiTheme="minorEastAsia" w:hint="eastAsia"/>
          <w:sz w:val="18"/>
          <w:szCs w:val="18"/>
        </w:rPr>
        <w:t>种方法的</w:t>
      </w:r>
      <w:r w:rsidR="00057B16" w:rsidRPr="009C175B">
        <w:rPr>
          <w:rFonts w:ascii="方正大标宋简体" w:eastAsia="方正大标宋简体" w:hAnsiTheme="minorEastAsia" w:hint="eastAsia"/>
          <w:sz w:val="18"/>
          <w:szCs w:val="18"/>
        </w:rPr>
        <w:t>准确率、召回率和</w:t>
      </w:r>
      <w:r w:rsidR="00057B16" w:rsidRPr="00B30D9D">
        <w:rPr>
          <w:rFonts w:hint="eastAsia"/>
          <w:sz w:val="18"/>
          <w:szCs w:val="18"/>
        </w:rPr>
        <w:t>F</w:t>
      </w:r>
      <w:r w:rsidR="00057B16" w:rsidRPr="009C175B">
        <w:rPr>
          <w:rFonts w:ascii="方正大标宋简体" w:eastAsia="方正大标宋简体" w:hAnsiTheme="minorEastAsia" w:hint="eastAsia"/>
          <w:sz w:val="18"/>
          <w:szCs w:val="18"/>
        </w:rPr>
        <w:t>值的</w:t>
      </w:r>
      <w:r w:rsidR="006C730A" w:rsidRPr="009C175B">
        <w:rPr>
          <w:rFonts w:ascii="方正大标宋简体" w:eastAsia="方正大标宋简体" w:hAnsiTheme="minorEastAsia" w:hint="eastAsia"/>
          <w:sz w:val="18"/>
          <w:szCs w:val="18"/>
        </w:rPr>
        <w:t>对比</w:t>
      </w:r>
    </w:p>
    <w:p w:rsidR="00B202B9" w:rsidRPr="00D74BAF" w:rsidRDefault="00B202B9"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t>从</w:t>
      </w:r>
      <w:r w:rsidR="00505796">
        <w:rPr>
          <w:rFonts w:asciiTheme="minorEastAsia" w:hAnsiTheme="minorEastAsia" w:hint="eastAsia"/>
          <w:sz w:val="21"/>
          <w:szCs w:val="21"/>
        </w:rPr>
        <w:t>表</w:t>
      </w:r>
      <w:r w:rsidR="0021254A" w:rsidRPr="00514647">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sidR="00CC1294">
        <w:rPr>
          <w:rFonts w:asciiTheme="minorEastAsia" w:hAnsiTheme="minorEastAsia" w:hint="eastAsia"/>
          <w:sz w:val="21"/>
          <w:szCs w:val="21"/>
        </w:rPr>
        <w:t>、</w:t>
      </w:r>
      <w:r>
        <w:rPr>
          <w:rFonts w:asciiTheme="minorEastAsia" w:hAnsiTheme="minorEastAsia"/>
          <w:sz w:val="21"/>
          <w:szCs w:val="21"/>
        </w:rPr>
        <w:t>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sidR="00CC1294">
        <w:rPr>
          <w:rFonts w:asciiTheme="minorEastAsia" w:hAnsiTheme="minorEastAsia" w:hint="eastAsia"/>
          <w:sz w:val="21"/>
          <w:szCs w:val="21"/>
        </w:rPr>
        <w:t>以及</w:t>
      </w:r>
      <w:proofErr w:type="spellStart"/>
      <w:r w:rsidR="00CC1294" w:rsidRPr="00CC1294">
        <w:rPr>
          <w:sz w:val="21"/>
          <w:szCs w:val="21"/>
        </w:rPr>
        <w:t>fasttext</w:t>
      </w:r>
      <w:proofErr w:type="spellEnd"/>
      <w:r w:rsidR="00CC1294">
        <w:rPr>
          <w:rFonts w:asciiTheme="minorEastAsia" w:hAnsiTheme="minorEastAsia" w:hint="eastAsia"/>
          <w:sz w:val="21"/>
          <w:szCs w:val="21"/>
        </w:rPr>
        <w:t>文本分类工具</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sidR="004526C5">
        <w:rPr>
          <w:rFonts w:asciiTheme="minorEastAsia" w:hAnsiTheme="minorEastAsia"/>
          <w:sz w:val="21"/>
          <w:szCs w:val="21"/>
        </w:rPr>
        <w:t>均有一定</w:t>
      </w:r>
      <w:r w:rsidR="004526C5">
        <w:rPr>
          <w:rFonts w:asciiTheme="minorEastAsia" w:hAnsiTheme="minorEastAsia" w:hint="eastAsia"/>
          <w:sz w:val="21"/>
          <w:szCs w:val="21"/>
        </w:rPr>
        <w:t>提升</w:t>
      </w:r>
      <w:r>
        <w:rPr>
          <w:rFonts w:asciiTheme="minorEastAsia" w:hAnsiTheme="minorEastAsia" w:hint="eastAsia"/>
          <w:sz w:val="21"/>
          <w:szCs w:val="21"/>
        </w:rPr>
        <w:t>。</w:t>
      </w:r>
    </w:p>
    <w:p w:rsidR="00B17CFE" w:rsidRPr="00B17CFE" w:rsidRDefault="00B17CFE" w:rsidP="00884271">
      <w:pPr>
        <w:pStyle w:val="2"/>
      </w:pPr>
      <w:bookmarkStart w:id="34" w:name="_Toc477184578"/>
      <w:bookmarkEnd w:id="30"/>
      <w:bookmarkEnd w:id="31"/>
      <w:r w:rsidRPr="00B17CFE">
        <w:t>4</w:t>
      </w:r>
      <w:r w:rsidRPr="00B17CFE">
        <w:rPr>
          <w:rFonts w:hint="eastAsia"/>
        </w:rPr>
        <w:t>.</w:t>
      </w:r>
      <w:r w:rsidRPr="00B17CFE">
        <w:t>5</w:t>
      </w:r>
      <w:r w:rsidRPr="00B17CFE">
        <w:rPr>
          <w:rFonts w:hint="eastAsia"/>
        </w:rPr>
        <w:t xml:space="preserve">  </w:t>
      </w:r>
      <w:r w:rsidRPr="00B17CFE">
        <w:t>结果</w:t>
      </w:r>
      <w:bookmarkEnd w:id="34"/>
      <w:r w:rsidR="00635AFA">
        <w:rPr>
          <w:rFonts w:hint="eastAsia"/>
        </w:rPr>
        <w:t>分析</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bookmarkStart w:id="35" w:name="_GoBack"/>
      <w:bookmarkEnd w:id="35"/>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2119FA">
        <w:rPr>
          <w:rFonts w:asciiTheme="minorEastAsia" w:hAnsiTheme="minorEastAsia"/>
          <w:sz w:val="21"/>
          <w:szCs w:val="21"/>
        </w:rPr>
        <w:t>得到高质量词向量的</w:t>
      </w:r>
      <w:r w:rsidR="002119FA">
        <w:rPr>
          <w:rFonts w:asciiTheme="minorEastAsia" w:hAnsiTheme="minorEastAsia" w:hint="eastAsia"/>
          <w:sz w:val="21"/>
          <w:szCs w:val="21"/>
        </w:rPr>
        <w:t>前提</w:t>
      </w:r>
      <w:r w:rsidR="009C4900">
        <w:rPr>
          <w:rFonts w:asciiTheme="minorEastAsia" w:hAnsiTheme="minorEastAsia"/>
          <w:sz w:val="21"/>
          <w:szCs w:val="21"/>
        </w:rPr>
        <w:t>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保留态度；</w:t>
      </w:r>
    </w:p>
    <w:p w:rsidR="00C92936" w:rsidRPr="004D5737" w:rsidRDefault="00B17CFE" w:rsidP="004D5737">
      <w:pPr>
        <w:spacing w:line="240" w:lineRule="auto"/>
        <w:ind w:firstLineChars="200" w:firstLine="428"/>
        <w:rPr>
          <w:rFonts w:asciiTheme="minorEastAsia" w:hAnsiTheme="minorEastAsia"/>
          <w:sz w:val="21"/>
          <w:szCs w:val="21"/>
        </w:rPr>
      </w:pPr>
      <w:r w:rsidRPr="00B85075">
        <w:rPr>
          <w:sz w:val="21"/>
          <w:szCs w:val="21"/>
        </w:rPr>
        <w:t>（</w:t>
      </w:r>
      <w:r w:rsidR="006F3743"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7D124C" w:rsidP="00D60841">
      <w:pPr>
        <w:pStyle w:val="1"/>
      </w:pPr>
      <w:r>
        <w:t>5</w:t>
      </w:r>
      <w:r w:rsidR="00496EA3" w:rsidRPr="00AE359A">
        <w:rPr>
          <w:rFonts w:hint="eastAsia"/>
        </w:rPr>
        <w:t xml:space="preserve">  </w:t>
      </w:r>
      <w:r w:rsidR="00496EA3" w:rsidRPr="00AE359A">
        <w:rPr>
          <w:rFonts w:hint="eastAsia"/>
        </w:rPr>
        <w:t>结束语</w:t>
      </w:r>
    </w:p>
    <w:p w:rsidR="00F20E23" w:rsidRDefault="00BF4C2C" w:rsidP="00826070">
      <w:pPr>
        <w:adjustRightInd w:val="0"/>
        <w:spacing w:line="240" w:lineRule="auto"/>
        <w:ind w:firstLineChars="200" w:firstLine="428"/>
        <w:rPr>
          <w:sz w:val="21"/>
          <w:szCs w:val="18"/>
        </w:rPr>
      </w:pPr>
      <w:r w:rsidRPr="00BF4C2C">
        <w:rPr>
          <w:rFonts w:hint="eastAsia"/>
          <w:sz w:val="21"/>
          <w:szCs w:val="18"/>
        </w:rPr>
        <w:t>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proofErr w:type="spellStart"/>
      <w:r w:rsidR="00915506">
        <w:rPr>
          <w:sz w:val="21"/>
          <w:szCs w:val="18"/>
        </w:rPr>
        <w:t>tfidf</w:t>
      </w:r>
      <w:proofErr w:type="spellEnd"/>
      <w:r w:rsidR="00C60F68">
        <w:rPr>
          <w:rFonts w:hint="eastAsia"/>
          <w:sz w:val="21"/>
          <w:szCs w:val="18"/>
        </w:rPr>
        <w:t>算法</w:t>
      </w:r>
      <w:r w:rsidR="0077031F">
        <w:rPr>
          <w:rFonts w:hint="eastAsia"/>
          <w:sz w:val="21"/>
          <w:szCs w:val="18"/>
        </w:rPr>
        <w:t>排序抽</w:t>
      </w:r>
      <w:r w:rsidR="0077031F">
        <w:rPr>
          <w:rFonts w:hint="eastAsia"/>
          <w:sz w:val="21"/>
          <w:szCs w:val="18"/>
        </w:rPr>
        <w:lastRenderedPageBreak/>
        <w:t>取</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RDefault="006A7011" w:rsidP="000841F2">
      <w:pPr>
        <w:pStyle w:val="1"/>
      </w:pPr>
      <w:r>
        <w:rPr>
          <w:rFonts w:hint="eastAsia"/>
        </w:rPr>
        <w:t>参考文献</w:t>
      </w:r>
    </w:p>
    <w:p w:rsidR="009F5B22" w:rsidRPr="00F04882" w:rsidRDefault="009F5B22" w:rsidP="007E74BA">
      <w:pPr>
        <w:pStyle w:val="afb"/>
        <w:numPr>
          <w:ilvl w:val="0"/>
          <w:numId w:val="8"/>
        </w:numPr>
        <w:ind w:left="374" w:firstLineChars="0" w:hanging="374"/>
        <w:rPr>
          <w:rFonts w:ascii="Times New Roman" w:hAnsi="Times New Roman"/>
          <w:sz w:val="18"/>
          <w:szCs w:val="21"/>
        </w:rPr>
      </w:pPr>
      <w:bookmarkStart w:id="36" w:name="_Ref477596450"/>
      <w:proofErr w:type="spellStart"/>
      <w:r w:rsidRPr="00F04882">
        <w:rPr>
          <w:rFonts w:ascii="Times New Roman" w:hAnsi="Times New Roman"/>
          <w:sz w:val="18"/>
          <w:szCs w:val="21"/>
        </w:rPr>
        <w:t>Luhn</w:t>
      </w:r>
      <w:proofErr w:type="spellEnd"/>
      <w:r w:rsidRPr="00F04882">
        <w:rPr>
          <w:rFonts w:ascii="Times New Roman" w:hAnsi="Times New Roman"/>
          <w:sz w:val="18"/>
          <w:szCs w:val="21"/>
        </w:rPr>
        <w:t xml:space="preserve"> H P. Auto-encoding of documents for information retrieval </w:t>
      </w:r>
      <w:proofErr w:type="gramStart"/>
      <w:r w:rsidRPr="00F04882">
        <w:rPr>
          <w:rFonts w:ascii="Times New Roman" w:hAnsi="Times New Roman"/>
          <w:sz w:val="18"/>
          <w:szCs w:val="21"/>
        </w:rPr>
        <w:t>systems[</w:t>
      </w:r>
      <w:proofErr w:type="gramEnd"/>
      <w:r w:rsidRPr="00F04882">
        <w:rPr>
          <w:rFonts w:ascii="Times New Roman" w:hAnsi="Times New Roman"/>
          <w:sz w:val="18"/>
          <w:szCs w:val="21"/>
        </w:rPr>
        <w:t>M]. IBM Research Center, 1958.</w:t>
      </w:r>
      <w:bookmarkEnd w:id="36"/>
    </w:p>
    <w:p w:rsidR="006A62E7" w:rsidRPr="00F04882" w:rsidRDefault="006A62E7"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37"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37"/>
    </w:p>
    <w:p w:rsidR="00992C39" w:rsidRDefault="00992C39" w:rsidP="00992C39">
      <w:pPr>
        <w:pStyle w:val="afb"/>
        <w:numPr>
          <w:ilvl w:val="0"/>
          <w:numId w:val="8"/>
        </w:numPr>
        <w:ind w:firstLineChars="0"/>
        <w:rPr>
          <w:rFonts w:ascii="Times New Roman" w:hAnsi="Times New Roman"/>
          <w:sz w:val="18"/>
          <w:szCs w:val="21"/>
        </w:rPr>
      </w:pPr>
      <w:bookmarkStart w:id="38" w:name="_Ref497865350"/>
      <w:bookmarkStart w:id="39" w:name="_Ref497864930"/>
      <w:r w:rsidRPr="00992C39">
        <w:rPr>
          <w:rFonts w:ascii="Times New Roman" w:hAnsi="Times New Roman"/>
          <w:sz w:val="18"/>
          <w:szCs w:val="21"/>
        </w:rPr>
        <w:t xml:space="preserve">Yang Y. An evaluation of statistical approaches to text </w:t>
      </w:r>
      <w:proofErr w:type="gramStart"/>
      <w:r w:rsidRPr="00992C39">
        <w:rPr>
          <w:rFonts w:ascii="Times New Roman" w:hAnsi="Times New Roman"/>
          <w:sz w:val="18"/>
          <w:szCs w:val="21"/>
        </w:rPr>
        <w:t>categorization[</w:t>
      </w:r>
      <w:proofErr w:type="gramEnd"/>
      <w:r w:rsidRPr="00992C39">
        <w:rPr>
          <w:rFonts w:ascii="Times New Roman" w:hAnsi="Times New Roman"/>
          <w:sz w:val="18"/>
          <w:szCs w:val="21"/>
        </w:rPr>
        <w:t>J]. Information retrieval, 1999, 1(1): 69-90.</w:t>
      </w:r>
      <w:bookmarkEnd w:id="38"/>
    </w:p>
    <w:p w:rsidR="00992C39" w:rsidRPr="00992C39" w:rsidRDefault="00992C39" w:rsidP="00992C39">
      <w:pPr>
        <w:pStyle w:val="afb"/>
        <w:numPr>
          <w:ilvl w:val="0"/>
          <w:numId w:val="8"/>
        </w:numPr>
        <w:ind w:firstLineChars="0"/>
        <w:rPr>
          <w:rFonts w:ascii="Times New Roman" w:hAnsi="Times New Roman"/>
          <w:sz w:val="18"/>
          <w:szCs w:val="21"/>
        </w:rPr>
      </w:pPr>
      <w:bookmarkStart w:id="40" w:name="_Ref497865365"/>
      <w:proofErr w:type="spellStart"/>
      <w:r w:rsidRPr="00992C39">
        <w:rPr>
          <w:rFonts w:ascii="Times New Roman" w:hAnsi="Times New Roman"/>
          <w:sz w:val="18"/>
          <w:szCs w:val="21"/>
        </w:rPr>
        <w:t>Blei</w:t>
      </w:r>
      <w:proofErr w:type="spellEnd"/>
      <w:r w:rsidRPr="00992C39">
        <w:rPr>
          <w:rFonts w:ascii="Times New Roman" w:hAnsi="Times New Roman"/>
          <w:sz w:val="18"/>
          <w:szCs w:val="21"/>
        </w:rPr>
        <w:t xml:space="preserve"> D M, Ng A Y, Jordan M I. Latent </w:t>
      </w:r>
      <w:proofErr w:type="spellStart"/>
      <w:r w:rsidRPr="00992C39">
        <w:rPr>
          <w:rFonts w:ascii="Times New Roman" w:hAnsi="Times New Roman"/>
          <w:sz w:val="18"/>
          <w:szCs w:val="21"/>
        </w:rPr>
        <w:t>dirichlet</w:t>
      </w:r>
      <w:proofErr w:type="spellEnd"/>
      <w:r w:rsidRPr="00992C39">
        <w:rPr>
          <w:rFonts w:ascii="Times New Roman" w:hAnsi="Times New Roman"/>
          <w:sz w:val="18"/>
          <w:szCs w:val="21"/>
        </w:rPr>
        <w:t xml:space="preserve"> </w:t>
      </w:r>
      <w:proofErr w:type="gramStart"/>
      <w:r w:rsidRPr="00992C39">
        <w:rPr>
          <w:rFonts w:ascii="Times New Roman" w:hAnsi="Times New Roman"/>
          <w:sz w:val="18"/>
          <w:szCs w:val="21"/>
        </w:rPr>
        <w:t>allocation[</w:t>
      </w:r>
      <w:proofErr w:type="gramEnd"/>
      <w:r w:rsidRPr="00992C39">
        <w:rPr>
          <w:rFonts w:ascii="Times New Roman" w:hAnsi="Times New Roman"/>
          <w:sz w:val="18"/>
          <w:szCs w:val="21"/>
        </w:rPr>
        <w:t xml:space="preserve">J]. Journal of machine </w:t>
      </w:r>
      <w:proofErr w:type="gramStart"/>
      <w:r w:rsidRPr="00992C39">
        <w:rPr>
          <w:rFonts w:ascii="Times New Roman" w:hAnsi="Times New Roman"/>
          <w:sz w:val="18"/>
          <w:szCs w:val="21"/>
        </w:rPr>
        <w:t>Learning</w:t>
      </w:r>
      <w:proofErr w:type="gramEnd"/>
      <w:r w:rsidRPr="00992C39">
        <w:rPr>
          <w:rFonts w:ascii="Times New Roman" w:hAnsi="Times New Roman"/>
          <w:sz w:val="18"/>
          <w:szCs w:val="21"/>
        </w:rPr>
        <w:t xml:space="preserve"> research, 2003, 3(Jan): 993-1022.</w:t>
      </w:r>
      <w:bookmarkEnd w:id="39"/>
      <w:bookmarkEnd w:id="40"/>
    </w:p>
    <w:p w:rsidR="00E969CD" w:rsidRPr="00131AB2" w:rsidRDefault="00E969CD"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41"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41"/>
    </w:p>
    <w:p w:rsidR="00E13FCC" w:rsidRPr="00F04882" w:rsidRDefault="00E13FCC"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42"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42"/>
      <w:r w:rsidR="004E6366" w:rsidRPr="00F04882">
        <w:rPr>
          <w:rFonts w:ascii="Times New Roman" w:hAnsi="Times New Roman"/>
          <w:sz w:val="18"/>
          <w:szCs w:val="21"/>
        </w:rPr>
        <w:t>.</w:t>
      </w:r>
    </w:p>
    <w:p w:rsidR="000708F3" w:rsidRPr="00F04882" w:rsidRDefault="000708F3" w:rsidP="000708F3">
      <w:pPr>
        <w:pStyle w:val="afb"/>
        <w:numPr>
          <w:ilvl w:val="0"/>
          <w:numId w:val="8"/>
        </w:numPr>
        <w:snapToGrid w:val="0"/>
        <w:ind w:firstLineChars="0"/>
        <w:rPr>
          <w:rFonts w:ascii="FZS3JW--GB1-0" w:eastAsia="方正书宋简体" w:hAnsi="FZS3JW--GB1-0" w:hint="eastAsia"/>
          <w:snapToGrid w:val="0"/>
          <w:color w:val="231F20"/>
          <w:spacing w:val="2"/>
          <w:sz w:val="18"/>
          <w:szCs w:val="18"/>
        </w:rPr>
      </w:pPr>
      <w:bookmarkStart w:id="43" w:name="_Ref497865227"/>
      <w:bookmarkStart w:id="44" w:name="_Ref477597659"/>
      <w:r w:rsidRPr="00131AB2">
        <w:rPr>
          <w:rFonts w:ascii="FZS3JW--GB1-0" w:eastAsia="方正书宋简体" w:hAnsi="FZS3JW--GB1-0" w:hint="eastAsia"/>
          <w:snapToGrid w:val="0"/>
          <w:color w:val="231F20"/>
          <w:spacing w:val="2"/>
          <w:sz w:val="18"/>
          <w:szCs w:val="18"/>
        </w:rPr>
        <w:t>张志飞</w:t>
      </w:r>
      <w:r w:rsidRPr="00131AB2">
        <w:rPr>
          <w:rFonts w:ascii="FZS3JW--GB1-0" w:eastAsia="方正书宋简体" w:hAnsi="FZS3JW--GB1-0" w:hint="eastAsia"/>
          <w:snapToGrid w:val="0"/>
          <w:color w:val="231F20"/>
          <w:spacing w:val="2"/>
          <w:sz w:val="18"/>
          <w:szCs w:val="18"/>
        </w:rPr>
        <w:t xml:space="preserve">, </w:t>
      </w:r>
      <w:r w:rsidRPr="00131AB2">
        <w:rPr>
          <w:rFonts w:ascii="FZS3JW--GB1-0" w:eastAsia="方正书宋简体" w:hAnsi="FZS3JW--GB1-0" w:hint="eastAsia"/>
          <w:snapToGrid w:val="0"/>
          <w:color w:val="231F20"/>
          <w:spacing w:val="2"/>
          <w:sz w:val="18"/>
          <w:szCs w:val="18"/>
        </w:rPr>
        <w:t>苗夺谦</w:t>
      </w:r>
      <w:r w:rsidRPr="00131AB2">
        <w:rPr>
          <w:rFonts w:ascii="FZS3JW--GB1-0" w:eastAsia="方正书宋简体" w:hAnsi="FZS3JW--GB1-0" w:hint="eastAsia"/>
          <w:snapToGrid w:val="0"/>
          <w:color w:val="231F20"/>
          <w:spacing w:val="2"/>
          <w:sz w:val="18"/>
          <w:szCs w:val="18"/>
        </w:rPr>
        <w:t xml:space="preserve">, </w:t>
      </w:r>
      <w:r w:rsidRPr="00131AB2">
        <w:rPr>
          <w:rFonts w:ascii="FZS3JW--GB1-0" w:eastAsia="方正书宋简体" w:hAnsi="FZS3JW--GB1-0" w:hint="eastAsia"/>
          <w:snapToGrid w:val="0"/>
          <w:color w:val="231F20"/>
          <w:spacing w:val="2"/>
          <w:sz w:val="18"/>
          <w:szCs w:val="18"/>
        </w:rPr>
        <w:t>高灿</w:t>
      </w:r>
      <w:r w:rsidRPr="00131AB2">
        <w:rPr>
          <w:rFonts w:ascii="FZS3JW--GB1-0" w:eastAsia="方正书宋简体" w:hAnsi="FZS3JW--GB1-0" w:hint="eastAsia"/>
          <w:snapToGrid w:val="0"/>
          <w:color w:val="231F20"/>
          <w:spacing w:val="2"/>
          <w:sz w:val="18"/>
          <w:szCs w:val="18"/>
        </w:rPr>
        <w:t xml:space="preserve">. </w:t>
      </w:r>
      <w:r w:rsidRPr="00131AB2">
        <w:rPr>
          <w:rFonts w:ascii="FZS3JW--GB1-0" w:eastAsia="方正书宋简体" w:hAnsi="FZS3JW--GB1-0" w:hint="eastAsia"/>
          <w:snapToGrid w:val="0"/>
          <w:color w:val="231F20"/>
          <w:spacing w:val="2"/>
          <w:sz w:val="18"/>
          <w:szCs w:val="18"/>
        </w:rPr>
        <w:t>基于</w:t>
      </w:r>
      <w:r w:rsidRPr="00131AB2">
        <w:rPr>
          <w:rFonts w:ascii="FZS3JW--GB1-0" w:eastAsia="方正书宋简体" w:hAnsi="FZS3JW--GB1-0" w:hint="eastAsia"/>
          <w:snapToGrid w:val="0"/>
          <w:color w:val="231F20"/>
          <w:spacing w:val="2"/>
          <w:sz w:val="18"/>
          <w:szCs w:val="18"/>
        </w:rPr>
        <w:t xml:space="preserve"> LDA </w:t>
      </w:r>
      <w:r w:rsidRPr="00131AB2">
        <w:rPr>
          <w:rFonts w:ascii="FZS3JW--GB1-0" w:eastAsia="方正书宋简体" w:hAnsi="FZS3JW--GB1-0" w:hint="eastAsia"/>
          <w:snapToGrid w:val="0"/>
          <w:color w:val="231F20"/>
          <w:spacing w:val="2"/>
          <w:sz w:val="18"/>
          <w:szCs w:val="18"/>
        </w:rPr>
        <w:t>主题模型的短文本分类方法</w:t>
      </w:r>
      <w:r w:rsidRPr="00131AB2">
        <w:rPr>
          <w:rFonts w:ascii="FZS3JW--GB1-0" w:eastAsia="方正书宋简体" w:hAnsi="FZS3JW--GB1-0" w:hint="eastAsia"/>
          <w:snapToGrid w:val="0"/>
          <w:color w:val="231F20"/>
          <w:spacing w:val="2"/>
          <w:sz w:val="18"/>
          <w:szCs w:val="18"/>
        </w:rPr>
        <w:t xml:space="preserve">[J]. </w:t>
      </w:r>
      <w:r w:rsidRPr="00131AB2">
        <w:rPr>
          <w:rFonts w:ascii="FZS3JW--GB1-0" w:eastAsia="方正书宋简体" w:hAnsi="FZS3JW--GB1-0" w:hint="eastAsia"/>
          <w:snapToGrid w:val="0"/>
          <w:color w:val="231F20"/>
          <w:spacing w:val="2"/>
          <w:sz w:val="18"/>
          <w:szCs w:val="18"/>
        </w:rPr>
        <w:t>计算机应用</w:t>
      </w:r>
      <w:r w:rsidRPr="00131AB2">
        <w:rPr>
          <w:rFonts w:ascii="FZS3JW--GB1-0" w:eastAsia="方正书宋简体" w:hAnsi="FZS3JW--GB1-0" w:hint="eastAsia"/>
          <w:snapToGrid w:val="0"/>
          <w:color w:val="231F20"/>
          <w:spacing w:val="2"/>
          <w:sz w:val="18"/>
          <w:szCs w:val="18"/>
        </w:rPr>
        <w:t>, 2013, 33(6): 1587-1590.</w:t>
      </w:r>
      <w:bookmarkEnd w:id="43"/>
    </w:p>
    <w:p w:rsidR="00B440D4" w:rsidRPr="00F04882" w:rsidRDefault="00B440D4" w:rsidP="007E74BA">
      <w:pPr>
        <w:pStyle w:val="afb"/>
        <w:numPr>
          <w:ilvl w:val="0"/>
          <w:numId w:val="8"/>
        </w:numPr>
        <w:ind w:left="374" w:firstLineChars="0" w:hanging="374"/>
        <w:rPr>
          <w:rFonts w:ascii="Times New Roman" w:hAnsi="Times New Roman"/>
          <w:sz w:val="18"/>
          <w:szCs w:val="21"/>
        </w:rPr>
      </w:pPr>
      <w:bookmarkStart w:id="45" w:name="_Ref497865444"/>
      <w:proofErr w:type="spellStart"/>
      <w:r w:rsidRPr="00F04882">
        <w:rPr>
          <w:rFonts w:ascii="Times New Roman" w:hAnsi="Times New Roman"/>
          <w:sz w:val="18"/>
          <w:szCs w:val="21"/>
        </w:rPr>
        <w:t>Rumelhart</w:t>
      </w:r>
      <w:proofErr w:type="spellEnd"/>
      <w:r w:rsidRPr="00F04882">
        <w:rPr>
          <w:rFonts w:ascii="Times New Roman" w:hAnsi="Times New Roman"/>
          <w:sz w:val="18"/>
          <w:szCs w:val="21"/>
        </w:rPr>
        <w:t xml:space="preserve"> D E, Hinton G E, Williams R J. Learning representations by back-propagating errors[J]. Nature, 1986, 323(6088):533-536.</w:t>
      </w:r>
      <w:bookmarkEnd w:id="44"/>
      <w:bookmarkEnd w:id="45"/>
    </w:p>
    <w:p w:rsidR="006A7011" w:rsidRPr="00F04882" w:rsidRDefault="003A05F6" w:rsidP="007E74BA">
      <w:pPr>
        <w:pStyle w:val="afb"/>
        <w:numPr>
          <w:ilvl w:val="0"/>
          <w:numId w:val="8"/>
        </w:numPr>
        <w:ind w:left="374" w:firstLineChars="0" w:hanging="374"/>
        <w:rPr>
          <w:rFonts w:ascii="Times New Roman" w:hAnsi="Times New Roman"/>
          <w:sz w:val="18"/>
          <w:szCs w:val="21"/>
        </w:rPr>
      </w:pPr>
      <w:bookmarkStart w:id="46" w:name="_Ref477597774"/>
      <w:proofErr w:type="spellStart"/>
      <w:r w:rsidRPr="00F04882">
        <w:rPr>
          <w:rFonts w:ascii="Times New Roman" w:hAnsi="Times New Roman"/>
          <w:sz w:val="18"/>
          <w:szCs w:val="21"/>
        </w:rPr>
        <w:t>Bengio</w:t>
      </w:r>
      <w:proofErr w:type="spellEnd"/>
      <w:r w:rsidRPr="00F04882">
        <w:rPr>
          <w:rFonts w:ascii="Times New Roman" w:hAnsi="Times New Roman"/>
          <w:sz w:val="18"/>
          <w:szCs w:val="21"/>
        </w:rPr>
        <w:t xml:space="preserve"> Y, </w:t>
      </w:r>
      <w:proofErr w:type="spellStart"/>
      <w:r w:rsidRPr="00F04882">
        <w:rPr>
          <w:rFonts w:ascii="Times New Roman" w:hAnsi="Times New Roman"/>
          <w:sz w:val="18"/>
          <w:szCs w:val="21"/>
        </w:rPr>
        <w:t>Ducharme</w:t>
      </w:r>
      <w:proofErr w:type="spellEnd"/>
      <w:r w:rsidRPr="00F04882">
        <w:rPr>
          <w:rFonts w:ascii="Times New Roman" w:hAnsi="Times New Roman"/>
          <w:sz w:val="18"/>
          <w:szCs w:val="21"/>
        </w:rPr>
        <w:t xml:space="preserve"> R, jean, et al. A neural probabilistic language </w:t>
      </w:r>
      <w:proofErr w:type="gramStart"/>
      <w:r w:rsidRPr="00F04882">
        <w:rPr>
          <w:rFonts w:ascii="Times New Roman" w:hAnsi="Times New Roman"/>
          <w:sz w:val="18"/>
          <w:szCs w:val="21"/>
        </w:rPr>
        <w:t>model[</w:t>
      </w:r>
      <w:proofErr w:type="gramEnd"/>
      <w:r w:rsidRPr="00F04882">
        <w:rPr>
          <w:rFonts w:ascii="Times New Roman" w:hAnsi="Times New Roman"/>
          <w:sz w:val="18"/>
          <w:szCs w:val="21"/>
        </w:rPr>
        <w:t>J]. Journal of Machine Learning Research, 2003, 3(6):1137-1155.</w:t>
      </w:r>
      <w:bookmarkEnd w:id="46"/>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47" w:name="_Ref477606449"/>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w:t>
      </w:r>
      <w:proofErr w:type="spellStart"/>
      <w:r w:rsidRPr="00F04882">
        <w:rPr>
          <w:rFonts w:ascii="Times New Roman" w:hAnsi="Times New Roman"/>
          <w:sz w:val="18"/>
          <w:szCs w:val="21"/>
        </w:rPr>
        <w:t>Yih</w:t>
      </w:r>
      <w:proofErr w:type="spellEnd"/>
      <w:r w:rsidRPr="00F04882">
        <w:rPr>
          <w:rFonts w:ascii="Times New Roman" w:hAnsi="Times New Roman"/>
          <w:sz w:val="18"/>
          <w:szCs w:val="21"/>
        </w:rPr>
        <w:t xml:space="preserve"> W T, Zweig G. Linguistic regularities in continuous space word </w:t>
      </w:r>
      <w:proofErr w:type="gramStart"/>
      <w:r w:rsidRPr="00F04882">
        <w:rPr>
          <w:rFonts w:ascii="Times New Roman" w:hAnsi="Times New Roman"/>
          <w:sz w:val="18"/>
          <w:szCs w:val="21"/>
        </w:rPr>
        <w:t>representations[</w:t>
      </w:r>
      <w:proofErr w:type="gramEnd"/>
      <w:r w:rsidRPr="00F04882">
        <w:rPr>
          <w:rFonts w:ascii="Times New Roman" w:hAnsi="Times New Roman"/>
          <w:sz w:val="18"/>
          <w:szCs w:val="21"/>
        </w:rPr>
        <w:t>J]. In HLT-NAACL, 2013.</w:t>
      </w:r>
      <w:bookmarkEnd w:id="47"/>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48" w:name="_Ref477606450"/>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Chen K, </w:t>
      </w:r>
      <w:proofErr w:type="spellStart"/>
      <w:r w:rsidRPr="00F04882">
        <w:rPr>
          <w:rFonts w:ascii="Times New Roman" w:hAnsi="Times New Roman"/>
          <w:sz w:val="18"/>
          <w:szCs w:val="21"/>
        </w:rPr>
        <w:t>Corrado</w:t>
      </w:r>
      <w:proofErr w:type="spellEnd"/>
      <w:r w:rsidRPr="00F04882">
        <w:rPr>
          <w:rFonts w:ascii="Times New Roman" w:hAnsi="Times New Roman"/>
          <w:sz w:val="18"/>
          <w:szCs w:val="21"/>
        </w:rPr>
        <w:t xml:space="preserve"> G, et al. Efficient estimation of word representations in vector space[J]. </w:t>
      </w:r>
      <w:proofErr w:type="spellStart"/>
      <w:proofErr w:type="gramStart"/>
      <w:r w:rsidRPr="00F04882">
        <w:rPr>
          <w:rFonts w:ascii="Times New Roman" w:hAnsi="Times New Roman"/>
          <w:sz w:val="18"/>
          <w:szCs w:val="21"/>
        </w:rPr>
        <w:t>arXiv</w:t>
      </w:r>
      <w:proofErr w:type="spellEnd"/>
      <w:proofErr w:type="gramEnd"/>
      <w:r w:rsidRPr="00F04882">
        <w:rPr>
          <w:rFonts w:ascii="Times New Roman" w:hAnsi="Times New Roman"/>
          <w:sz w:val="18"/>
          <w:szCs w:val="21"/>
        </w:rPr>
        <w:t xml:space="preserve"> preprint arXiv:1301.3781, 2013.</w:t>
      </w:r>
      <w:bookmarkEnd w:id="48"/>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49" w:name="_Ref477606452"/>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w:t>
      </w:r>
      <w:proofErr w:type="spellStart"/>
      <w:r w:rsidRPr="00F04882">
        <w:rPr>
          <w:rFonts w:ascii="Times New Roman" w:hAnsi="Times New Roman"/>
          <w:sz w:val="18"/>
          <w:szCs w:val="21"/>
        </w:rPr>
        <w:t>Sutskever</w:t>
      </w:r>
      <w:proofErr w:type="spellEnd"/>
      <w:r w:rsidRPr="00F04882">
        <w:rPr>
          <w:rFonts w:ascii="Times New Roman" w:hAnsi="Times New Roman"/>
          <w:sz w:val="18"/>
          <w:szCs w:val="21"/>
        </w:rPr>
        <w:t xml:space="preserve"> I, Chen K, et al. Distributed Representations of Words and Phrases and their </w:t>
      </w:r>
      <w:proofErr w:type="gramStart"/>
      <w:r w:rsidRPr="00F04882">
        <w:rPr>
          <w:rFonts w:ascii="Times New Roman" w:hAnsi="Times New Roman"/>
          <w:sz w:val="18"/>
          <w:szCs w:val="21"/>
        </w:rPr>
        <w:t>Compositionality[</w:t>
      </w:r>
      <w:proofErr w:type="gramEnd"/>
      <w:r w:rsidRPr="00F04882">
        <w:rPr>
          <w:rFonts w:ascii="Times New Roman" w:hAnsi="Times New Roman"/>
          <w:sz w:val="18"/>
          <w:szCs w:val="21"/>
        </w:rPr>
        <w:t>J]. Advances in Neural Information Processing Systems, 2013, 26:3111-3119.</w:t>
      </w:r>
      <w:bookmarkEnd w:id="49"/>
    </w:p>
    <w:p w:rsidR="007277DE" w:rsidRPr="00F04882" w:rsidRDefault="007277DE" w:rsidP="007E74BA">
      <w:pPr>
        <w:pStyle w:val="afb"/>
        <w:numPr>
          <w:ilvl w:val="0"/>
          <w:numId w:val="8"/>
        </w:numPr>
        <w:ind w:left="374" w:firstLineChars="0" w:hanging="374"/>
        <w:rPr>
          <w:rFonts w:ascii="Times New Roman" w:hAnsi="Times New Roman"/>
          <w:sz w:val="18"/>
          <w:szCs w:val="21"/>
        </w:rPr>
      </w:pPr>
      <w:bookmarkStart w:id="50" w:name="_Ref477606504"/>
      <w:r w:rsidRPr="00F04882">
        <w:rPr>
          <w:rFonts w:ascii="Times New Roman" w:hAnsi="Times New Roman"/>
          <w:sz w:val="18"/>
          <w:szCs w:val="21"/>
        </w:rPr>
        <w:t>Guthrie D, Allison B, Liu W, et al. A Closer Look at Skip-gram Modelling[C]// 2006:1222--1225.</w:t>
      </w:r>
      <w:bookmarkEnd w:id="50"/>
    </w:p>
    <w:p w:rsidR="00F31EA6" w:rsidRPr="00C65B77" w:rsidRDefault="00D24B1A" w:rsidP="00C65B77">
      <w:pPr>
        <w:pStyle w:val="afb"/>
        <w:numPr>
          <w:ilvl w:val="0"/>
          <w:numId w:val="8"/>
        </w:numPr>
        <w:snapToGrid w:val="0"/>
        <w:ind w:left="374" w:firstLineChars="0" w:hanging="374"/>
        <w:rPr>
          <w:rFonts w:ascii="Times New Roman" w:hAnsi="Times New Roman"/>
          <w:szCs w:val="21"/>
        </w:rPr>
      </w:pPr>
      <w:bookmarkStart w:id="51" w:name="_Ref476923459"/>
      <w:bookmarkStart w:id="52" w:name="_Ref476923855"/>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全网新闻数据</w:t>
      </w:r>
      <w:r w:rsidRPr="00EF79A1">
        <w:rPr>
          <w:rFonts w:asciiTheme="minorEastAsia" w:hAnsiTheme="minorEastAsia" w:hint="eastAsia"/>
          <w:szCs w:val="24"/>
        </w:rPr>
        <w:t>：</w:t>
      </w:r>
      <w:hyperlink r:id="rId35"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Start w:id="53" w:name="_Ref477958606"/>
      <w:bookmarkEnd w:id="51"/>
      <w:bookmarkEnd w:id="52"/>
    </w:p>
    <w:p w:rsidR="00C65B77" w:rsidRPr="00C65B77" w:rsidRDefault="00C65B77" w:rsidP="00C65B77">
      <w:pPr>
        <w:pStyle w:val="afb"/>
        <w:numPr>
          <w:ilvl w:val="0"/>
          <w:numId w:val="8"/>
        </w:numPr>
        <w:ind w:firstLineChars="0"/>
        <w:rPr>
          <w:rFonts w:ascii="Times New Roman" w:hAnsi="Times New Roman"/>
          <w:szCs w:val="21"/>
        </w:rPr>
      </w:pPr>
      <w:r w:rsidRPr="00C65B77">
        <w:rPr>
          <w:rFonts w:ascii="Times New Roman" w:hAnsi="Times New Roman"/>
          <w:szCs w:val="21"/>
        </w:rPr>
        <w:lastRenderedPageBreak/>
        <w:t xml:space="preserve">Lai S, Liu K, He S, et al. How to generate a good word </w:t>
      </w:r>
      <w:proofErr w:type="gramStart"/>
      <w:r w:rsidRPr="00C65B77">
        <w:rPr>
          <w:rFonts w:ascii="Times New Roman" w:hAnsi="Times New Roman"/>
          <w:szCs w:val="21"/>
        </w:rPr>
        <w:t>embedding[</w:t>
      </w:r>
      <w:proofErr w:type="gramEnd"/>
      <w:r w:rsidRPr="00C65B77">
        <w:rPr>
          <w:rFonts w:ascii="Times New Roman" w:hAnsi="Times New Roman"/>
          <w:szCs w:val="21"/>
        </w:rPr>
        <w:t>J]. IEEE Intelligent Systems, 2016, 31(6): 5-14.</w:t>
      </w:r>
    </w:p>
    <w:p w:rsidR="00C65B77" w:rsidRPr="00C65B77" w:rsidRDefault="00C65B77" w:rsidP="00C65B77">
      <w:pPr>
        <w:pStyle w:val="afb"/>
        <w:numPr>
          <w:ilvl w:val="0"/>
          <w:numId w:val="8"/>
        </w:numPr>
        <w:ind w:firstLineChars="0"/>
        <w:rPr>
          <w:rFonts w:ascii="Times New Roman" w:hAnsi="Times New Roman"/>
          <w:szCs w:val="21"/>
        </w:rPr>
      </w:pPr>
      <w:r w:rsidRPr="00C65B77">
        <w:rPr>
          <w:rFonts w:ascii="Times New Roman" w:hAnsi="Times New Roman" w:hint="eastAsia"/>
          <w:szCs w:val="21"/>
        </w:rPr>
        <w:t>数据堂面向文本分类研究的中文新闻语料库</w:t>
      </w:r>
      <w:r w:rsidRPr="00C65B77">
        <w:rPr>
          <w:rFonts w:ascii="Times New Roman" w:hAnsi="Times New Roman" w:hint="eastAsia"/>
          <w:szCs w:val="21"/>
        </w:rPr>
        <w:t>http://more.datatang.com/data/13484</w:t>
      </w:r>
    </w:p>
    <w:p w:rsidR="00C65B77" w:rsidRPr="00C65B77" w:rsidRDefault="00C65B77" w:rsidP="00C65B77">
      <w:pPr>
        <w:pStyle w:val="afb"/>
        <w:numPr>
          <w:ilvl w:val="0"/>
          <w:numId w:val="8"/>
        </w:numPr>
        <w:ind w:firstLineChars="0"/>
        <w:rPr>
          <w:rFonts w:ascii="Times New Roman" w:hAnsi="Times New Roman"/>
          <w:szCs w:val="21"/>
        </w:rPr>
      </w:pPr>
      <w:r w:rsidRPr="00C65B77">
        <w:rPr>
          <w:rFonts w:ascii="Times New Roman" w:hAnsi="Times New Roman"/>
          <w:szCs w:val="21"/>
        </w:rPr>
        <w:t xml:space="preserve">Wu X, Fang L, Wang P, et al. Performance of using LDA for Chinese news text </w:t>
      </w:r>
      <w:r w:rsidRPr="00C65B77">
        <w:rPr>
          <w:rFonts w:ascii="Times New Roman" w:hAnsi="Times New Roman"/>
          <w:szCs w:val="21"/>
        </w:rPr>
        <w:lastRenderedPageBreak/>
        <w:t>classification[C]//Electrical and Computer Engineering (CCECE), 2015 IEEE 28th Canadian Conference on. IEEE, 2015: 1260-1264.</w:t>
      </w:r>
    </w:p>
    <w:p w:rsidR="00C65B77" w:rsidRPr="00C65B77" w:rsidRDefault="00C65B77" w:rsidP="00C65B77">
      <w:pPr>
        <w:pStyle w:val="afb"/>
        <w:numPr>
          <w:ilvl w:val="0"/>
          <w:numId w:val="8"/>
        </w:numPr>
        <w:snapToGrid w:val="0"/>
        <w:ind w:firstLineChars="0"/>
        <w:rPr>
          <w:rFonts w:ascii="Times New Roman" w:hAnsi="Times New Roman"/>
          <w:szCs w:val="21"/>
        </w:rPr>
      </w:pPr>
      <w:proofErr w:type="spellStart"/>
      <w:r w:rsidRPr="00C65B77">
        <w:rPr>
          <w:rFonts w:ascii="Times New Roman" w:hAnsi="Times New Roman"/>
          <w:szCs w:val="21"/>
        </w:rPr>
        <w:t>Joulin</w:t>
      </w:r>
      <w:proofErr w:type="spellEnd"/>
      <w:r w:rsidRPr="00C65B77">
        <w:rPr>
          <w:rFonts w:ascii="Times New Roman" w:hAnsi="Times New Roman"/>
          <w:szCs w:val="21"/>
        </w:rPr>
        <w:t xml:space="preserve"> A, Grave E, </w:t>
      </w:r>
      <w:proofErr w:type="spellStart"/>
      <w:r w:rsidRPr="00C65B77">
        <w:rPr>
          <w:rFonts w:ascii="Times New Roman" w:hAnsi="Times New Roman"/>
          <w:szCs w:val="21"/>
        </w:rPr>
        <w:t>Bojanowski</w:t>
      </w:r>
      <w:proofErr w:type="spellEnd"/>
      <w:r w:rsidRPr="00C65B77">
        <w:rPr>
          <w:rFonts w:ascii="Times New Roman" w:hAnsi="Times New Roman"/>
          <w:szCs w:val="21"/>
        </w:rPr>
        <w:t xml:space="preserve"> P, et al. Bag of tricks for efficient text </w:t>
      </w:r>
      <w:proofErr w:type="gramStart"/>
      <w:r w:rsidRPr="00C65B77">
        <w:rPr>
          <w:rFonts w:ascii="Times New Roman" w:hAnsi="Times New Roman"/>
          <w:szCs w:val="21"/>
        </w:rPr>
        <w:t>classification[</w:t>
      </w:r>
      <w:proofErr w:type="gramEnd"/>
      <w:r w:rsidRPr="00C65B77">
        <w:rPr>
          <w:rFonts w:ascii="Times New Roman" w:hAnsi="Times New Roman"/>
          <w:szCs w:val="21"/>
        </w:rPr>
        <w:t xml:space="preserve">J]. </w:t>
      </w:r>
      <w:proofErr w:type="spellStart"/>
      <w:proofErr w:type="gramStart"/>
      <w:r w:rsidRPr="00C65B77">
        <w:rPr>
          <w:rFonts w:ascii="Times New Roman" w:hAnsi="Times New Roman"/>
          <w:szCs w:val="21"/>
        </w:rPr>
        <w:t>arXiv</w:t>
      </w:r>
      <w:proofErr w:type="spellEnd"/>
      <w:proofErr w:type="gramEnd"/>
      <w:r w:rsidRPr="00C65B77">
        <w:rPr>
          <w:rFonts w:ascii="Times New Roman" w:hAnsi="Times New Roman"/>
          <w:szCs w:val="21"/>
        </w:rPr>
        <w:t xml:space="preserve"> preprint arXiv:1607.01759, 2016.</w:t>
      </w:r>
    </w:p>
    <w:p w:rsidR="00F31EA6" w:rsidRPr="00F31EA6" w:rsidRDefault="00F31EA6" w:rsidP="00F31EA6">
      <w:pPr>
        <w:rPr>
          <w:sz w:val="18"/>
          <w:szCs w:val="21"/>
        </w:rPr>
        <w:sectPr w:rsidR="00F31EA6" w:rsidRPr="00F31EA6" w:rsidSect="004B2A70">
          <w:headerReference w:type="even" r:id="rId36"/>
          <w:type w:val="continuous"/>
          <w:pgSz w:w="11419" w:h="15621" w:code="9"/>
          <w:pgMar w:top="1814" w:right="794" w:bottom="454" w:left="794" w:header="680" w:footer="454" w:gutter="0"/>
          <w:cols w:num="2" w:space="397"/>
          <w:docGrid w:type="lines" w:linePitch="290"/>
        </w:sectPr>
      </w:pPr>
    </w:p>
    <w:bookmarkEnd w:id="53"/>
    <w:p w:rsidR="0014790B" w:rsidRDefault="0014790B" w:rsidP="0014790B">
      <w:pPr>
        <w:rPr>
          <w:sz w:val="18"/>
          <w:szCs w:val="21"/>
        </w:rPr>
        <w:sectPr w:rsidR="0014790B" w:rsidSect="00F31EA6">
          <w:type w:val="continuous"/>
          <w:pgSz w:w="11419" w:h="15621" w:code="9"/>
          <w:pgMar w:top="1814" w:right="794" w:bottom="454" w:left="794" w:header="680" w:footer="454" w:gutter="0"/>
          <w:cols w:space="425"/>
          <w:docGrid w:type="lines" w:linePitch="290"/>
        </w:sectPr>
      </w:pPr>
    </w:p>
    <w:p w:rsidR="0014790B" w:rsidRDefault="0014790B" w:rsidP="004C685B">
      <w:pPr>
        <w:spacing w:line="240" w:lineRule="auto"/>
        <w:ind w:firstLine="0"/>
        <w:sectPr w:rsidR="0014790B" w:rsidSect="0014790B">
          <w:type w:val="continuous"/>
          <w:pgSz w:w="11419" w:h="15621" w:code="9"/>
          <w:pgMar w:top="1814" w:right="794" w:bottom="454" w:left="794" w:header="680" w:footer="454" w:gutter="0"/>
          <w:cols w:num="2" w:space="397"/>
          <w:docGrid w:type="lines" w:linePitch="290"/>
        </w:sectPr>
      </w:pPr>
    </w:p>
    <w:p w:rsidR="00C13CAC" w:rsidRDefault="00C13CAC">
      <w:pPr>
        <w:widowControl/>
        <w:snapToGrid/>
        <w:spacing w:line="240" w:lineRule="auto"/>
        <w:ind w:firstLine="0"/>
        <w:jc w:val="left"/>
      </w:pPr>
      <w:r>
        <w:lastRenderedPageBreak/>
        <w:br w:type="page"/>
      </w:r>
    </w:p>
    <w:p w:rsidR="00C13CAC" w:rsidRDefault="00C13CAC" w:rsidP="00C13CAC">
      <w:pPr>
        <w:spacing w:line="240" w:lineRule="auto"/>
        <w:ind w:firstLine="0"/>
        <w:sectPr w:rsidR="00C13CAC" w:rsidSect="0014790B">
          <w:type w:val="continuous"/>
          <w:pgSz w:w="11419" w:h="15621" w:code="9"/>
          <w:pgMar w:top="1814" w:right="794" w:bottom="454" w:left="794" w:header="680" w:footer="454" w:gutter="0"/>
          <w:cols w:num="2" w:space="397"/>
          <w:docGrid w:type="lines" w:linePitch="290"/>
        </w:sectPr>
      </w:pPr>
    </w:p>
    <w:p w:rsidR="00C13CAC" w:rsidRDefault="00C13CAC" w:rsidP="00C13CAC">
      <w:pPr>
        <w:spacing w:line="240" w:lineRule="auto"/>
        <w:ind w:firstLine="0"/>
        <w:rPr>
          <w:rFonts w:hint="eastAsia"/>
        </w:rPr>
      </w:pPr>
      <w:r>
        <w:rPr>
          <w:rFonts w:hint="eastAsia"/>
        </w:rPr>
        <w:lastRenderedPageBreak/>
        <w:t>联系人：牛坤</w:t>
      </w:r>
    </w:p>
    <w:p w:rsidR="00C13CAC" w:rsidRDefault="00C13CAC" w:rsidP="00C13CAC">
      <w:pPr>
        <w:spacing w:line="240" w:lineRule="auto"/>
        <w:ind w:firstLine="0"/>
        <w:rPr>
          <w:rFonts w:hint="eastAsia"/>
        </w:rPr>
      </w:pPr>
      <w:r>
        <w:rPr>
          <w:rFonts w:hint="eastAsia"/>
        </w:rPr>
        <w:t>通讯地址：上海市徐汇区梅陇路</w:t>
      </w:r>
      <w:r>
        <w:rPr>
          <w:rFonts w:hint="eastAsia"/>
        </w:rPr>
        <w:t>130</w:t>
      </w:r>
      <w:r>
        <w:rPr>
          <w:rFonts w:hint="eastAsia"/>
        </w:rPr>
        <w:t>号华东理工大学</w:t>
      </w:r>
    </w:p>
    <w:p w:rsidR="00C13CAC" w:rsidRDefault="00C13CAC" w:rsidP="00C13CAC">
      <w:pPr>
        <w:spacing w:line="240" w:lineRule="auto"/>
        <w:ind w:firstLine="0"/>
        <w:rPr>
          <w:rFonts w:hint="eastAsia"/>
        </w:rPr>
      </w:pPr>
      <w:r>
        <w:rPr>
          <w:rFonts w:hint="eastAsia"/>
        </w:rPr>
        <w:t>邮编：</w:t>
      </w:r>
      <w:r>
        <w:rPr>
          <w:rFonts w:hint="eastAsia"/>
        </w:rPr>
        <w:t>200237</w:t>
      </w:r>
    </w:p>
    <w:p w:rsidR="00C13CAC" w:rsidRDefault="00C13CAC" w:rsidP="00C13CAC">
      <w:pPr>
        <w:spacing w:line="240" w:lineRule="auto"/>
        <w:ind w:firstLine="0"/>
        <w:rPr>
          <w:rFonts w:hint="eastAsia"/>
        </w:rPr>
      </w:pPr>
      <w:r>
        <w:rPr>
          <w:rFonts w:hint="eastAsia"/>
        </w:rPr>
        <w:t>邮箱：</w:t>
      </w:r>
      <w:r>
        <w:rPr>
          <w:rFonts w:hint="eastAsia"/>
        </w:rPr>
        <w:t>niukun0813@163.com</w:t>
      </w:r>
    </w:p>
    <w:p w:rsidR="00906E77" w:rsidRPr="0014790B" w:rsidRDefault="00C13CAC" w:rsidP="00C13CAC">
      <w:pPr>
        <w:spacing w:line="240" w:lineRule="auto"/>
        <w:ind w:firstLine="0"/>
      </w:pPr>
      <w:r>
        <w:rPr>
          <w:rFonts w:hint="eastAsia"/>
        </w:rPr>
        <w:t>电话：</w:t>
      </w:r>
      <w:r>
        <w:rPr>
          <w:rFonts w:hint="eastAsia"/>
        </w:rPr>
        <w:t>15021597239</w:t>
      </w:r>
    </w:p>
    <w:sectPr w:rsidR="00906E77" w:rsidRPr="0014790B" w:rsidSect="00C13CAC">
      <w:type w:val="continuous"/>
      <w:pgSz w:w="11419" w:h="15621" w:code="9"/>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3AF" w:rsidRDefault="00AF33AF">
      <w:r>
        <w:separator/>
      </w:r>
    </w:p>
  </w:endnote>
  <w:endnote w:type="continuationSeparator" w:id="0">
    <w:p w:rsidR="00AF33AF" w:rsidRDefault="00AF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Arial Unicode MS"/>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大标宋简体">
    <w:altName w:val="方正舒体"/>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767C30" w:rsidRDefault="0078181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F4D88"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HtLgIAADQ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" strokeweight="1pt"/>
          </w:pict>
        </mc:Fallback>
      </mc:AlternateContent>
    </w:r>
    <w:r>
      <w:rPr>
        <w:rFonts w:eastAsia="方正小标宋简体" w:hint="eastAsia"/>
        <w:color w:val="000000"/>
        <w:sz w:val="15"/>
      </w:rPr>
      <w:t xml:space="preserve">                                </w:t>
    </w:r>
  </w:p>
  <w:p w:rsidR="00781811" w:rsidRDefault="00781811" w:rsidP="00767C30">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r>
      <w:rPr>
        <w:rFonts w:ascii="黑体" w:eastAsia="黑体" w:hint="eastAsia"/>
      </w:rPr>
      <w:t>牛坤</w:t>
    </w:r>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RDefault="0078181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3AF" w:rsidRDefault="00AF33AF">
      <w:pPr>
        <w:spacing w:after="80" w:line="240" w:lineRule="auto"/>
        <w:ind w:firstLine="0"/>
        <w:rPr>
          <w:u w:val="single"/>
        </w:rPr>
      </w:pPr>
      <w:r>
        <w:rPr>
          <w:rFonts w:hint="eastAsia"/>
          <w:u w:val="single"/>
        </w:rPr>
        <w:t xml:space="preserve">                    </w:t>
      </w:r>
    </w:p>
  </w:footnote>
  <w:footnote w:type="continuationSeparator" w:id="0">
    <w:p w:rsidR="00AF33AF" w:rsidRDefault="00AF33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7922CE">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24B09" id="Line 6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AK&#10;c+W8EwIAACkEAAAOAAAAAAAAAAAAAAAAAC4CAABkcnMvZTJvRG9jLnhtbFBLAQItABQABgAIAAAA&#10;IQAUspEu3gAAAAgBAAAPAAAAAAAAAAAAAAAAAG0EAABkcnMvZG93bnJldi54bWxQSwUGAAAAAAQA&#10;BADzAAAAeAU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2A68A2">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00E46A08"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3CDBB6" id="Line 5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"/>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8A1021" w:rsidRPr="008A1021">
      <w:rPr>
        <w:noProof/>
        <w:sz w:val="20"/>
        <w:lang w:val="zh-CN"/>
      </w:rPr>
      <w:t>3</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E470CD" w:rsidRDefault="00781811" w:rsidP="00E470CD">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C1B2D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8A1021">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C65B77">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8A1021" w:rsidRPr="008A1021">
      <w:rPr>
        <w:noProof/>
        <w:sz w:val="19"/>
        <w:lang w:val="zh-CN"/>
      </w:rPr>
      <w:t>6</w:t>
    </w:r>
    <w:r w:rsidRPr="004842FD">
      <w:rPr>
        <w:sz w:val="19"/>
      </w:rPr>
      <w:fldChar w:fldCharType="end"/>
    </w:r>
    <w:r>
      <w:rPr>
        <w:noProof/>
        <w:snapToGrid/>
        <w:sz w:val="20"/>
      </w:rPr>
      <mc:AlternateContent>
        <mc:Choice Requires="wps">
          <w:drawing>
            <wp:anchor distT="0" distB="0" distL="114300" distR="114300" simplePos="0" relativeHeight="251665408" behindDoc="0" locked="0" layoutInCell="1" allowOverlap="1" wp14:anchorId="29F7E847" wp14:editId="2696B4ED">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8A3793" id="Line 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BU&#10;c3ESEwIAACkEAAAOAAAAAAAAAAAAAAAAAC4CAABkcnMvZTJvRG9jLnhtbFBLAQItABQABgAIAAAA&#10;IQAUspEu3gAAAAgBAAAPAAAAAAAAAAAAAAAAAG0EAABkcnMvZG93bnJldi54bWxQSwUGAAAAAAQA&#10;BADzAAAAeAUAAAAA&#10;"/>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95FBB"/>
    <w:multiLevelType w:val="hybridMultilevel"/>
    <w:tmpl w:val="BEFC7538"/>
    <w:lvl w:ilvl="0" w:tplc="D3C6DA1A">
      <w:start w:val="1"/>
      <w:numFmt w:val="decimal"/>
      <w:lvlText w:val="%1."/>
      <w:lvlJc w:val="left"/>
      <w:pPr>
        <w:ind w:left="788" w:hanging="36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2">
    <w:nsid w:val="16DB0BC3"/>
    <w:multiLevelType w:val="hybridMultilevel"/>
    <w:tmpl w:val="34725EA6"/>
    <w:lvl w:ilvl="0" w:tplc="9BE41948">
      <w:start w:val="1"/>
      <w:numFmt w:val="lowerLetter"/>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tplc="D00AAF22">
      <w:start w:val="1"/>
      <w:numFmt w:val="decimal"/>
      <w:lvlText w:val="（%1）"/>
      <w:lvlJc w:val="left"/>
      <w:pPr>
        <w:ind w:left="1148" w:hanging="72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nsid w:val="6CEA0A0D"/>
    <w:multiLevelType w:val="hybridMultilevel"/>
    <w:tmpl w:val="28665442"/>
    <w:lvl w:ilvl="0" w:tplc="F3128622">
      <w:start w:val="1"/>
      <w:numFmt w:val="decimal"/>
      <w:lvlText w:val="%1."/>
      <w:lvlJc w:val="left"/>
      <w:pPr>
        <w:ind w:left="780" w:hanging="360"/>
      </w:pPr>
      <w:rPr>
        <w:rFonts w:ascii="Calibri" w:eastAsia="宋体" w:hAnsi="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o:colormru v:ext="edit" colors="#b2b2b2,#a4a4a4,#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23"/>
    <w:rsid w:val="00003646"/>
    <w:rsid w:val="00006440"/>
    <w:rsid w:val="0001029A"/>
    <w:rsid w:val="000108E7"/>
    <w:rsid w:val="00011807"/>
    <w:rsid w:val="00011D61"/>
    <w:rsid w:val="00012790"/>
    <w:rsid w:val="00014042"/>
    <w:rsid w:val="00014478"/>
    <w:rsid w:val="00015265"/>
    <w:rsid w:val="00015427"/>
    <w:rsid w:val="00015DBC"/>
    <w:rsid w:val="00015DF2"/>
    <w:rsid w:val="00016CF8"/>
    <w:rsid w:val="00021383"/>
    <w:rsid w:val="0002457F"/>
    <w:rsid w:val="00025144"/>
    <w:rsid w:val="000266D3"/>
    <w:rsid w:val="00030EF0"/>
    <w:rsid w:val="00032E1E"/>
    <w:rsid w:val="00033D42"/>
    <w:rsid w:val="00037D35"/>
    <w:rsid w:val="00040866"/>
    <w:rsid w:val="00040E00"/>
    <w:rsid w:val="0004391C"/>
    <w:rsid w:val="000449E0"/>
    <w:rsid w:val="00046345"/>
    <w:rsid w:val="000507FE"/>
    <w:rsid w:val="0005126D"/>
    <w:rsid w:val="00057B16"/>
    <w:rsid w:val="00060069"/>
    <w:rsid w:val="00061394"/>
    <w:rsid w:val="0006230B"/>
    <w:rsid w:val="000665C0"/>
    <w:rsid w:val="000670B1"/>
    <w:rsid w:val="0007088E"/>
    <w:rsid w:val="000708F3"/>
    <w:rsid w:val="0007384A"/>
    <w:rsid w:val="00076164"/>
    <w:rsid w:val="00083BA6"/>
    <w:rsid w:val="000840EC"/>
    <w:rsid w:val="000841F2"/>
    <w:rsid w:val="00086C3F"/>
    <w:rsid w:val="00090814"/>
    <w:rsid w:val="00091926"/>
    <w:rsid w:val="00093361"/>
    <w:rsid w:val="000935F6"/>
    <w:rsid w:val="00094378"/>
    <w:rsid w:val="00094F68"/>
    <w:rsid w:val="00095CE7"/>
    <w:rsid w:val="000A0C55"/>
    <w:rsid w:val="000A1A3B"/>
    <w:rsid w:val="000A1A4C"/>
    <w:rsid w:val="000A3623"/>
    <w:rsid w:val="000A4C5C"/>
    <w:rsid w:val="000A5F45"/>
    <w:rsid w:val="000A6803"/>
    <w:rsid w:val="000A689B"/>
    <w:rsid w:val="000A6E43"/>
    <w:rsid w:val="000A6FE4"/>
    <w:rsid w:val="000B1DE5"/>
    <w:rsid w:val="000B2B6C"/>
    <w:rsid w:val="000B2B8C"/>
    <w:rsid w:val="000B630B"/>
    <w:rsid w:val="000C02D8"/>
    <w:rsid w:val="000C1190"/>
    <w:rsid w:val="000C3944"/>
    <w:rsid w:val="000C53CB"/>
    <w:rsid w:val="000C5B73"/>
    <w:rsid w:val="000D2324"/>
    <w:rsid w:val="000D3736"/>
    <w:rsid w:val="000D76AB"/>
    <w:rsid w:val="000E3432"/>
    <w:rsid w:val="000E48C4"/>
    <w:rsid w:val="000E4EC5"/>
    <w:rsid w:val="000F44F1"/>
    <w:rsid w:val="000F7021"/>
    <w:rsid w:val="00100007"/>
    <w:rsid w:val="00100A37"/>
    <w:rsid w:val="00101224"/>
    <w:rsid w:val="00102175"/>
    <w:rsid w:val="00104B9B"/>
    <w:rsid w:val="00104C8E"/>
    <w:rsid w:val="0010658F"/>
    <w:rsid w:val="00110E13"/>
    <w:rsid w:val="0011165C"/>
    <w:rsid w:val="00114A58"/>
    <w:rsid w:val="001154AD"/>
    <w:rsid w:val="001174A2"/>
    <w:rsid w:val="00120775"/>
    <w:rsid w:val="001220E3"/>
    <w:rsid w:val="00124695"/>
    <w:rsid w:val="0012491E"/>
    <w:rsid w:val="001249E6"/>
    <w:rsid w:val="00124A00"/>
    <w:rsid w:val="00126FDE"/>
    <w:rsid w:val="00127045"/>
    <w:rsid w:val="00131AB2"/>
    <w:rsid w:val="00131C2F"/>
    <w:rsid w:val="00133182"/>
    <w:rsid w:val="001335D5"/>
    <w:rsid w:val="00134FB8"/>
    <w:rsid w:val="0013680C"/>
    <w:rsid w:val="00136BD4"/>
    <w:rsid w:val="00137A82"/>
    <w:rsid w:val="00140903"/>
    <w:rsid w:val="00143906"/>
    <w:rsid w:val="00144A50"/>
    <w:rsid w:val="00144DC5"/>
    <w:rsid w:val="00147565"/>
    <w:rsid w:val="0014763D"/>
    <w:rsid w:val="0014790B"/>
    <w:rsid w:val="00147FBB"/>
    <w:rsid w:val="00152F26"/>
    <w:rsid w:val="00153238"/>
    <w:rsid w:val="00153AAF"/>
    <w:rsid w:val="0015404C"/>
    <w:rsid w:val="0015475E"/>
    <w:rsid w:val="00154C2B"/>
    <w:rsid w:val="00154C58"/>
    <w:rsid w:val="00155DE6"/>
    <w:rsid w:val="001606C1"/>
    <w:rsid w:val="00161CE3"/>
    <w:rsid w:val="00162977"/>
    <w:rsid w:val="00170A07"/>
    <w:rsid w:val="00174493"/>
    <w:rsid w:val="001749A9"/>
    <w:rsid w:val="0017513D"/>
    <w:rsid w:val="0017591A"/>
    <w:rsid w:val="00176A9F"/>
    <w:rsid w:val="0018112D"/>
    <w:rsid w:val="00182124"/>
    <w:rsid w:val="0018264A"/>
    <w:rsid w:val="001855E3"/>
    <w:rsid w:val="0018618C"/>
    <w:rsid w:val="00187203"/>
    <w:rsid w:val="00187273"/>
    <w:rsid w:val="00193722"/>
    <w:rsid w:val="00195570"/>
    <w:rsid w:val="00195F1D"/>
    <w:rsid w:val="001977D8"/>
    <w:rsid w:val="001A2882"/>
    <w:rsid w:val="001A5106"/>
    <w:rsid w:val="001A51EE"/>
    <w:rsid w:val="001B1843"/>
    <w:rsid w:val="001B2A60"/>
    <w:rsid w:val="001B3E29"/>
    <w:rsid w:val="001B3FD4"/>
    <w:rsid w:val="001B40BF"/>
    <w:rsid w:val="001C032E"/>
    <w:rsid w:val="001C281E"/>
    <w:rsid w:val="001C3EB7"/>
    <w:rsid w:val="001C6B1D"/>
    <w:rsid w:val="001D194B"/>
    <w:rsid w:val="001D2666"/>
    <w:rsid w:val="001D67A8"/>
    <w:rsid w:val="001D6929"/>
    <w:rsid w:val="001E0300"/>
    <w:rsid w:val="001E2827"/>
    <w:rsid w:val="001E39B0"/>
    <w:rsid w:val="001E5EC7"/>
    <w:rsid w:val="001F030F"/>
    <w:rsid w:val="001F6957"/>
    <w:rsid w:val="001F7574"/>
    <w:rsid w:val="00200C9C"/>
    <w:rsid w:val="00200F49"/>
    <w:rsid w:val="002018FF"/>
    <w:rsid w:val="00204584"/>
    <w:rsid w:val="0020765D"/>
    <w:rsid w:val="002119FA"/>
    <w:rsid w:val="0021254A"/>
    <w:rsid w:val="002137EE"/>
    <w:rsid w:val="002152A8"/>
    <w:rsid w:val="00221F58"/>
    <w:rsid w:val="00223C9B"/>
    <w:rsid w:val="002247BD"/>
    <w:rsid w:val="002247E5"/>
    <w:rsid w:val="00227035"/>
    <w:rsid w:val="002351EB"/>
    <w:rsid w:val="00236891"/>
    <w:rsid w:val="00236C88"/>
    <w:rsid w:val="00241203"/>
    <w:rsid w:val="00242A62"/>
    <w:rsid w:val="002447C4"/>
    <w:rsid w:val="00250EC2"/>
    <w:rsid w:val="0025251B"/>
    <w:rsid w:val="00253617"/>
    <w:rsid w:val="002541F4"/>
    <w:rsid w:val="00256424"/>
    <w:rsid w:val="0026019E"/>
    <w:rsid w:val="0026285A"/>
    <w:rsid w:val="002637FE"/>
    <w:rsid w:val="00273506"/>
    <w:rsid w:val="00273E68"/>
    <w:rsid w:val="0027419A"/>
    <w:rsid w:val="002741A3"/>
    <w:rsid w:val="0027470A"/>
    <w:rsid w:val="00274B15"/>
    <w:rsid w:val="00275A4A"/>
    <w:rsid w:val="00277040"/>
    <w:rsid w:val="00277143"/>
    <w:rsid w:val="00280158"/>
    <w:rsid w:val="002802D1"/>
    <w:rsid w:val="00282133"/>
    <w:rsid w:val="00285662"/>
    <w:rsid w:val="00285A9D"/>
    <w:rsid w:val="0028644D"/>
    <w:rsid w:val="002865EB"/>
    <w:rsid w:val="002866E7"/>
    <w:rsid w:val="00287F50"/>
    <w:rsid w:val="00290A65"/>
    <w:rsid w:val="00293566"/>
    <w:rsid w:val="00293CA0"/>
    <w:rsid w:val="00293E2F"/>
    <w:rsid w:val="00293F02"/>
    <w:rsid w:val="002959EC"/>
    <w:rsid w:val="002967A6"/>
    <w:rsid w:val="002973BC"/>
    <w:rsid w:val="00297EA2"/>
    <w:rsid w:val="002A11DE"/>
    <w:rsid w:val="002A1A91"/>
    <w:rsid w:val="002A2443"/>
    <w:rsid w:val="002A48C7"/>
    <w:rsid w:val="002A51B9"/>
    <w:rsid w:val="002A68A2"/>
    <w:rsid w:val="002A7DFE"/>
    <w:rsid w:val="002B0CD6"/>
    <w:rsid w:val="002B0D31"/>
    <w:rsid w:val="002B1482"/>
    <w:rsid w:val="002B18FA"/>
    <w:rsid w:val="002B2877"/>
    <w:rsid w:val="002B39CF"/>
    <w:rsid w:val="002B3C3E"/>
    <w:rsid w:val="002B53E4"/>
    <w:rsid w:val="002B61C8"/>
    <w:rsid w:val="002C1F8C"/>
    <w:rsid w:val="002C3F1D"/>
    <w:rsid w:val="002C54DF"/>
    <w:rsid w:val="002D112A"/>
    <w:rsid w:val="002D142D"/>
    <w:rsid w:val="002D1435"/>
    <w:rsid w:val="002D49C5"/>
    <w:rsid w:val="002D49F6"/>
    <w:rsid w:val="002D52C1"/>
    <w:rsid w:val="002D5A28"/>
    <w:rsid w:val="002D7E30"/>
    <w:rsid w:val="002E2936"/>
    <w:rsid w:val="002E41FA"/>
    <w:rsid w:val="002E7FE6"/>
    <w:rsid w:val="002F2D03"/>
    <w:rsid w:val="00301F58"/>
    <w:rsid w:val="003020FF"/>
    <w:rsid w:val="00302DAD"/>
    <w:rsid w:val="003034B5"/>
    <w:rsid w:val="00305585"/>
    <w:rsid w:val="00310C1F"/>
    <w:rsid w:val="00311FD3"/>
    <w:rsid w:val="003132CC"/>
    <w:rsid w:val="00314972"/>
    <w:rsid w:val="00315439"/>
    <w:rsid w:val="00315FF9"/>
    <w:rsid w:val="00316B36"/>
    <w:rsid w:val="003225F7"/>
    <w:rsid w:val="003257E7"/>
    <w:rsid w:val="00325FE7"/>
    <w:rsid w:val="00326871"/>
    <w:rsid w:val="00326CB1"/>
    <w:rsid w:val="00327237"/>
    <w:rsid w:val="00327A49"/>
    <w:rsid w:val="003327D3"/>
    <w:rsid w:val="00332E05"/>
    <w:rsid w:val="003338BD"/>
    <w:rsid w:val="00334BD2"/>
    <w:rsid w:val="00335366"/>
    <w:rsid w:val="00340DBE"/>
    <w:rsid w:val="00343706"/>
    <w:rsid w:val="003446DB"/>
    <w:rsid w:val="0034767D"/>
    <w:rsid w:val="003502AC"/>
    <w:rsid w:val="00350641"/>
    <w:rsid w:val="003523E7"/>
    <w:rsid w:val="0035286D"/>
    <w:rsid w:val="0035497E"/>
    <w:rsid w:val="00355F6F"/>
    <w:rsid w:val="00356AA8"/>
    <w:rsid w:val="00356B57"/>
    <w:rsid w:val="00360463"/>
    <w:rsid w:val="003613CA"/>
    <w:rsid w:val="00364AE7"/>
    <w:rsid w:val="00373420"/>
    <w:rsid w:val="00373E73"/>
    <w:rsid w:val="0038039D"/>
    <w:rsid w:val="00380A07"/>
    <w:rsid w:val="00384081"/>
    <w:rsid w:val="00384E1A"/>
    <w:rsid w:val="00386AEF"/>
    <w:rsid w:val="00392035"/>
    <w:rsid w:val="00392350"/>
    <w:rsid w:val="00393D0E"/>
    <w:rsid w:val="00396754"/>
    <w:rsid w:val="00397E50"/>
    <w:rsid w:val="003A0471"/>
    <w:rsid w:val="003A05F6"/>
    <w:rsid w:val="003A3EE8"/>
    <w:rsid w:val="003A4281"/>
    <w:rsid w:val="003A69E5"/>
    <w:rsid w:val="003A7577"/>
    <w:rsid w:val="003A7A49"/>
    <w:rsid w:val="003B04BE"/>
    <w:rsid w:val="003B09F1"/>
    <w:rsid w:val="003B33C2"/>
    <w:rsid w:val="003B3B71"/>
    <w:rsid w:val="003B4CEF"/>
    <w:rsid w:val="003B57B2"/>
    <w:rsid w:val="003B5B82"/>
    <w:rsid w:val="003B6C57"/>
    <w:rsid w:val="003B7F91"/>
    <w:rsid w:val="003C22E1"/>
    <w:rsid w:val="003C41FB"/>
    <w:rsid w:val="003C4C77"/>
    <w:rsid w:val="003C68B7"/>
    <w:rsid w:val="003D283B"/>
    <w:rsid w:val="003D50D4"/>
    <w:rsid w:val="003D5AD3"/>
    <w:rsid w:val="003D6B34"/>
    <w:rsid w:val="003D7F81"/>
    <w:rsid w:val="003E46DD"/>
    <w:rsid w:val="003E528B"/>
    <w:rsid w:val="003E562B"/>
    <w:rsid w:val="003E7D74"/>
    <w:rsid w:val="003F141D"/>
    <w:rsid w:val="003F1DA4"/>
    <w:rsid w:val="003F38C9"/>
    <w:rsid w:val="003F3D26"/>
    <w:rsid w:val="003F3D6E"/>
    <w:rsid w:val="003F3E2D"/>
    <w:rsid w:val="003F4415"/>
    <w:rsid w:val="004016A3"/>
    <w:rsid w:val="0040243F"/>
    <w:rsid w:val="00403353"/>
    <w:rsid w:val="00403D74"/>
    <w:rsid w:val="004055D5"/>
    <w:rsid w:val="004113FE"/>
    <w:rsid w:val="004124B3"/>
    <w:rsid w:val="004143A9"/>
    <w:rsid w:val="00417F2F"/>
    <w:rsid w:val="00420DF2"/>
    <w:rsid w:val="004228D3"/>
    <w:rsid w:val="004316F6"/>
    <w:rsid w:val="00434567"/>
    <w:rsid w:val="00435427"/>
    <w:rsid w:val="00436630"/>
    <w:rsid w:val="00442A5A"/>
    <w:rsid w:val="00443BAD"/>
    <w:rsid w:val="00444F35"/>
    <w:rsid w:val="004474AB"/>
    <w:rsid w:val="004526C5"/>
    <w:rsid w:val="00457AFD"/>
    <w:rsid w:val="00460FA0"/>
    <w:rsid w:val="00464117"/>
    <w:rsid w:val="00464C3C"/>
    <w:rsid w:val="004651A0"/>
    <w:rsid w:val="00465F4A"/>
    <w:rsid w:val="004675A1"/>
    <w:rsid w:val="00471D4C"/>
    <w:rsid w:val="00473AE6"/>
    <w:rsid w:val="00474122"/>
    <w:rsid w:val="0047671E"/>
    <w:rsid w:val="004842FD"/>
    <w:rsid w:val="00486B73"/>
    <w:rsid w:val="00493C31"/>
    <w:rsid w:val="00494281"/>
    <w:rsid w:val="00496B7F"/>
    <w:rsid w:val="00496EA3"/>
    <w:rsid w:val="0049729D"/>
    <w:rsid w:val="00497364"/>
    <w:rsid w:val="004A1F43"/>
    <w:rsid w:val="004A2C30"/>
    <w:rsid w:val="004A4E07"/>
    <w:rsid w:val="004A6A71"/>
    <w:rsid w:val="004B0546"/>
    <w:rsid w:val="004B0CE8"/>
    <w:rsid w:val="004B0EE6"/>
    <w:rsid w:val="004B2A70"/>
    <w:rsid w:val="004B2CED"/>
    <w:rsid w:val="004B32EE"/>
    <w:rsid w:val="004B47DF"/>
    <w:rsid w:val="004B5997"/>
    <w:rsid w:val="004B6BA8"/>
    <w:rsid w:val="004C101A"/>
    <w:rsid w:val="004C3B80"/>
    <w:rsid w:val="004C685B"/>
    <w:rsid w:val="004C705A"/>
    <w:rsid w:val="004D1AA1"/>
    <w:rsid w:val="004D1D5D"/>
    <w:rsid w:val="004D5203"/>
    <w:rsid w:val="004D5737"/>
    <w:rsid w:val="004D7F68"/>
    <w:rsid w:val="004E1513"/>
    <w:rsid w:val="004E2068"/>
    <w:rsid w:val="004E20D7"/>
    <w:rsid w:val="004E2E7E"/>
    <w:rsid w:val="004E3D74"/>
    <w:rsid w:val="004E6366"/>
    <w:rsid w:val="004E6C20"/>
    <w:rsid w:val="004F0943"/>
    <w:rsid w:val="004F3C7E"/>
    <w:rsid w:val="004F5297"/>
    <w:rsid w:val="004F54CB"/>
    <w:rsid w:val="00501C9A"/>
    <w:rsid w:val="00503B30"/>
    <w:rsid w:val="0050403B"/>
    <w:rsid w:val="00504539"/>
    <w:rsid w:val="00505796"/>
    <w:rsid w:val="005101E2"/>
    <w:rsid w:val="005133D1"/>
    <w:rsid w:val="00514647"/>
    <w:rsid w:val="00514BCD"/>
    <w:rsid w:val="00520EAB"/>
    <w:rsid w:val="005211F8"/>
    <w:rsid w:val="005221E8"/>
    <w:rsid w:val="00527FCA"/>
    <w:rsid w:val="005304E7"/>
    <w:rsid w:val="00535988"/>
    <w:rsid w:val="005458B1"/>
    <w:rsid w:val="005459A9"/>
    <w:rsid w:val="00545C15"/>
    <w:rsid w:val="00546E5C"/>
    <w:rsid w:val="005471EA"/>
    <w:rsid w:val="0055196D"/>
    <w:rsid w:val="00554074"/>
    <w:rsid w:val="005573DB"/>
    <w:rsid w:val="00561DEE"/>
    <w:rsid w:val="00561E56"/>
    <w:rsid w:val="005667D4"/>
    <w:rsid w:val="0056738F"/>
    <w:rsid w:val="005750F1"/>
    <w:rsid w:val="00581A0F"/>
    <w:rsid w:val="00583A2D"/>
    <w:rsid w:val="005843F4"/>
    <w:rsid w:val="00584890"/>
    <w:rsid w:val="00584BF2"/>
    <w:rsid w:val="00585777"/>
    <w:rsid w:val="005901B3"/>
    <w:rsid w:val="00590C0B"/>
    <w:rsid w:val="00592473"/>
    <w:rsid w:val="00593AF3"/>
    <w:rsid w:val="00594091"/>
    <w:rsid w:val="005A09EC"/>
    <w:rsid w:val="005A2C35"/>
    <w:rsid w:val="005A3727"/>
    <w:rsid w:val="005A629B"/>
    <w:rsid w:val="005A670A"/>
    <w:rsid w:val="005A7B7B"/>
    <w:rsid w:val="005B067B"/>
    <w:rsid w:val="005B1473"/>
    <w:rsid w:val="005B25D0"/>
    <w:rsid w:val="005B305A"/>
    <w:rsid w:val="005B343D"/>
    <w:rsid w:val="005B3D4E"/>
    <w:rsid w:val="005B4583"/>
    <w:rsid w:val="005B7BED"/>
    <w:rsid w:val="005C0692"/>
    <w:rsid w:val="005C3130"/>
    <w:rsid w:val="005C3AC4"/>
    <w:rsid w:val="005C4923"/>
    <w:rsid w:val="005C7E7A"/>
    <w:rsid w:val="005D306F"/>
    <w:rsid w:val="005D4721"/>
    <w:rsid w:val="005E0181"/>
    <w:rsid w:val="005E10AC"/>
    <w:rsid w:val="005E1262"/>
    <w:rsid w:val="005E1F0A"/>
    <w:rsid w:val="005E388A"/>
    <w:rsid w:val="005E38D2"/>
    <w:rsid w:val="005F4A84"/>
    <w:rsid w:val="005F4D41"/>
    <w:rsid w:val="005F4F19"/>
    <w:rsid w:val="005F5462"/>
    <w:rsid w:val="005F5B6B"/>
    <w:rsid w:val="00600D94"/>
    <w:rsid w:val="0060338F"/>
    <w:rsid w:val="00603E10"/>
    <w:rsid w:val="00607F50"/>
    <w:rsid w:val="006128A5"/>
    <w:rsid w:val="00612DE0"/>
    <w:rsid w:val="0061493A"/>
    <w:rsid w:val="00615300"/>
    <w:rsid w:val="0062035A"/>
    <w:rsid w:val="00620457"/>
    <w:rsid w:val="00620D39"/>
    <w:rsid w:val="006221D2"/>
    <w:rsid w:val="0063118A"/>
    <w:rsid w:val="006313E3"/>
    <w:rsid w:val="00631EA7"/>
    <w:rsid w:val="00635AFA"/>
    <w:rsid w:val="006360C9"/>
    <w:rsid w:val="00637523"/>
    <w:rsid w:val="006403A2"/>
    <w:rsid w:val="00640B74"/>
    <w:rsid w:val="006435B0"/>
    <w:rsid w:val="00644C6E"/>
    <w:rsid w:val="0064661F"/>
    <w:rsid w:val="00646F31"/>
    <w:rsid w:val="00651AB8"/>
    <w:rsid w:val="00651AD3"/>
    <w:rsid w:val="00651D0E"/>
    <w:rsid w:val="00652EEE"/>
    <w:rsid w:val="00655EC4"/>
    <w:rsid w:val="00662C79"/>
    <w:rsid w:val="00665196"/>
    <w:rsid w:val="00665707"/>
    <w:rsid w:val="0067045C"/>
    <w:rsid w:val="006704E6"/>
    <w:rsid w:val="006733C2"/>
    <w:rsid w:val="0067409B"/>
    <w:rsid w:val="006751E7"/>
    <w:rsid w:val="00677337"/>
    <w:rsid w:val="006778AF"/>
    <w:rsid w:val="006800A9"/>
    <w:rsid w:val="00682A95"/>
    <w:rsid w:val="00682B2A"/>
    <w:rsid w:val="0068389A"/>
    <w:rsid w:val="00683BB5"/>
    <w:rsid w:val="00686E5F"/>
    <w:rsid w:val="006903D2"/>
    <w:rsid w:val="00692A32"/>
    <w:rsid w:val="00692B1C"/>
    <w:rsid w:val="006946A4"/>
    <w:rsid w:val="00697326"/>
    <w:rsid w:val="006976BE"/>
    <w:rsid w:val="006A15DE"/>
    <w:rsid w:val="006A25B3"/>
    <w:rsid w:val="006A37D7"/>
    <w:rsid w:val="006A62E7"/>
    <w:rsid w:val="006A7011"/>
    <w:rsid w:val="006B2ED4"/>
    <w:rsid w:val="006B4394"/>
    <w:rsid w:val="006B4841"/>
    <w:rsid w:val="006B5774"/>
    <w:rsid w:val="006B60D3"/>
    <w:rsid w:val="006B6510"/>
    <w:rsid w:val="006C0D27"/>
    <w:rsid w:val="006C132D"/>
    <w:rsid w:val="006C47EE"/>
    <w:rsid w:val="006C53A1"/>
    <w:rsid w:val="006C5A53"/>
    <w:rsid w:val="006C648C"/>
    <w:rsid w:val="006C6AEF"/>
    <w:rsid w:val="006C730A"/>
    <w:rsid w:val="006D0D15"/>
    <w:rsid w:val="006D1139"/>
    <w:rsid w:val="006D1BE7"/>
    <w:rsid w:val="006D34D9"/>
    <w:rsid w:val="006D6D2E"/>
    <w:rsid w:val="006E38FB"/>
    <w:rsid w:val="006E3DD1"/>
    <w:rsid w:val="006E7C4A"/>
    <w:rsid w:val="006E7D87"/>
    <w:rsid w:val="006F0041"/>
    <w:rsid w:val="006F0808"/>
    <w:rsid w:val="006F0DED"/>
    <w:rsid w:val="006F2DBF"/>
    <w:rsid w:val="006F3448"/>
    <w:rsid w:val="006F3743"/>
    <w:rsid w:val="006F5995"/>
    <w:rsid w:val="006F6141"/>
    <w:rsid w:val="00700289"/>
    <w:rsid w:val="00703F90"/>
    <w:rsid w:val="00705FD6"/>
    <w:rsid w:val="0071023B"/>
    <w:rsid w:val="0071161B"/>
    <w:rsid w:val="00712416"/>
    <w:rsid w:val="007136A4"/>
    <w:rsid w:val="00717D46"/>
    <w:rsid w:val="007219A2"/>
    <w:rsid w:val="007224E9"/>
    <w:rsid w:val="00722B0B"/>
    <w:rsid w:val="007277DE"/>
    <w:rsid w:val="007301C6"/>
    <w:rsid w:val="00733030"/>
    <w:rsid w:val="00734B41"/>
    <w:rsid w:val="00734D4E"/>
    <w:rsid w:val="0073526A"/>
    <w:rsid w:val="00735BBB"/>
    <w:rsid w:val="00737A09"/>
    <w:rsid w:val="00737EE3"/>
    <w:rsid w:val="00740C5B"/>
    <w:rsid w:val="007454CB"/>
    <w:rsid w:val="007524A1"/>
    <w:rsid w:val="00753430"/>
    <w:rsid w:val="007537A3"/>
    <w:rsid w:val="00754500"/>
    <w:rsid w:val="00756014"/>
    <w:rsid w:val="00756662"/>
    <w:rsid w:val="0076285D"/>
    <w:rsid w:val="00762CE4"/>
    <w:rsid w:val="00763017"/>
    <w:rsid w:val="00767C30"/>
    <w:rsid w:val="0077031F"/>
    <w:rsid w:val="00770A11"/>
    <w:rsid w:val="007803F9"/>
    <w:rsid w:val="00781811"/>
    <w:rsid w:val="00781953"/>
    <w:rsid w:val="00782B5A"/>
    <w:rsid w:val="007837F5"/>
    <w:rsid w:val="007847C4"/>
    <w:rsid w:val="00791ED4"/>
    <w:rsid w:val="007922CE"/>
    <w:rsid w:val="007961AA"/>
    <w:rsid w:val="007966B6"/>
    <w:rsid w:val="007A2D59"/>
    <w:rsid w:val="007A389B"/>
    <w:rsid w:val="007B2DBE"/>
    <w:rsid w:val="007B2DEB"/>
    <w:rsid w:val="007B34C4"/>
    <w:rsid w:val="007B34C6"/>
    <w:rsid w:val="007B3A61"/>
    <w:rsid w:val="007B3E99"/>
    <w:rsid w:val="007B50ED"/>
    <w:rsid w:val="007B7A74"/>
    <w:rsid w:val="007C1EC3"/>
    <w:rsid w:val="007C3E04"/>
    <w:rsid w:val="007C3FD1"/>
    <w:rsid w:val="007C4A70"/>
    <w:rsid w:val="007C5CCB"/>
    <w:rsid w:val="007C7993"/>
    <w:rsid w:val="007D124C"/>
    <w:rsid w:val="007D327A"/>
    <w:rsid w:val="007D4E1A"/>
    <w:rsid w:val="007D619B"/>
    <w:rsid w:val="007E08D1"/>
    <w:rsid w:val="007E2D16"/>
    <w:rsid w:val="007E4A5C"/>
    <w:rsid w:val="007E5666"/>
    <w:rsid w:val="007E74BA"/>
    <w:rsid w:val="007E7D39"/>
    <w:rsid w:val="007F00EB"/>
    <w:rsid w:val="007F0337"/>
    <w:rsid w:val="007F2E32"/>
    <w:rsid w:val="007F33B1"/>
    <w:rsid w:val="007F3854"/>
    <w:rsid w:val="007F3BEB"/>
    <w:rsid w:val="007F5677"/>
    <w:rsid w:val="007F5882"/>
    <w:rsid w:val="008000EC"/>
    <w:rsid w:val="00803AE8"/>
    <w:rsid w:val="008043E4"/>
    <w:rsid w:val="00804737"/>
    <w:rsid w:val="00804D9D"/>
    <w:rsid w:val="008059A0"/>
    <w:rsid w:val="00805BA9"/>
    <w:rsid w:val="00805D2F"/>
    <w:rsid w:val="00806408"/>
    <w:rsid w:val="00806C94"/>
    <w:rsid w:val="00807AD4"/>
    <w:rsid w:val="00807E83"/>
    <w:rsid w:val="00810988"/>
    <w:rsid w:val="008119D8"/>
    <w:rsid w:val="00811F1A"/>
    <w:rsid w:val="00811F7C"/>
    <w:rsid w:val="0081382E"/>
    <w:rsid w:val="00813A02"/>
    <w:rsid w:val="008147C1"/>
    <w:rsid w:val="00817181"/>
    <w:rsid w:val="00820ABF"/>
    <w:rsid w:val="0082128B"/>
    <w:rsid w:val="00823114"/>
    <w:rsid w:val="00825F7B"/>
    <w:rsid w:val="00826070"/>
    <w:rsid w:val="00830DB3"/>
    <w:rsid w:val="00831390"/>
    <w:rsid w:val="00832708"/>
    <w:rsid w:val="00832A60"/>
    <w:rsid w:val="00833AE6"/>
    <w:rsid w:val="0084082E"/>
    <w:rsid w:val="008416CE"/>
    <w:rsid w:val="00841BDD"/>
    <w:rsid w:val="0084250D"/>
    <w:rsid w:val="00842835"/>
    <w:rsid w:val="00842925"/>
    <w:rsid w:val="008434BF"/>
    <w:rsid w:val="00843DB7"/>
    <w:rsid w:val="00843E8A"/>
    <w:rsid w:val="00844763"/>
    <w:rsid w:val="00845FFB"/>
    <w:rsid w:val="00854556"/>
    <w:rsid w:val="00863510"/>
    <w:rsid w:val="00865A65"/>
    <w:rsid w:val="00865D0A"/>
    <w:rsid w:val="008667DF"/>
    <w:rsid w:val="008678EC"/>
    <w:rsid w:val="00870A18"/>
    <w:rsid w:val="00877F3E"/>
    <w:rsid w:val="00880E03"/>
    <w:rsid w:val="00883BE5"/>
    <w:rsid w:val="00884271"/>
    <w:rsid w:val="00884BFF"/>
    <w:rsid w:val="00884E7D"/>
    <w:rsid w:val="008850D3"/>
    <w:rsid w:val="00885E31"/>
    <w:rsid w:val="008878B3"/>
    <w:rsid w:val="00892C60"/>
    <w:rsid w:val="008939C2"/>
    <w:rsid w:val="00894972"/>
    <w:rsid w:val="008A1021"/>
    <w:rsid w:val="008A3351"/>
    <w:rsid w:val="008A33F2"/>
    <w:rsid w:val="008A3640"/>
    <w:rsid w:val="008A680A"/>
    <w:rsid w:val="008A78B2"/>
    <w:rsid w:val="008B0E03"/>
    <w:rsid w:val="008B2183"/>
    <w:rsid w:val="008B277A"/>
    <w:rsid w:val="008B4FAD"/>
    <w:rsid w:val="008B63F7"/>
    <w:rsid w:val="008C00E3"/>
    <w:rsid w:val="008C4013"/>
    <w:rsid w:val="008C569C"/>
    <w:rsid w:val="008C699C"/>
    <w:rsid w:val="008C7E30"/>
    <w:rsid w:val="008D1674"/>
    <w:rsid w:val="008D21B7"/>
    <w:rsid w:val="008D2255"/>
    <w:rsid w:val="008D284F"/>
    <w:rsid w:val="008D53CB"/>
    <w:rsid w:val="008D7DFA"/>
    <w:rsid w:val="008E2091"/>
    <w:rsid w:val="008E308A"/>
    <w:rsid w:val="008E336F"/>
    <w:rsid w:val="008E71EE"/>
    <w:rsid w:val="008F18AD"/>
    <w:rsid w:val="008F1A65"/>
    <w:rsid w:val="008F3A7E"/>
    <w:rsid w:val="00904DE3"/>
    <w:rsid w:val="00905557"/>
    <w:rsid w:val="009065D6"/>
    <w:rsid w:val="00906E77"/>
    <w:rsid w:val="00910564"/>
    <w:rsid w:val="009106C4"/>
    <w:rsid w:val="009120F3"/>
    <w:rsid w:val="00914AE4"/>
    <w:rsid w:val="00914D39"/>
    <w:rsid w:val="00915506"/>
    <w:rsid w:val="00920A49"/>
    <w:rsid w:val="00920EFC"/>
    <w:rsid w:val="009210DA"/>
    <w:rsid w:val="00923F08"/>
    <w:rsid w:val="00924785"/>
    <w:rsid w:val="00924A88"/>
    <w:rsid w:val="0093180C"/>
    <w:rsid w:val="0093487F"/>
    <w:rsid w:val="00936D61"/>
    <w:rsid w:val="00936FAD"/>
    <w:rsid w:val="0094132F"/>
    <w:rsid w:val="009474CF"/>
    <w:rsid w:val="00947E78"/>
    <w:rsid w:val="00953865"/>
    <w:rsid w:val="00954948"/>
    <w:rsid w:val="00955470"/>
    <w:rsid w:val="00955A0B"/>
    <w:rsid w:val="00960B63"/>
    <w:rsid w:val="00961E83"/>
    <w:rsid w:val="009624D1"/>
    <w:rsid w:val="009625EA"/>
    <w:rsid w:val="00963C27"/>
    <w:rsid w:val="00967C82"/>
    <w:rsid w:val="00967D88"/>
    <w:rsid w:val="0097281E"/>
    <w:rsid w:val="00977DC6"/>
    <w:rsid w:val="00980ADE"/>
    <w:rsid w:val="00981474"/>
    <w:rsid w:val="00992C39"/>
    <w:rsid w:val="00993A9C"/>
    <w:rsid w:val="00993B03"/>
    <w:rsid w:val="009A3803"/>
    <w:rsid w:val="009A3EBA"/>
    <w:rsid w:val="009A57EE"/>
    <w:rsid w:val="009A5B20"/>
    <w:rsid w:val="009A634A"/>
    <w:rsid w:val="009B1883"/>
    <w:rsid w:val="009B1DC4"/>
    <w:rsid w:val="009B2198"/>
    <w:rsid w:val="009B29A8"/>
    <w:rsid w:val="009B4C5E"/>
    <w:rsid w:val="009B4C7D"/>
    <w:rsid w:val="009C175B"/>
    <w:rsid w:val="009C2552"/>
    <w:rsid w:val="009C4900"/>
    <w:rsid w:val="009D1395"/>
    <w:rsid w:val="009D4781"/>
    <w:rsid w:val="009D6401"/>
    <w:rsid w:val="009D7101"/>
    <w:rsid w:val="009E0333"/>
    <w:rsid w:val="009E17E8"/>
    <w:rsid w:val="009E4DF3"/>
    <w:rsid w:val="009E7405"/>
    <w:rsid w:val="009E74C9"/>
    <w:rsid w:val="009E7DB6"/>
    <w:rsid w:val="009F09C9"/>
    <w:rsid w:val="009F3940"/>
    <w:rsid w:val="009F596A"/>
    <w:rsid w:val="009F5B22"/>
    <w:rsid w:val="00A0199E"/>
    <w:rsid w:val="00A038C9"/>
    <w:rsid w:val="00A04C2D"/>
    <w:rsid w:val="00A074CD"/>
    <w:rsid w:val="00A106D5"/>
    <w:rsid w:val="00A11088"/>
    <w:rsid w:val="00A12F55"/>
    <w:rsid w:val="00A13B93"/>
    <w:rsid w:val="00A14279"/>
    <w:rsid w:val="00A15168"/>
    <w:rsid w:val="00A22765"/>
    <w:rsid w:val="00A2334D"/>
    <w:rsid w:val="00A23D1A"/>
    <w:rsid w:val="00A24505"/>
    <w:rsid w:val="00A24C44"/>
    <w:rsid w:val="00A24F2B"/>
    <w:rsid w:val="00A26239"/>
    <w:rsid w:val="00A264F0"/>
    <w:rsid w:val="00A26A74"/>
    <w:rsid w:val="00A26B36"/>
    <w:rsid w:val="00A26B4B"/>
    <w:rsid w:val="00A308C3"/>
    <w:rsid w:val="00A341BC"/>
    <w:rsid w:val="00A40575"/>
    <w:rsid w:val="00A43D67"/>
    <w:rsid w:val="00A44C9E"/>
    <w:rsid w:val="00A45B22"/>
    <w:rsid w:val="00A5054E"/>
    <w:rsid w:val="00A50C05"/>
    <w:rsid w:val="00A51A98"/>
    <w:rsid w:val="00A5391D"/>
    <w:rsid w:val="00A60D42"/>
    <w:rsid w:val="00A61420"/>
    <w:rsid w:val="00A61526"/>
    <w:rsid w:val="00A6214A"/>
    <w:rsid w:val="00A66A25"/>
    <w:rsid w:val="00A67730"/>
    <w:rsid w:val="00A74DB1"/>
    <w:rsid w:val="00A75E47"/>
    <w:rsid w:val="00A77894"/>
    <w:rsid w:val="00A80F94"/>
    <w:rsid w:val="00A83735"/>
    <w:rsid w:val="00A839B0"/>
    <w:rsid w:val="00A9485D"/>
    <w:rsid w:val="00A950EC"/>
    <w:rsid w:val="00A9701C"/>
    <w:rsid w:val="00AA0556"/>
    <w:rsid w:val="00AA27AA"/>
    <w:rsid w:val="00AA3AB7"/>
    <w:rsid w:val="00AA51B6"/>
    <w:rsid w:val="00AA5974"/>
    <w:rsid w:val="00AA6FF4"/>
    <w:rsid w:val="00AB02B2"/>
    <w:rsid w:val="00AB0947"/>
    <w:rsid w:val="00AB2830"/>
    <w:rsid w:val="00AB29F0"/>
    <w:rsid w:val="00AB3B14"/>
    <w:rsid w:val="00AB4562"/>
    <w:rsid w:val="00AB5A1A"/>
    <w:rsid w:val="00AB6128"/>
    <w:rsid w:val="00AB766B"/>
    <w:rsid w:val="00AC1E7A"/>
    <w:rsid w:val="00AC23EB"/>
    <w:rsid w:val="00AC2B51"/>
    <w:rsid w:val="00AC59F7"/>
    <w:rsid w:val="00AC7F27"/>
    <w:rsid w:val="00AD1630"/>
    <w:rsid w:val="00AD2A60"/>
    <w:rsid w:val="00AD3697"/>
    <w:rsid w:val="00AD55C3"/>
    <w:rsid w:val="00AE0CD4"/>
    <w:rsid w:val="00AE12B6"/>
    <w:rsid w:val="00AE2ECE"/>
    <w:rsid w:val="00AE359A"/>
    <w:rsid w:val="00AE75FA"/>
    <w:rsid w:val="00AE78D0"/>
    <w:rsid w:val="00AF33AF"/>
    <w:rsid w:val="00AF37C7"/>
    <w:rsid w:val="00AF56A2"/>
    <w:rsid w:val="00B0071E"/>
    <w:rsid w:val="00B00D32"/>
    <w:rsid w:val="00B00FBC"/>
    <w:rsid w:val="00B02904"/>
    <w:rsid w:val="00B042B3"/>
    <w:rsid w:val="00B0479D"/>
    <w:rsid w:val="00B04E02"/>
    <w:rsid w:val="00B06148"/>
    <w:rsid w:val="00B06BDC"/>
    <w:rsid w:val="00B070DC"/>
    <w:rsid w:val="00B07B35"/>
    <w:rsid w:val="00B10A0B"/>
    <w:rsid w:val="00B149D3"/>
    <w:rsid w:val="00B15B01"/>
    <w:rsid w:val="00B164D4"/>
    <w:rsid w:val="00B16EE2"/>
    <w:rsid w:val="00B17711"/>
    <w:rsid w:val="00B17CFE"/>
    <w:rsid w:val="00B17EA2"/>
    <w:rsid w:val="00B202B9"/>
    <w:rsid w:val="00B21986"/>
    <w:rsid w:val="00B21B5A"/>
    <w:rsid w:val="00B226A3"/>
    <w:rsid w:val="00B2291D"/>
    <w:rsid w:val="00B22D97"/>
    <w:rsid w:val="00B25826"/>
    <w:rsid w:val="00B25D37"/>
    <w:rsid w:val="00B27F18"/>
    <w:rsid w:val="00B30D9D"/>
    <w:rsid w:val="00B32F49"/>
    <w:rsid w:val="00B3746F"/>
    <w:rsid w:val="00B42BFA"/>
    <w:rsid w:val="00B43945"/>
    <w:rsid w:val="00B4404D"/>
    <w:rsid w:val="00B440D4"/>
    <w:rsid w:val="00B4486E"/>
    <w:rsid w:val="00B51BF9"/>
    <w:rsid w:val="00B52520"/>
    <w:rsid w:val="00B53CEA"/>
    <w:rsid w:val="00B54915"/>
    <w:rsid w:val="00B54EE6"/>
    <w:rsid w:val="00B5769F"/>
    <w:rsid w:val="00B57CFA"/>
    <w:rsid w:val="00B606C9"/>
    <w:rsid w:val="00B629BA"/>
    <w:rsid w:val="00B64B89"/>
    <w:rsid w:val="00B64ED8"/>
    <w:rsid w:val="00B70878"/>
    <w:rsid w:val="00B70DB4"/>
    <w:rsid w:val="00B72838"/>
    <w:rsid w:val="00B72B55"/>
    <w:rsid w:val="00B72F5B"/>
    <w:rsid w:val="00B758A1"/>
    <w:rsid w:val="00B75D9A"/>
    <w:rsid w:val="00B75F70"/>
    <w:rsid w:val="00B815F2"/>
    <w:rsid w:val="00B82D4F"/>
    <w:rsid w:val="00B83C93"/>
    <w:rsid w:val="00B84000"/>
    <w:rsid w:val="00B84235"/>
    <w:rsid w:val="00B85075"/>
    <w:rsid w:val="00B87835"/>
    <w:rsid w:val="00B9093E"/>
    <w:rsid w:val="00B96812"/>
    <w:rsid w:val="00BA03D8"/>
    <w:rsid w:val="00BA1D63"/>
    <w:rsid w:val="00BA2660"/>
    <w:rsid w:val="00BA49B4"/>
    <w:rsid w:val="00BA4FED"/>
    <w:rsid w:val="00BB038C"/>
    <w:rsid w:val="00BB34CA"/>
    <w:rsid w:val="00BB4004"/>
    <w:rsid w:val="00BB5743"/>
    <w:rsid w:val="00BB7556"/>
    <w:rsid w:val="00BC1A80"/>
    <w:rsid w:val="00BC1E88"/>
    <w:rsid w:val="00BC2387"/>
    <w:rsid w:val="00BC3A0A"/>
    <w:rsid w:val="00BC6EC8"/>
    <w:rsid w:val="00BC7620"/>
    <w:rsid w:val="00BD01E9"/>
    <w:rsid w:val="00BD6AF5"/>
    <w:rsid w:val="00BE14C2"/>
    <w:rsid w:val="00BE1A51"/>
    <w:rsid w:val="00BE1DC6"/>
    <w:rsid w:val="00BE211B"/>
    <w:rsid w:val="00BE254C"/>
    <w:rsid w:val="00BE25BE"/>
    <w:rsid w:val="00BE3111"/>
    <w:rsid w:val="00BE6660"/>
    <w:rsid w:val="00BF17B8"/>
    <w:rsid w:val="00BF299F"/>
    <w:rsid w:val="00BF3DC9"/>
    <w:rsid w:val="00BF4BE7"/>
    <w:rsid w:val="00BF4C2C"/>
    <w:rsid w:val="00BF5C20"/>
    <w:rsid w:val="00C00934"/>
    <w:rsid w:val="00C009A8"/>
    <w:rsid w:val="00C03778"/>
    <w:rsid w:val="00C03C17"/>
    <w:rsid w:val="00C0431B"/>
    <w:rsid w:val="00C04491"/>
    <w:rsid w:val="00C0793A"/>
    <w:rsid w:val="00C11B1C"/>
    <w:rsid w:val="00C12DCA"/>
    <w:rsid w:val="00C13AFF"/>
    <w:rsid w:val="00C13C15"/>
    <w:rsid w:val="00C13CAC"/>
    <w:rsid w:val="00C146A7"/>
    <w:rsid w:val="00C14833"/>
    <w:rsid w:val="00C2243D"/>
    <w:rsid w:val="00C262BC"/>
    <w:rsid w:val="00C26905"/>
    <w:rsid w:val="00C276FF"/>
    <w:rsid w:val="00C307CD"/>
    <w:rsid w:val="00C309DA"/>
    <w:rsid w:val="00C31C64"/>
    <w:rsid w:val="00C32356"/>
    <w:rsid w:val="00C324B2"/>
    <w:rsid w:val="00C33302"/>
    <w:rsid w:val="00C34064"/>
    <w:rsid w:val="00C35337"/>
    <w:rsid w:val="00C35B78"/>
    <w:rsid w:val="00C36564"/>
    <w:rsid w:val="00C36F0F"/>
    <w:rsid w:val="00C4231D"/>
    <w:rsid w:val="00C523AD"/>
    <w:rsid w:val="00C53B27"/>
    <w:rsid w:val="00C542E9"/>
    <w:rsid w:val="00C55108"/>
    <w:rsid w:val="00C55328"/>
    <w:rsid w:val="00C60F68"/>
    <w:rsid w:val="00C64EC8"/>
    <w:rsid w:val="00C65800"/>
    <w:rsid w:val="00C65B77"/>
    <w:rsid w:val="00C72AC6"/>
    <w:rsid w:val="00C81AA2"/>
    <w:rsid w:val="00C82C14"/>
    <w:rsid w:val="00C92936"/>
    <w:rsid w:val="00C93433"/>
    <w:rsid w:val="00C94EC2"/>
    <w:rsid w:val="00CA22B2"/>
    <w:rsid w:val="00CA2FBB"/>
    <w:rsid w:val="00CA3AB2"/>
    <w:rsid w:val="00CA4309"/>
    <w:rsid w:val="00CA64AF"/>
    <w:rsid w:val="00CA73DD"/>
    <w:rsid w:val="00CA73FC"/>
    <w:rsid w:val="00CB1994"/>
    <w:rsid w:val="00CB1E81"/>
    <w:rsid w:val="00CB24FD"/>
    <w:rsid w:val="00CB26AE"/>
    <w:rsid w:val="00CB4786"/>
    <w:rsid w:val="00CB770C"/>
    <w:rsid w:val="00CB7F98"/>
    <w:rsid w:val="00CC0F0C"/>
    <w:rsid w:val="00CC1294"/>
    <w:rsid w:val="00CC1980"/>
    <w:rsid w:val="00CC1B1E"/>
    <w:rsid w:val="00CC38EC"/>
    <w:rsid w:val="00CC3B05"/>
    <w:rsid w:val="00CC404C"/>
    <w:rsid w:val="00CC4557"/>
    <w:rsid w:val="00CC7279"/>
    <w:rsid w:val="00CD032F"/>
    <w:rsid w:val="00CD225B"/>
    <w:rsid w:val="00CD25B1"/>
    <w:rsid w:val="00CD309B"/>
    <w:rsid w:val="00CD7A0A"/>
    <w:rsid w:val="00CE2378"/>
    <w:rsid w:val="00CE2F10"/>
    <w:rsid w:val="00CF0C16"/>
    <w:rsid w:val="00CF15D0"/>
    <w:rsid w:val="00CF1F89"/>
    <w:rsid w:val="00CF2299"/>
    <w:rsid w:val="00CF3E06"/>
    <w:rsid w:val="00CF4456"/>
    <w:rsid w:val="00CF709A"/>
    <w:rsid w:val="00D03059"/>
    <w:rsid w:val="00D038BB"/>
    <w:rsid w:val="00D04B54"/>
    <w:rsid w:val="00D05FD2"/>
    <w:rsid w:val="00D0649D"/>
    <w:rsid w:val="00D11973"/>
    <w:rsid w:val="00D12265"/>
    <w:rsid w:val="00D14041"/>
    <w:rsid w:val="00D16187"/>
    <w:rsid w:val="00D217EC"/>
    <w:rsid w:val="00D21C86"/>
    <w:rsid w:val="00D224C0"/>
    <w:rsid w:val="00D232B0"/>
    <w:rsid w:val="00D24B1A"/>
    <w:rsid w:val="00D24B31"/>
    <w:rsid w:val="00D2647D"/>
    <w:rsid w:val="00D26600"/>
    <w:rsid w:val="00D325E9"/>
    <w:rsid w:val="00D3357D"/>
    <w:rsid w:val="00D33EAA"/>
    <w:rsid w:val="00D3580C"/>
    <w:rsid w:val="00D35898"/>
    <w:rsid w:val="00D41DB5"/>
    <w:rsid w:val="00D434D4"/>
    <w:rsid w:val="00D4410B"/>
    <w:rsid w:val="00D44B0A"/>
    <w:rsid w:val="00D50411"/>
    <w:rsid w:val="00D50611"/>
    <w:rsid w:val="00D5285A"/>
    <w:rsid w:val="00D5480E"/>
    <w:rsid w:val="00D568F2"/>
    <w:rsid w:val="00D57A5A"/>
    <w:rsid w:val="00D604B9"/>
    <w:rsid w:val="00D60841"/>
    <w:rsid w:val="00D60C60"/>
    <w:rsid w:val="00D61444"/>
    <w:rsid w:val="00D624A1"/>
    <w:rsid w:val="00D64CB7"/>
    <w:rsid w:val="00D65EBA"/>
    <w:rsid w:val="00D66FC3"/>
    <w:rsid w:val="00D72342"/>
    <w:rsid w:val="00D72D57"/>
    <w:rsid w:val="00D739EC"/>
    <w:rsid w:val="00D74517"/>
    <w:rsid w:val="00D74BAF"/>
    <w:rsid w:val="00D75691"/>
    <w:rsid w:val="00D811CF"/>
    <w:rsid w:val="00D824E2"/>
    <w:rsid w:val="00D83B4E"/>
    <w:rsid w:val="00D84998"/>
    <w:rsid w:val="00D84A3D"/>
    <w:rsid w:val="00D91080"/>
    <w:rsid w:val="00D912E2"/>
    <w:rsid w:val="00D925F0"/>
    <w:rsid w:val="00D92ECF"/>
    <w:rsid w:val="00D93C73"/>
    <w:rsid w:val="00D96FE9"/>
    <w:rsid w:val="00DA3049"/>
    <w:rsid w:val="00DA3EEE"/>
    <w:rsid w:val="00DA4D94"/>
    <w:rsid w:val="00DA5C64"/>
    <w:rsid w:val="00DA5E28"/>
    <w:rsid w:val="00DA7137"/>
    <w:rsid w:val="00DA7F95"/>
    <w:rsid w:val="00DB2144"/>
    <w:rsid w:val="00DB3AFA"/>
    <w:rsid w:val="00DB5711"/>
    <w:rsid w:val="00DC172E"/>
    <w:rsid w:val="00DC26B1"/>
    <w:rsid w:val="00DC2A58"/>
    <w:rsid w:val="00DC42D1"/>
    <w:rsid w:val="00DC7311"/>
    <w:rsid w:val="00DD1D9D"/>
    <w:rsid w:val="00DD4324"/>
    <w:rsid w:val="00DD4F1B"/>
    <w:rsid w:val="00DD54B2"/>
    <w:rsid w:val="00DD6233"/>
    <w:rsid w:val="00DE3995"/>
    <w:rsid w:val="00DF1493"/>
    <w:rsid w:val="00DF29CF"/>
    <w:rsid w:val="00DF4777"/>
    <w:rsid w:val="00DF490D"/>
    <w:rsid w:val="00DF50C6"/>
    <w:rsid w:val="00DF6924"/>
    <w:rsid w:val="00E00F22"/>
    <w:rsid w:val="00E02F81"/>
    <w:rsid w:val="00E0401D"/>
    <w:rsid w:val="00E04E81"/>
    <w:rsid w:val="00E0530A"/>
    <w:rsid w:val="00E0573E"/>
    <w:rsid w:val="00E06351"/>
    <w:rsid w:val="00E06E58"/>
    <w:rsid w:val="00E07E0C"/>
    <w:rsid w:val="00E11167"/>
    <w:rsid w:val="00E13FCC"/>
    <w:rsid w:val="00E14D7A"/>
    <w:rsid w:val="00E16A1F"/>
    <w:rsid w:val="00E20184"/>
    <w:rsid w:val="00E2055B"/>
    <w:rsid w:val="00E22A64"/>
    <w:rsid w:val="00E23045"/>
    <w:rsid w:val="00E2307D"/>
    <w:rsid w:val="00E26724"/>
    <w:rsid w:val="00E31489"/>
    <w:rsid w:val="00E315EB"/>
    <w:rsid w:val="00E32CB5"/>
    <w:rsid w:val="00E336F5"/>
    <w:rsid w:val="00E34F79"/>
    <w:rsid w:val="00E408C1"/>
    <w:rsid w:val="00E41236"/>
    <w:rsid w:val="00E43306"/>
    <w:rsid w:val="00E441A6"/>
    <w:rsid w:val="00E46A08"/>
    <w:rsid w:val="00E470CD"/>
    <w:rsid w:val="00E51B04"/>
    <w:rsid w:val="00E62E2A"/>
    <w:rsid w:val="00E64B8F"/>
    <w:rsid w:val="00E65D73"/>
    <w:rsid w:val="00E66837"/>
    <w:rsid w:val="00E67064"/>
    <w:rsid w:val="00E71ECA"/>
    <w:rsid w:val="00E73D4B"/>
    <w:rsid w:val="00E74D5E"/>
    <w:rsid w:val="00E827C0"/>
    <w:rsid w:val="00E83EF8"/>
    <w:rsid w:val="00E854DC"/>
    <w:rsid w:val="00E856EB"/>
    <w:rsid w:val="00E91515"/>
    <w:rsid w:val="00E92D18"/>
    <w:rsid w:val="00E9381E"/>
    <w:rsid w:val="00E95757"/>
    <w:rsid w:val="00E95ECF"/>
    <w:rsid w:val="00E969CD"/>
    <w:rsid w:val="00E97A61"/>
    <w:rsid w:val="00EA2FCE"/>
    <w:rsid w:val="00EA50D3"/>
    <w:rsid w:val="00EA6EDE"/>
    <w:rsid w:val="00EA78C7"/>
    <w:rsid w:val="00EB2A45"/>
    <w:rsid w:val="00EB2DBA"/>
    <w:rsid w:val="00EB36C1"/>
    <w:rsid w:val="00EC2171"/>
    <w:rsid w:val="00EC6540"/>
    <w:rsid w:val="00EC68DD"/>
    <w:rsid w:val="00EC7262"/>
    <w:rsid w:val="00ED15D0"/>
    <w:rsid w:val="00ED191C"/>
    <w:rsid w:val="00ED3E81"/>
    <w:rsid w:val="00ED4B08"/>
    <w:rsid w:val="00ED6332"/>
    <w:rsid w:val="00ED754A"/>
    <w:rsid w:val="00ED78F1"/>
    <w:rsid w:val="00EE10AD"/>
    <w:rsid w:val="00EE1BA1"/>
    <w:rsid w:val="00EE2B1A"/>
    <w:rsid w:val="00EE50B8"/>
    <w:rsid w:val="00EF3398"/>
    <w:rsid w:val="00F012A0"/>
    <w:rsid w:val="00F01355"/>
    <w:rsid w:val="00F01C61"/>
    <w:rsid w:val="00F0308C"/>
    <w:rsid w:val="00F04882"/>
    <w:rsid w:val="00F050CA"/>
    <w:rsid w:val="00F11950"/>
    <w:rsid w:val="00F12806"/>
    <w:rsid w:val="00F12ECA"/>
    <w:rsid w:val="00F14ADB"/>
    <w:rsid w:val="00F15346"/>
    <w:rsid w:val="00F172B9"/>
    <w:rsid w:val="00F174FD"/>
    <w:rsid w:val="00F17F51"/>
    <w:rsid w:val="00F20E23"/>
    <w:rsid w:val="00F21342"/>
    <w:rsid w:val="00F25368"/>
    <w:rsid w:val="00F27699"/>
    <w:rsid w:val="00F315F7"/>
    <w:rsid w:val="00F31EA6"/>
    <w:rsid w:val="00F3200B"/>
    <w:rsid w:val="00F32981"/>
    <w:rsid w:val="00F33E80"/>
    <w:rsid w:val="00F3416D"/>
    <w:rsid w:val="00F35310"/>
    <w:rsid w:val="00F373B4"/>
    <w:rsid w:val="00F376A9"/>
    <w:rsid w:val="00F40E1D"/>
    <w:rsid w:val="00F44DAE"/>
    <w:rsid w:val="00F44EDA"/>
    <w:rsid w:val="00F46A71"/>
    <w:rsid w:val="00F4742B"/>
    <w:rsid w:val="00F477BA"/>
    <w:rsid w:val="00F50F96"/>
    <w:rsid w:val="00F52226"/>
    <w:rsid w:val="00F52B02"/>
    <w:rsid w:val="00F53E9A"/>
    <w:rsid w:val="00F548FA"/>
    <w:rsid w:val="00F5529E"/>
    <w:rsid w:val="00F55425"/>
    <w:rsid w:val="00F563E0"/>
    <w:rsid w:val="00F57FE5"/>
    <w:rsid w:val="00F6061D"/>
    <w:rsid w:val="00F6066D"/>
    <w:rsid w:val="00F65C0F"/>
    <w:rsid w:val="00F71A7A"/>
    <w:rsid w:val="00F73952"/>
    <w:rsid w:val="00F73E85"/>
    <w:rsid w:val="00F74763"/>
    <w:rsid w:val="00F75BB7"/>
    <w:rsid w:val="00F76900"/>
    <w:rsid w:val="00F77061"/>
    <w:rsid w:val="00F81087"/>
    <w:rsid w:val="00F83FDA"/>
    <w:rsid w:val="00F844A4"/>
    <w:rsid w:val="00F85D9A"/>
    <w:rsid w:val="00F87BDB"/>
    <w:rsid w:val="00F9575B"/>
    <w:rsid w:val="00F96A06"/>
    <w:rsid w:val="00F96A6A"/>
    <w:rsid w:val="00F96D41"/>
    <w:rsid w:val="00F978C0"/>
    <w:rsid w:val="00FA5632"/>
    <w:rsid w:val="00FA5B6E"/>
    <w:rsid w:val="00FA7B22"/>
    <w:rsid w:val="00FB12C8"/>
    <w:rsid w:val="00FB229A"/>
    <w:rsid w:val="00FB47B0"/>
    <w:rsid w:val="00FB5002"/>
    <w:rsid w:val="00FB7104"/>
    <w:rsid w:val="00FC0727"/>
    <w:rsid w:val="00FC085F"/>
    <w:rsid w:val="00FC1DDB"/>
    <w:rsid w:val="00FC26BB"/>
    <w:rsid w:val="00FC5ED9"/>
    <w:rsid w:val="00FC60C1"/>
    <w:rsid w:val="00FC686C"/>
    <w:rsid w:val="00FD0DAF"/>
    <w:rsid w:val="00FD1A06"/>
    <w:rsid w:val="00FD3B79"/>
    <w:rsid w:val="00FD4E47"/>
    <w:rsid w:val="00FD5FA1"/>
    <w:rsid w:val="00FD6F51"/>
    <w:rsid w:val="00FE0885"/>
    <w:rsid w:val="00FE3965"/>
    <w:rsid w:val="00FE3AB7"/>
    <w:rsid w:val="00FE66EE"/>
    <w:rsid w:val="00FF0424"/>
    <w:rsid w:val="00FF19EA"/>
    <w:rsid w:val="00FF39CD"/>
    <w:rsid w:val="00FF4A2E"/>
    <w:rsid w:val="00FF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2b2b2,#a4a4a4,#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90597">
      <w:bodyDiv w:val="1"/>
      <w:marLeft w:val="0"/>
      <w:marRight w:val="0"/>
      <w:marTop w:val="0"/>
      <w:marBottom w:val="0"/>
      <w:divBdr>
        <w:top w:val="none" w:sz="0" w:space="0" w:color="auto"/>
        <w:left w:val="none" w:sz="0" w:space="0" w:color="auto"/>
        <w:bottom w:val="none" w:sz="0" w:space="0" w:color="auto"/>
        <w:right w:val="none" w:sz="0" w:space="0" w:color="auto"/>
      </w:divBdr>
    </w:div>
    <w:div w:id="568687173">
      <w:bodyDiv w:val="1"/>
      <w:marLeft w:val="0"/>
      <w:marRight w:val="0"/>
      <w:marTop w:val="0"/>
      <w:marBottom w:val="0"/>
      <w:divBdr>
        <w:top w:val="none" w:sz="0" w:space="0" w:color="auto"/>
        <w:left w:val="none" w:sz="0" w:space="0" w:color="auto"/>
        <w:bottom w:val="none" w:sz="0" w:space="0" w:color="auto"/>
        <w:right w:val="none" w:sz="0" w:space="0" w:color="auto"/>
      </w:divBdr>
    </w:div>
    <w:div w:id="1675376441">
      <w:bodyDiv w:val="1"/>
      <w:marLeft w:val="0"/>
      <w:marRight w:val="0"/>
      <w:marTop w:val="0"/>
      <w:marBottom w:val="0"/>
      <w:divBdr>
        <w:top w:val="none" w:sz="0" w:space="0" w:color="auto"/>
        <w:left w:val="none" w:sz="0" w:space="0" w:color="auto"/>
        <w:bottom w:val="none" w:sz="0" w:space="0" w:color="auto"/>
        <w:right w:val="none" w:sz="0" w:space="0" w:color="auto"/>
      </w:divBdr>
    </w:div>
    <w:div w:id="1705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8.wmf"/><Relationship Id="rId21" Type="http://schemas.openxmlformats.org/officeDocument/2006/relationships/oleObject" Target="embeddings/oleObject4.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chart" Target="charts/chart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chart" Target="charts/chart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oleObject" Target="embeddings/Microsoft_Visio_2003-2010___1.vsd"/><Relationship Id="rId28" Type="http://schemas.openxmlformats.org/officeDocument/2006/relationships/image" Target="media/image9.wmf"/><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Microsoft_Visio_2003-2010___2.vsd"/><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hyperlink" Target="https://www.sogou.com/labs/resource/ca.php"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383032832"/>
        <c:axId val="383061376"/>
      </c:lineChart>
      <c:catAx>
        <c:axId val="3830328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83061376"/>
        <c:crosses val="autoZero"/>
        <c:auto val="1"/>
        <c:lblAlgn val="ctr"/>
        <c:lblOffset val="100"/>
        <c:noMultiLvlLbl val="0"/>
      </c:catAx>
      <c:valAx>
        <c:axId val="383061376"/>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3032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383031808"/>
        <c:axId val="383063104"/>
      </c:lineChart>
      <c:catAx>
        <c:axId val="383031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83063104"/>
        <c:crosses val="autoZero"/>
        <c:auto val="1"/>
        <c:lblAlgn val="ctr"/>
        <c:lblOffset val="100"/>
        <c:noMultiLvlLbl val="0"/>
      </c:catAx>
      <c:valAx>
        <c:axId val="38306310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3031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383030784"/>
        <c:axId val="383064832"/>
      </c:lineChart>
      <c:catAx>
        <c:axId val="3830307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83064832"/>
        <c:crosses val="autoZero"/>
        <c:auto val="1"/>
        <c:lblAlgn val="ctr"/>
        <c:lblOffset val="100"/>
        <c:noMultiLvlLbl val="0"/>
      </c:catAx>
      <c:valAx>
        <c:axId val="38306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3030784"/>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D0E50-3D12-4A3F-98D9-493A0706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9</Pages>
  <Words>1878</Words>
  <Characters>10707</Characters>
  <Application>Microsoft Office Word</Application>
  <DocSecurity>0</DocSecurity>
  <Lines>89</Lines>
  <Paragraphs>25</Paragraphs>
  <ScaleCrop>false</ScaleCrop>
  <LinksUpToDate>false</LinksUpToDate>
  <CharactersWithSpaces>12560</CharactersWithSpaces>
  <SharedDoc>false</SharedDoc>
  <HLinks>
    <vt:vector size="18" baseType="variant">
      <vt:variant>
        <vt:i4>5898327</vt:i4>
      </vt:variant>
      <vt:variant>
        <vt:i4>6</vt:i4>
      </vt:variant>
      <vt:variant>
        <vt:i4>0</vt:i4>
      </vt:variant>
      <vt:variant>
        <vt:i4>5</vt:i4>
      </vt:variant>
      <vt:variant>
        <vt:lpwstr>http://www.ceaj.org/</vt:lpwstr>
      </vt:variant>
      <vt:variant>
        <vt:lpwstr/>
      </vt:variant>
      <vt:variant>
        <vt:i4>1376281</vt:i4>
      </vt:variant>
      <vt:variant>
        <vt:i4>3</vt:i4>
      </vt:variant>
      <vt:variant>
        <vt:i4>0</vt:i4>
      </vt:variant>
      <vt:variant>
        <vt:i4>5</vt:i4>
      </vt:variant>
      <vt:variant>
        <vt:lpwstr>http://cea.ceaj.org/CN/column/column110.shtml</vt:lpwstr>
      </vt:variant>
      <vt:variant>
        <vt:lpwstr/>
      </vt:variant>
      <vt:variant>
        <vt:i4>1310750</vt:i4>
      </vt:variant>
      <vt:variant>
        <vt:i4>0</vt:i4>
      </vt:variant>
      <vt:variant>
        <vt:i4>0</vt:i4>
      </vt:variant>
      <vt:variant>
        <vt:i4>5</vt:i4>
      </vt:variant>
      <vt:variant>
        <vt:lpwstr>http://cea.ceaj.org/CN/column/column107.shtml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2010-04-29T02:30:00Z</cp:lastPrinted>
  <dcterms:created xsi:type="dcterms:W3CDTF">2017-08-03T05:28:00Z</dcterms:created>
  <dcterms:modified xsi:type="dcterms:W3CDTF">2017-11-08T08:00:00Z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